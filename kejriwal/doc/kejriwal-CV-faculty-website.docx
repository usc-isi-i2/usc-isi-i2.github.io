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hor"/>
        <w:id w:val="4805016"/>
        <w:placeholder>
          <w:docPart w:val="69D604F2B98049AA89863B1CECAA6C3D"/>
        </w:placeholder>
        <w:dataBinding w:prefixMappings="xmlns:ns0='http://schemas.openxmlformats.org/package/2006/metadata/core-properties' xmlns:ns1='http://purl.org/dc/elements/1.1/'" w:xpath="/ns0:coreProperties[1]/ns1:creator[1]" w:storeItemID="{6C3C8BC8-F283-45AE-878A-BAB7291924A1}"/>
        <w:text/>
      </w:sdtPr>
      <w:sdtEndPr/>
      <w:sdtContent>
        <w:p w14:paraId="71C7EF80" w14:textId="7E2CF59F" w:rsidR="00BF3130" w:rsidRDefault="00A82C15">
          <w:pPr>
            <w:pStyle w:val="YourName"/>
          </w:pPr>
          <w:r>
            <w:t>Mayank Kejriwal</w:t>
          </w:r>
        </w:p>
      </w:sdtContent>
    </w:sdt>
    <w:p w14:paraId="1E3C036E" w14:textId="722D3AAF" w:rsidR="00BF3130" w:rsidRDefault="00D6761F">
      <w:pPr>
        <w:pStyle w:val="ContactInformation"/>
        <w:rPr>
          <w:rStyle w:val="Hyperlink"/>
        </w:rPr>
      </w:pPr>
      <w:r>
        <w:t>4676 Admiralty Way, Ste. 1001, Marina Del Rey, CA 90292</w:t>
      </w:r>
      <w:r w:rsidR="001D3309">
        <w:t xml:space="preserve"> </w:t>
      </w:r>
      <w:r w:rsidR="003571DB">
        <w:t xml:space="preserve">| </w:t>
      </w:r>
      <w:r w:rsidR="002104C5">
        <w:t>(</w:t>
      </w:r>
      <w:r w:rsidR="001D3309">
        <w:t>217</w:t>
      </w:r>
      <w:r w:rsidR="002104C5">
        <w:t xml:space="preserve">) </w:t>
      </w:r>
      <w:r w:rsidR="001D3309">
        <w:t>819-6696</w:t>
      </w:r>
      <w:r w:rsidR="003571DB">
        <w:t xml:space="preserve"> | </w:t>
      </w:r>
      <w:hyperlink r:id="rId8" w:history="1">
        <w:r w:rsidRPr="00F61045">
          <w:rPr>
            <w:rStyle w:val="Hyperlink"/>
          </w:rPr>
          <w:t>kejriwal@isi.edu</w:t>
        </w:r>
      </w:hyperlink>
      <w:r w:rsidR="009978A3">
        <w:t xml:space="preserve"> </w:t>
      </w:r>
      <w:r w:rsidR="00F43C28" w:rsidRPr="00F43C28">
        <w:rPr>
          <w:rStyle w:val="Hyperlink"/>
          <w:color w:val="auto"/>
          <w:u w:val="none"/>
        </w:rPr>
        <w:t>|</w:t>
      </w:r>
      <w:r w:rsidR="00F43C28">
        <w:rPr>
          <w:rStyle w:val="Hyperlink"/>
        </w:rPr>
        <w:t xml:space="preserve"> </w:t>
      </w:r>
      <w:hyperlink r:id="rId9" w:history="1">
        <w:r w:rsidR="002104C5">
          <w:rPr>
            <w:rStyle w:val="Hyperlink"/>
          </w:rPr>
          <w:t>LinkedIn</w:t>
        </w:r>
      </w:hyperlink>
      <w:r w:rsidR="00296E96">
        <w:rPr>
          <w:rStyle w:val="Hyperlink"/>
        </w:rPr>
        <w:t xml:space="preserve"> </w:t>
      </w:r>
      <w:r w:rsidR="00296E96">
        <w:t xml:space="preserve">| </w:t>
      </w:r>
      <w:hyperlink r:id="rId10" w:history="1">
        <w:r w:rsidR="002104C5">
          <w:rPr>
            <w:rStyle w:val="Hyperlink"/>
          </w:rPr>
          <w:t>GitHub</w:t>
        </w:r>
      </w:hyperlink>
      <w:r w:rsidR="00AA3963">
        <w:rPr>
          <w:rStyle w:val="Hyperlink"/>
        </w:rPr>
        <w:t xml:space="preserve"> </w:t>
      </w:r>
      <w:r w:rsidR="00AA3963">
        <w:t xml:space="preserve">| </w:t>
      </w:r>
      <w:hyperlink r:id="rId11" w:history="1">
        <w:r w:rsidR="002104C5">
          <w:rPr>
            <w:rStyle w:val="Hyperlink"/>
          </w:rPr>
          <w:t>Twitter</w:t>
        </w:r>
      </w:hyperlink>
      <w:r w:rsidR="002104C5">
        <w:rPr>
          <w:rStyle w:val="Hyperlink"/>
        </w:rPr>
        <w:t xml:space="preserve"> </w:t>
      </w:r>
      <w:r w:rsidR="002104C5">
        <w:t>|</w:t>
      </w:r>
      <w:r w:rsidR="00BF5CF1">
        <w:t xml:space="preserve"> </w:t>
      </w:r>
      <w:hyperlink r:id="rId12" w:history="1">
        <w:r w:rsidR="00BF5CF1" w:rsidRPr="00BF5CF1">
          <w:rPr>
            <w:rStyle w:val="Hyperlink"/>
          </w:rPr>
          <w:t>Google Scholar</w:t>
        </w:r>
      </w:hyperlink>
      <w:r w:rsidR="00BF5CF1">
        <w:t xml:space="preserve"> | </w:t>
      </w:r>
      <w:hyperlink r:id="rId13" w:history="1">
        <w:r w:rsidR="00BF5CF1" w:rsidRPr="00BF5CF1">
          <w:rPr>
            <w:rStyle w:val="Hyperlink"/>
          </w:rPr>
          <w:t>DBLP</w:t>
        </w:r>
      </w:hyperlink>
      <w:r w:rsidR="00BF5CF1">
        <w:t xml:space="preserve"> | </w:t>
      </w:r>
      <w:hyperlink r:id="rId14" w:history="1">
        <w:r w:rsidR="00BF5CF1" w:rsidRPr="00BF5CF1">
          <w:rPr>
            <w:rStyle w:val="Hyperlink"/>
          </w:rPr>
          <w:t>ResearchGate</w:t>
        </w:r>
      </w:hyperlink>
      <w:r w:rsidR="00BF5CF1">
        <w:t xml:space="preserve"> | </w:t>
      </w:r>
      <w:hyperlink r:id="rId15" w:history="1">
        <w:r w:rsidR="00BF5CF1" w:rsidRPr="00BF5CF1">
          <w:rPr>
            <w:rStyle w:val="Hyperlink"/>
          </w:rPr>
          <w:t>Professional Webpage</w:t>
        </w:r>
      </w:hyperlink>
    </w:p>
    <w:p w14:paraId="2E144464" w14:textId="3BA7779B" w:rsidR="00353390" w:rsidRDefault="001B7551" w:rsidP="00353390">
      <w:pPr>
        <w:pStyle w:val="SectionHeading"/>
        <w:rPr>
          <w:b/>
        </w:rPr>
      </w:pPr>
      <w:r w:rsidRPr="001802F7">
        <w:rPr>
          <w:b/>
        </w:rPr>
        <w:t>Current position</w:t>
      </w:r>
    </w:p>
    <w:p w14:paraId="75C98886" w14:textId="185F3C11" w:rsidR="00353390" w:rsidRDefault="00353390" w:rsidP="00353390">
      <w:pPr>
        <w:pStyle w:val="JobTitle"/>
      </w:pPr>
      <w:r>
        <w:t>Research</w:t>
      </w:r>
      <w:r w:rsidR="00E444CA">
        <w:t xml:space="preserve"> Assistant Professor</w:t>
      </w:r>
      <w:r w:rsidR="00E444CA">
        <w:tab/>
      </w:r>
      <w:r w:rsidR="00E444CA">
        <w:tab/>
        <w:t>April 2019</w:t>
      </w:r>
      <w:r>
        <w:t>-Current</w:t>
      </w:r>
    </w:p>
    <w:p w14:paraId="5A90884B" w14:textId="1719C38D" w:rsidR="00353390" w:rsidRDefault="00353390" w:rsidP="00353390">
      <w:pPr>
        <w:pStyle w:val="JobTitle"/>
        <w:rPr>
          <w:b w:val="0"/>
        </w:rPr>
      </w:pPr>
      <w:r>
        <w:rPr>
          <w:b w:val="0"/>
        </w:rPr>
        <w:t>Industrial and Systems Engineering</w:t>
      </w:r>
    </w:p>
    <w:p w14:paraId="1B144E7C" w14:textId="77777777" w:rsidR="00353390" w:rsidRDefault="00353390" w:rsidP="00353390">
      <w:pPr>
        <w:pStyle w:val="JobTitle"/>
        <w:rPr>
          <w:b w:val="0"/>
        </w:rPr>
      </w:pPr>
      <w:r>
        <w:rPr>
          <w:b w:val="0"/>
        </w:rPr>
        <w:t>Viterbi School of Engineering</w:t>
      </w:r>
    </w:p>
    <w:p w14:paraId="5A700918" w14:textId="10C01DCC" w:rsidR="00353390" w:rsidRDefault="00353390" w:rsidP="00353390">
      <w:pPr>
        <w:pStyle w:val="JobTitle"/>
        <w:rPr>
          <w:b w:val="0"/>
        </w:rPr>
      </w:pPr>
      <w:r>
        <w:rPr>
          <w:b w:val="0"/>
        </w:rPr>
        <w:t>University of Southern California</w:t>
      </w:r>
    </w:p>
    <w:p w14:paraId="0F72A27C" w14:textId="77777777" w:rsidR="00353390" w:rsidRDefault="00353390" w:rsidP="00353390">
      <w:pPr>
        <w:pStyle w:val="JobTitle"/>
        <w:rPr>
          <w:b w:val="0"/>
        </w:rPr>
      </w:pPr>
    </w:p>
    <w:p w14:paraId="3A47E62C" w14:textId="267AACFC" w:rsidR="00353390" w:rsidRDefault="00E444CA" w:rsidP="00353390">
      <w:pPr>
        <w:pStyle w:val="JobTitle"/>
      </w:pPr>
      <w:r>
        <w:t>Research Lead</w:t>
      </w:r>
      <w:r w:rsidR="00353390">
        <w:tab/>
      </w:r>
      <w:r w:rsidR="00353390">
        <w:tab/>
      </w:r>
      <w:r>
        <w:t>April. 2019</w:t>
      </w:r>
      <w:r w:rsidR="00353390">
        <w:t>-Current</w:t>
      </w:r>
    </w:p>
    <w:p w14:paraId="7355F901" w14:textId="77777777" w:rsidR="00353390" w:rsidRDefault="00353390" w:rsidP="00353390">
      <w:pPr>
        <w:pStyle w:val="JobTitle"/>
        <w:rPr>
          <w:b w:val="0"/>
        </w:rPr>
      </w:pPr>
      <w:r>
        <w:rPr>
          <w:b w:val="0"/>
        </w:rPr>
        <w:t>Information Sciences Institute</w:t>
      </w:r>
    </w:p>
    <w:p w14:paraId="443E7F18" w14:textId="77777777" w:rsidR="00353390" w:rsidRDefault="00353390" w:rsidP="00353390">
      <w:pPr>
        <w:pStyle w:val="JobTitle"/>
        <w:rPr>
          <w:b w:val="0"/>
        </w:rPr>
      </w:pPr>
      <w:r>
        <w:rPr>
          <w:b w:val="0"/>
        </w:rPr>
        <w:t>Viterbi School of Engineering</w:t>
      </w:r>
    </w:p>
    <w:p w14:paraId="3BD01F27" w14:textId="59837024" w:rsidR="00353390" w:rsidRDefault="00353390" w:rsidP="00353390">
      <w:pPr>
        <w:pStyle w:val="JobTitle"/>
        <w:rPr>
          <w:b w:val="0"/>
        </w:rPr>
      </w:pPr>
      <w:r>
        <w:rPr>
          <w:b w:val="0"/>
        </w:rPr>
        <w:t>University of Southern California</w:t>
      </w:r>
    </w:p>
    <w:p w14:paraId="099E0748" w14:textId="6BCB5AD3" w:rsidR="006F7484" w:rsidRPr="00C24842" w:rsidRDefault="003571DB" w:rsidP="00C24842">
      <w:pPr>
        <w:pStyle w:val="SectionHeading"/>
        <w:rPr>
          <w:b/>
        </w:rPr>
      </w:pPr>
      <w:r w:rsidRPr="001802F7">
        <w:rPr>
          <w:b/>
        </w:rPr>
        <w:t>EDUCATION</w:t>
      </w:r>
    </w:p>
    <w:p w14:paraId="11D90A6F" w14:textId="110E4F40" w:rsidR="00BF3130" w:rsidRDefault="001D3309">
      <w:pPr>
        <w:pStyle w:val="Location"/>
      </w:pPr>
      <w:r>
        <w:t>University of Texas at Austin</w:t>
      </w:r>
    </w:p>
    <w:p w14:paraId="6D02F2EF" w14:textId="3CA3A856" w:rsidR="00913B7C" w:rsidRDefault="00913B7C">
      <w:pPr>
        <w:pStyle w:val="Location"/>
      </w:pPr>
      <w:r>
        <w:t>Department of Computer Science</w:t>
      </w:r>
    </w:p>
    <w:p w14:paraId="4E71ECB6" w14:textId="6590B2C1" w:rsidR="00BF3130" w:rsidRDefault="001D3309">
      <w:pPr>
        <w:pStyle w:val="JobTitle"/>
      </w:pPr>
      <w:r>
        <w:t>M.Sc. and Ph.D.</w:t>
      </w:r>
      <w:r w:rsidR="00913B7C">
        <w:t>,</w:t>
      </w:r>
      <w:r>
        <w:t xml:space="preserve"> Computer Science</w:t>
      </w:r>
      <w:r w:rsidR="003571DB">
        <w:tab/>
      </w:r>
      <w:r w:rsidR="005D63EE">
        <w:tab/>
      </w:r>
      <w:r>
        <w:t>Aug. 2012</w:t>
      </w:r>
      <w:r w:rsidR="00322098">
        <w:t>-</w:t>
      </w:r>
      <w:r w:rsidR="007E516C">
        <w:t>May 2016</w:t>
      </w:r>
    </w:p>
    <w:p w14:paraId="33803E04" w14:textId="75016005" w:rsidR="00BF3130" w:rsidRDefault="00B11D7C">
      <w:pPr>
        <w:pStyle w:val="NormalBodyText"/>
        <w:rPr>
          <w:i/>
        </w:rPr>
      </w:pPr>
      <w:r>
        <w:t>Ph.D. t</w:t>
      </w:r>
      <w:r w:rsidR="001D3309">
        <w:t xml:space="preserve">hesis: </w:t>
      </w:r>
      <w:r w:rsidR="009F1E69">
        <w:rPr>
          <w:i/>
        </w:rPr>
        <w:t>Populating a Linked Data Entity Name System</w:t>
      </w:r>
    </w:p>
    <w:p w14:paraId="50CD8DE3" w14:textId="0C771369" w:rsidR="00546F74" w:rsidRPr="00546F74" w:rsidRDefault="00546F74">
      <w:pPr>
        <w:pStyle w:val="NormalBodyText"/>
        <w:rPr>
          <w:b/>
        </w:rPr>
      </w:pPr>
      <w:r w:rsidRPr="00546F74">
        <w:rPr>
          <w:b/>
        </w:rPr>
        <w:t>Recipient of SWSA Best Dissertation Award</w:t>
      </w:r>
    </w:p>
    <w:p w14:paraId="7EBC40C6" w14:textId="77777777" w:rsidR="004651B1" w:rsidRPr="000104BA" w:rsidRDefault="004651B1">
      <w:pPr>
        <w:pStyle w:val="Location"/>
        <w:rPr>
          <w:i/>
        </w:rPr>
      </w:pPr>
    </w:p>
    <w:p w14:paraId="764D0805" w14:textId="09DF7182" w:rsidR="00BF3130" w:rsidRDefault="001D3309">
      <w:pPr>
        <w:pStyle w:val="Location"/>
      </w:pPr>
      <w:r>
        <w:t>University of Illinois at Urbana-Champaign</w:t>
      </w:r>
    </w:p>
    <w:p w14:paraId="5C122D3D" w14:textId="0B3FE2C1" w:rsidR="00913B7C" w:rsidRDefault="00913B7C">
      <w:pPr>
        <w:pStyle w:val="Location"/>
      </w:pPr>
      <w:r>
        <w:t>Department of Electrical and Computer Engineering</w:t>
      </w:r>
    </w:p>
    <w:p w14:paraId="0439AC38" w14:textId="05EAF6FC" w:rsidR="00BF3130" w:rsidRDefault="001D3309">
      <w:pPr>
        <w:pStyle w:val="JobTitle"/>
      </w:pPr>
      <w:r>
        <w:t>B.Sc. in Computer Engineering</w:t>
      </w:r>
      <w:r w:rsidR="00B11D7C">
        <w:t>, Highest Honors</w:t>
      </w:r>
      <w:r w:rsidR="003571DB">
        <w:tab/>
      </w:r>
      <w:r w:rsidR="005D63EE">
        <w:tab/>
      </w:r>
      <w:r>
        <w:t>Aug. 2009-Aug. 2012</w:t>
      </w:r>
    </w:p>
    <w:p w14:paraId="1FFDCB52" w14:textId="359BAADF" w:rsidR="00DF72F4" w:rsidRPr="00C24842" w:rsidRDefault="001D3309" w:rsidP="00C24842">
      <w:pPr>
        <w:pStyle w:val="NormalBodyText"/>
      </w:pPr>
      <w:r>
        <w:t xml:space="preserve">Honors thesis: </w:t>
      </w:r>
      <w:r w:rsidRPr="00B11D7C">
        <w:rPr>
          <w:i/>
        </w:rPr>
        <w:t>Machine Learning Techniques in O</w:t>
      </w:r>
      <w:r w:rsidR="00150A37" w:rsidRPr="00B11D7C">
        <w:rPr>
          <w:i/>
        </w:rPr>
        <w:t>ffline Handwriting Transcription</w:t>
      </w:r>
      <w:r w:rsidR="00150A37" w:rsidRPr="00150A37">
        <w:t xml:space="preserve"> </w:t>
      </w:r>
    </w:p>
    <w:p w14:paraId="4CD8FCC8" w14:textId="1E112D83" w:rsidR="007E7B24" w:rsidRDefault="00881083" w:rsidP="0079794C">
      <w:pPr>
        <w:pStyle w:val="SectionHeading"/>
        <w:rPr>
          <w:b/>
        </w:rPr>
      </w:pPr>
      <w:r>
        <w:rPr>
          <w:b/>
        </w:rPr>
        <w:t>CURRENT projects</w:t>
      </w:r>
    </w:p>
    <w:p w14:paraId="1D94CAE1" w14:textId="0A173762" w:rsidR="00276FD1" w:rsidRDefault="00B34575" w:rsidP="00454782">
      <w:pPr>
        <w:pStyle w:val="Location"/>
        <w:rPr>
          <w:b/>
        </w:rPr>
      </w:pPr>
      <w:r>
        <w:rPr>
          <w:b/>
        </w:rPr>
        <w:t>Generating Novelty in Open-World Multi-Agent Environments (GNOME)</w:t>
      </w:r>
      <w:r w:rsidR="006F285E">
        <w:rPr>
          <w:b/>
        </w:rPr>
        <w:tab/>
      </w:r>
      <w:r w:rsidR="006F285E">
        <w:rPr>
          <w:b/>
        </w:rPr>
        <w:tab/>
      </w:r>
      <w:r w:rsidR="006F285E">
        <w:rPr>
          <w:b/>
        </w:rPr>
        <w:tab/>
      </w:r>
      <w:r w:rsidR="006F285E">
        <w:rPr>
          <w:b/>
        </w:rPr>
        <w:tab/>
      </w:r>
      <w:r w:rsidR="00A5136A">
        <w:rPr>
          <w:b/>
        </w:rPr>
        <w:t>Since Dec. 2019</w:t>
      </w:r>
    </w:p>
    <w:p w14:paraId="18CC333D" w14:textId="7A68FD4F" w:rsidR="00B34575" w:rsidRDefault="00B34575" w:rsidP="00454782">
      <w:pPr>
        <w:pStyle w:val="Location"/>
        <w:rPr>
          <w:b/>
          <w:i/>
        </w:rPr>
      </w:pPr>
      <w:r>
        <w:rPr>
          <w:b/>
          <w:i/>
        </w:rPr>
        <w:t>Principal Investigator</w:t>
      </w:r>
    </w:p>
    <w:p w14:paraId="6CD67590" w14:textId="40DD5B0A" w:rsidR="00B34575" w:rsidRDefault="00B34575" w:rsidP="00454782">
      <w:pPr>
        <w:pStyle w:val="Location"/>
        <w:rPr>
          <w:b/>
          <w:i/>
        </w:rPr>
      </w:pPr>
      <w:r>
        <w:rPr>
          <w:b/>
          <w:i/>
        </w:rPr>
        <w:t xml:space="preserve">Amount: </w:t>
      </w:r>
      <w:r w:rsidR="00ED21C2">
        <w:rPr>
          <w:b/>
          <w:i/>
        </w:rPr>
        <w:t>2,966,772</w:t>
      </w:r>
      <w:r>
        <w:rPr>
          <w:b/>
          <w:i/>
        </w:rPr>
        <w:t>$</w:t>
      </w:r>
    </w:p>
    <w:p w14:paraId="06FA65C7" w14:textId="47CDFF33" w:rsidR="00ED21C2" w:rsidRDefault="00ED21C2" w:rsidP="00454782">
      <w:pPr>
        <w:pStyle w:val="Location"/>
        <w:rPr>
          <w:b/>
          <w:i/>
        </w:rPr>
      </w:pPr>
      <w:r>
        <w:rPr>
          <w:b/>
          <w:i/>
        </w:rPr>
        <w:t>Anticipated Period of Performance: Dec. 2019-May 2023</w:t>
      </w:r>
    </w:p>
    <w:p w14:paraId="28CAC466" w14:textId="19131D8D" w:rsidR="00B34575" w:rsidRDefault="00B34575" w:rsidP="00732EDC">
      <w:pPr>
        <w:pStyle w:val="Location"/>
        <w:rPr>
          <w:i/>
        </w:rPr>
      </w:pPr>
      <w:r>
        <w:rPr>
          <w:i/>
        </w:rPr>
        <w:t xml:space="preserve">Funded under DARPA </w:t>
      </w:r>
      <w:r w:rsidR="00732EDC" w:rsidRPr="00732EDC">
        <w:rPr>
          <w:i/>
        </w:rPr>
        <w:t>Science of Artificial Intelligence and Learning for Open</w:t>
      </w:r>
      <w:r w:rsidR="00732EDC">
        <w:rPr>
          <w:i/>
        </w:rPr>
        <w:t>-</w:t>
      </w:r>
      <w:r w:rsidR="00732EDC" w:rsidRPr="00732EDC">
        <w:rPr>
          <w:i/>
        </w:rPr>
        <w:t>world</w:t>
      </w:r>
      <w:r w:rsidR="00732EDC">
        <w:rPr>
          <w:i/>
        </w:rPr>
        <w:t xml:space="preserve"> </w:t>
      </w:r>
      <w:r w:rsidR="00732EDC" w:rsidRPr="00732EDC">
        <w:rPr>
          <w:i/>
        </w:rPr>
        <w:t>Novelty</w:t>
      </w:r>
      <w:r w:rsidR="00732EDC">
        <w:rPr>
          <w:i/>
        </w:rPr>
        <w:t xml:space="preserve"> (</w:t>
      </w:r>
      <w:r>
        <w:rPr>
          <w:i/>
        </w:rPr>
        <w:t>SAIL-ON</w:t>
      </w:r>
      <w:r w:rsidR="00732EDC">
        <w:rPr>
          <w:i/>
        </w:rPr>
        <w:t>)</w:t>
      </w:r>
      <w:r>
        <w:rPr>
          <w:i/>
        </w:rPr>
        <w:t xml:space="preserve"> program</w:t>
      </w:r>
    </w:p>
    <w:p w14:paraId="28C7ACC8" w14:textId="61630B63" w:rsidR="00B34575" w:rsidRPr="00B34575" w:rsidRDefault="00B34575" w:rsidP="00454782">
      <w:pPr>
        <w:pStyle w:val="Location"/>
      </w:pPr>
      <w:r w:rsidRPr="00ED21C2">
        <w:rPr>
          <w:b/>
        </w:rPr>
        <w:t>Key Responsibilities</w:t>
      </w:r>
      <w:r w:rsidR="00732EDC" w:rsidRPr="00ED21C2">
        <w:rPr>
          <w:b/>
        </w:rPr>
        <w:t>:</w:t>
      </w:r>
      <w:r w:rsidR="00732EDC">
        <w:t xml:space="preserve"> Developing a domain-independent science of novelty that can be used to characterize novel phenomena at various levels of granularity and specificity in multiple domains, and a domain-specific testbed (platform, protocol and metrics) that can be used to evaluate external novelty-adaptive AI systems being developed for playing stochastic multi-agent board games of strategy (e.g., Monopoly)  </w:t>
      </w:r>
    </w:p>
    <w:p w14:paraId="28698169" w14:textId="77777777" w:rsidR="00276FD1" w:rsidRDefault="00276FD1" w:rsidP="00454782">
      <w:pPr>
        <w:pStyle w:val="Location"/>
        <w:rPr>
          <w:b/>
        </w:rPr>
      </w:pPr>
    </w:p>
    <w:p w14:paraId="203F74BC" w14:textId="0B07B467" w:rsidR="00592398" w:rsidRDefault="006F285E" w:rsidP="00454782">
      <w:pPr>
        <w:pStyle w:val="Location"/>
        <w:rPr>
          <w:b/>
        </w:rPr>
      </w:pPr>
      <w:r>
        <w:rPr>
          <w:b/>
        </w:rPr>
        <w:t>Representation Learning for Product Graphs</w:t>
      </w:r>
      <w:r w:rsidR="00A5136A">
        <w:rPr>
          <w:b/>
        </w:rPr>
        <w:tab/>
      </w:r>
      <w:r w:rsidR="00A5136A">
        <w:rPr>
          <w:b/>
        </w:rPr>
        <w:tab/>
      </w:r>
      <w:r w:rsidR="00A5136A">
        <w:rPr>
          <w:b/>
        </w:rPr>
        <w:tab/>
      </w:r>
      <w:r w:rsidR="00A5136A">
        <w:rPr>
          <w:b/>
        </w:rPr>
        <w:tab/>
      </w:r>
      <w:r w:rsidR="00A5136A">
        <w:rPr>
          <w:b/>
        </w:rPr>
        <w:tab/>
      </w:r>
      <w:r w:rsidR="00A5136A">
        <w:rPr>
          <w:b/>
        </w:rPr>
        <w:tab/>
      </w:r>
      <w:r w:rsidR="00A5136A">
        <w:rPr>
          <w:b/>
        </w:rPr>
        <w:tab/>
        <w:t>Since Sep. 2019</w:t>
      </w:r>
    </w:p>
    <w:p w14:paraId="1428A8A0" w14:textId="77777777" w:rsidR="00B34575" w:rsidRDefault="00B34575" w:rsidP="00B34575">
      <w:pPr>
        <w:pStyle w:val="Location"/>
        <w:rPr>
          <w:b/>
          <w:i/>
        </w:rPr>
      </w:pPr>
      <w:r>
        <w:rPr>
          <w:b/>
          <w:i/>
        </w:rPr>
        <w:t>Principal Investigator</w:t>
      </w:r>
    </w:p>
    <w:p w14:paraId="76D9BEBD" w14:textId="3D2E1A98" w:rsidR="00B34575" w:rsidRDefault="00B34575" w:rsidP="00B34575">
      <w:pPr>
        <w:pStyle w:val="Location"/>
        <w:rPr>
          <w:b/>
          <w:i/>
        </w:rPr>
      </w:pPr>
      <w:r>
        <w:rPr>
          <w:b/>
          <w:i/>
        </w:rPr>
        <w:t>Amount: 25,000$</w:t>
      </w:r>
    </w:p>
    <w:p w14:paraId="1A7756D8" w14:textId="1C9FDC73" w:rsidR="00B34575" w:rsidRDefault="00B34575" w:rsidP="00B34575">
      <w:pPr>
        <w:pStyle w:val="Location"/>
        <w:rPr>
          <w:i/>
        </w:rPr>
      </w:pPr>
      <w:r>
        <w:rPr>
          <w:i/>
        </w:rPr>
        <w:t>Funded under Yahoo! Faculty Research Engagement Program</w:t>
      </w:r>
      <w:r w:rsidR="00980CEB">
        <w:rPr>
          <w:i/>
        </w:rPr>
        <w:t xml:space="preserve"> (FREP)</w:t>
      </w:r>
    </w:p>
    <w:p w14:paraId="39BFF50C" w14:textId="14689FC2" w:rsidR="00B34575" w:rsidRDefault="00B34575" w:rsidP="00B34575">
      <w:pPr>
        <w:pStyle w:val="Location"/>
      </w:pPr>
      <w:r w:rsidRPr="00ED21C2">
        <w:rPr>
          <w:b/>
        </w:rPr>
        <w:t>Key Responsibilities:</w:t>
      </w:r>
      <w:r>
        <w:t xml:space="preserve"> </w:t>
      </w:r>
      <w:r w:rsidR="00980CEB">
        <w:t xml:space="preserve">Researching knowledge graph-based approaches for processing and doing analytics on Web-scale e-commerce datasets, including application areas such as product categorization, representation learning and entity reconciliation </w:t>
      </w:r>
    </w:p>
    <w:p w14:paraId="6CE968AF" w14:textId="77777777" w:rsidR="00B34575" w:rsidRDefault="00B34575" w:rsidP="00B34575">
      <w:pPr>
        <w:pStyle w:val="Location"/>
      </w:pPr>
    </w:p>
    <w:p w14:paraId="32DD7B3D" w14:textId="6969DA29" w:rsidR="00B34575" w:rsidRDefault="00ED21C2" w:rsidP="00B34575">
      <w:pPr>
        <w:pStyle w:val="Location"/>
        <w:rPr>
          <w:b/>
        </w:rPr>
      </w:pPr>
      <w:r>
        <w:rPr>
          <w:b/>
        </w:rPr>
        <w:t>Multi-modal Open World Grounded Learning and Inference (MOWGLI)</w:t>
      </w:r>
      <w:r>
        <w:rPr>
          <w:b/>
        </w:rPr>
        <w:tab/>
      </w:r>
      <w:r w:rsidR="00B34575">
        <w:rPr>
          <w:b/>
        </w:rPr>
        <w:tab/>
      </w:r>
      <w:r w:rsidR="00B34575">
        <w:rPr>
          <w:b/>
        </w:rPr>
        <w:tab/>
      </w:r>
      <w:r w:rsidR="00B34575">
        <w:rPr>
          <w:b/>
        </w:rPr>
        <w:tab/>
      </w:r>
      <w:r w:rsidR="00B34575">
        <w:rPr>
          <w:b/>
        </w:rPr>
        <w:tab/>
        <w:t>Since Aug. 2019</w:t>
      </w:r>
    </w:p>
    <w:p w14:paraId="75CD9A30" w14:textId="1C6FABD8" w:rsidR="00B34575" w:rsidRDefault="00B34575" w:rsidP="00B34575">
      <w:pPr>
        <w:pStyle w:val="Location"/>
        <w:rPr>
          <w:b/>
          <w:i/>
        </w:rPr>
      </w:pPr>
      <w:r>
        <w:rPr>
          <w:b/>
          <w:i/>
        </w:rPr>
        <w:t>Co-Principal Investigator</w:t>
      </w:r>
    </w:p>
    <w:p w14:paraId="6BA12B21" w14:textId="309C2757" w:rsidR="00B34575" w:rsidRDefault="00B34575" w:rsidP="00ED21C2">
      <w:pPr>
        <w:pStyle w:val="Location"/>
        <w:rPr>
          <w:b/>
          <w:i/>
        </w:rPr>
      </w:pPr>
      <w:r>
        <w:rPr>
          <w:b/>
          <w:i/>
        </w:rPr>
        <w:t xml:space="preserve">Amount: </w:t>
      </w:r>
      <w:r w:rsidR="00ED21C2" w:rsidRPr="00ED21C2">
        <w:rPr>
          <w:b/>
          <w:i/>
        </w:rPr>
        <w:t>9,850,056</w:t>
      </w:r>
      <w:r w:rsidR="00ED21C2">
        <w:rPr>
          <w:b/>
          <w:i/>
        </w:rPr>
        <w:t>$</w:t>
      </w:r>
    </w:p>
    <w:p w14:paraId="719DF7E3" w14:textId="6874E6D1" w:rsidR="00ED21C2" w:rsidRDefault="00ED21C2" w:rsidP="00ED21C2">
      <w:pPr>
        <w:pStyle w:val="Location"/>
        <w:rPr>
          <w:b/>
          <w:i/>
        </w:rPr>
      </w:pPr>
      <w:r>
        <w:rPr>
          <w:b/>
          <w:i/>
        </w:rPr>
        <w:t xml:space="preserve">Anticipated Period of Performance: </w:t>
      </w:r>
      <w:r w:rsidR="007A6ECC">
        <w:rPr>
          <w:b/>
          <w:i/>
        </w:rPr>
        <w:t>Jun. 2019-May 2023</w:t>
      </w:r>
    </w:p>
    <w:p w14:paraId="21008F65" w14:textId="070DAE0D" w:rsidR="00B34575" w:rsidRDefault="00B34575" w:rsidP="00B34575">
      <w:pPr>
        <w:pStyle w:val="Location"/>
        <w:rPr>
          <w:i/>
        </w:rPr>
      </w:pPr>
      <w:r>
        <w:rPr>
          <w:i/>
        </w:rPr>
        <w:t>Funded under DARPA Machine Common Sense (MCS) program</w:t>
      </w:r>
    </w:p>
    <w:p w14:paraId="5161E00F" w14:textId="4C4A81D1" w:rsidR="00B34575" w:rsidRPr="00B34575" w:rsidRDefault="00B34575" w:rsidP="00B34575">
      <w:pPr>
        <w:pStyle w:val="Location"/>
      </w:pPr>
      <w:r w:rsidRPr="00ED21C2">
        <w:rPr>
          <w:b/>
        </w:rPr>
        <w:t>Key Responsibilities:</w:t>
      </w:r>
      <w:r>
        <w:t xml:space="preserve"> </w:t>
      </w:r>
      <w:r w:rsidR="00980CEB">
        <w:t>Researching neuro-symbolic techniques and algorithms for enabling machines to understand commonsense situations evaluated using both natural language and visual question-answering stimuli</w:t>
      </w:r>
    </w:p>
    <w:p w14:paraId="44CC63FA" w14:textId="77777777" w:rsidR="00592398" w:rsidRDefault="00592398" w:rsidP="00454782">
      <w:pPr>
        <w:pStyle w:val="Location"/>
        <w:rPr>
          <w:b/>
        </w:rPr>
      </w:pPr>
    </w:p>
    <w:p w14:paraId="128B9431" w14:textId="0F850E1E" w:rsidR="00454782" w:rsidRPr="00454782" w:rsidRDefault="00454782" w:rsidP="00454782">
      <w:pPr>
        <w:pStyle w:val="Location"/>
        <w:rPr>
          <w:b/>
        </w:rPr>
      </w:pPr>
      <w:r>
        <w:rPr>
          <w:b/>
        </w:rPr>
        <w:t>Crisis Understanding using Intelligent Systems</w:t>
      </w:r>
      <w:r>
        <w:rPr>
          <w:b/>
        </w:rPr>
        <w:tab/>
      </w:r>
      <w:r>
        <w:rPr>
          <w:b/>
        </w:rPr>
        <w:tab/>
      </w:r>
      <w:r>
        <w:rPr>
          <w:b/>
        </w:rPr>
        <w:tab/>
      </w:r>
      <w:r>
        <w:rPr>
          <w:b/>
        </w:rPr>
        <w:tab/>
      </w:r>
      <w:r>
        <w:rPr>
          <w:b/>
        </w:rPr>
        <w:tab/>
      </w:r>
      <w:r>
        <w:rPr>
          <w:b/>
        </w:rPr>
        <w:tab/>
      </w:r>
      <w:r>
        <w:rPr>
          <w:b/>
        </w:rPr>
        <w:tab/>
      </w:r>
      <w:r w:rsidR="00A5136A">
        <w:rPr>
          <w:b/>
        </w:rPr>
        <w:t xml:space="preserve">Since </w:t>
      </w:r>
      <w:r>
        <w:rPr>
          <w:b/>
        </w:rPr>
        <w:t>Jul. 2019</w:t>
      </w:r>
    </w:p>
    <w:p w14:paraId="6960EBB5" w14:textId="7A9D6362" w:rsidR="00454782" w:rsidRDefault="00454782" w:rsidP="00297B84">
      <w:pPr>
        <w:pStyle w:val="Location"/>
        <w:rPr>
          <w:b/>
          <w:i/>
          <w:iCs/>
        </w:rPr>
      </w:pPr>
      <w:r>
        <w:rPr>
          <w:b/>
          <w:i/>
          <w:iCs/>
        </w:rPr>
        <w:t>Principal Investigator</w:t>
      </w:r>
    </w:p>
    <w:p w14:paraId="02FA94AD" w14:textId="143CABEC" w:rsidR="00454782" w:rsidRDefault="00454782" w:rsidP="00297B84">
      <w:pPr>
        <w:pStyle w:val="Location"/>
        <w:rPr>
          <w:b/>
          <w:i/>
          <w:iCs/>
        </w:rPr>
      </w:pPr>
      <w:r>
        <w:rPr>
          <w:b/>
          <w:i/>
          <w:iCs/>
        </w:rPr>
        <w:t xml:space="preserve">Amount: </w:t>
      </w:r>
      <w:r w:rsidR="004A5B3D">
        <w:rPr>
          <w:b/>
          <w:i/>
          <w:iCs/>
        </w:rPr>
        <w:t>4650$</w:t>
      </w:r>
    </w:p>
    <w:p w14:paraId="62D95F33" w14:textId="6C829401" w:rsidR="00ED21C2" w:rsidRDefault="00ED21C2" w:rsidP="00297B84">
      <w:pPr>
        <w:pStyle w:val="Location"/>
        <w:rPr>
          <w:b/>
          <w:i/>
          <w:iCs/>
        </w:rPr>
      </w:pPr>
      <w:r>
        <w:rPr>
          <w:b/>
          <w:i/>
        </w:rPr>
        <w:t>Anticipated Period of Performance:</w:t>
      </w:r>
      <w:r w:rsidR="007A6ECC">
        <w:rPr>
          <w:b/>
          <w:i/>
        </w:rPr>
        <w:t xml:space="preserve"> May/Jun.</w:t>
      </w:r>
      <w:r w:rsidR="00980CEB">
        <w:rPr>
          <w:b/>
          <w:i/>
        </w:rPr>
        <w:t xml:space="preserve"> 2020</w:t>
      </w:r>
    </w:p>
    <w:p w14:paraId="74CE5C7A" w14:textId="67C7D4E3" w:rsidR="00454782" w:rsidRDefault="00454782" w:rsidP="00297B84">
      <w:pPr>
        <w:pStyle w:val="Location"/>
        <w:rPr>
          <w:i/>
          <w:iCs/>
        </w:rPr>
      </w:pPr>
      <w:r>
        <w:rPr>
          <w:bCs/>
          <w:i/>
          <w:iCs/>
        </w:rPr>
        <w:t xml:space="preserve">Funded under </w:t>
      </w:r>
      <w:r w:rsidRPr="00454782">
        <w:rPr>
          <w:i/>
          <w:iCs/>
        </w:rPr>
        <w:t>USC Undergraduate Research Associates Program</w:t>
      </w:r>
      <w:r w:rsidR="007A6ECC">
        <w:rPr>
          <w:i/>
          <w:iCs/>
        </w:rPr>
        <w:t xml:space="preserve"> (URAP)</w:t>
      </w:r>
    </w:p>
    <w:p w14:paraId="32D67AA9" w14:textId="095AFEAD" w:rsidR="00454782" w:rsidRPr="00454782" w:rsidRDefault="00454782" w:rsidP="00297B84">
      <w:pPr>
        <w:pStyle w:val="Location"/>
      </w:pPr>
      <w:r w:rsidRPr="00FB374A">
        <w:rPr>
          <w:b/>
        </w:rPr>
        <w:lastRenderedPageBreak/>
        <w:t>Key Responsibilities:</w:t>
      </w:r>
      <w:r>
        <w:t xml:space="preserve"> Mentoring undergraduate students in research in a social impact project that applies Artificial Intelligence techniques to deriving actionable insights from social media data during natural disasters and crises</w:t>
      </w:r>
    </w:p>
    <w:p w14:paraId="08A3A078" w14:textId="77777777" w:rsidR="00454782" w:rsidRDefault="00454782" w:rsidP="00297B84">
      <w:pPr>
        <w:pStyle w:val="Location"/>
        <w:rPr>
          <w:b/>
        </w:rPr>
      </w:pPr>
    </w:p>
    <w:p w14:paraId="03F91FAD" w14:textId="6A50C811" w:rsidR="002A50AE" w:rsidRDefault="003D7478" w:rsidP="00297B84">
      <w:pPr>
        <w:pStyle w:val="Location"/>
        <w:rPr>
          <w:b/>
        </w:rPr>
      </w:pPr>
      <w:r>
        <w:rPr>
          <w:b/>
        </w:rPr>
        <w:t>Discovery and Dismantling of Human Trafficking Networks</w:t>
      </w:r>
      <w:r>
        <w:rPr>
          <w:b/>
        </w:rPr>
        <w:tab/>
      </w:r>
      <w:r>
        <w:rPr>
          <w:b/>
        </w:rPr>
        <w:tab/>
      </w:r>
      <w:r>
        <w:rPr>
          <w:b/>
        </w:rPr>
        <w:tab/>
      </w:r>
      <w:r>
        <w:rPr>
          <w:b/>
        </w:rPr>
        <w:tab/>
      </w:r>
      <w:r>
        <w:rPr>
          <w:b/>
        </w:rPr>
        <w:tab/>
      </w:r>
      <w:r>
        <w:rPr>
          <w:b/>
        </w:rPr>
        <w:tab/>
      </w:r>
      <w:r w:rsidR="00A5136A">
        <w:rPr>
          <w:b/>
        </w:rPr>
        <w:t xml:space="preserve">Since </w:t>
      </w:r>
      <w:r>
        <w:rPr>
          <w:b/>
        </w:rPr>
        <w:t>Jan. 2019</w:t>
      </w:r>
    </w:p>
    <w:p w14:paraId="36F1B2A8" w14:textId="7BF4FEE4" w:rsidR="003D7478" w:rsidRDefault="003D7478" w:rsidP="00297B84">
      <w:pPr>
        <w:pStyle w:val="Location"/>
        <w:rPr>
          <w:b/>
          <w:i/>
        </w:rPr>
      </w:pPr>
      <w:r w:rsidRPr="003D7478">
        <w:rPr>
          <w:b/>
          <w:i/>
        </w:rPr>
        <w:t>Principal Investigator</w:t>
      </w:r>
    </w:p>
    <w:p w14:paraId="00E36280" w14:textId="2D6657AC" w:rsidR="003D7478" w:rsidRDefault="003D7478" w:rsidP="00297B84">
      <w:pPr>
        <w:pStyle w:val="Location"/>
        <w:rPr>
          <w:b/>
          <w:i/>
        </w:rPr>
      </w:pPr>
      <w:r>
        <w:rPr>
          <w:b/>
          <w:i/>
        </w:rPr>
        <w:t>Amount: 100,000$</w:t>
      </w:r>
    </w:p>
    <w:p w14:paraId="71A82F72" w14:textId="53DD88A2" w:rsidR="00ED21C2" w:rsidRDefault="00980CEB" w:rsidP="00297B84">
      <w:pPr>
        <w:pStyle w:val="Location"/>
        <w:rPr>
          <w:b/>
          <w:i/>
        </w:rPr>
      </w:pPr>
      <w:r>
        <w:rPr>
          <w:b/>
          <w:i/>
        </w:rPr>
        <w:t>Anticipated Period of Performance:</w:t>
      </w:r>
      <w:r w:rsidR="006F285E">
        <w:rPr>
          <w:b/>
          <w:i/>
        </w:rPr>
        <w:t xml:space="preserve"> Jan. 2019-Dec. 2020</w:t>
      </w:r>
    </w:p>
    <w:p w14:paraId="4A3E1ACE" w14:textId="749672F3" w:rsidR="003D7478" w:rsidRDefault="003D7478" w:rsidP="00297B84">
      <w:pPr>
        <w:pStyle w:val="Location"/>
        <w:rPr>
          <w:i/>
        </w:rPr>
      </w:pPr>
      <w:r>
        <w:rPr>
          <w:i/>
        </w:rPr>
        <w:t>Funded under Keston Research Project (non-contract)</w:t>
      </w:r>
    </w:p>
    <w:p w14:paraId="005AD032" w14:textId="2FF70D72" w:rsidR="003D7478" w:rsidRPr="00C24842" w:rsidRDefault="003D7478" w:rsidP="00C24842">
      <w:pPr>
        <w:pStyle w:val="Location"/>
      </w:pPr>
      <w:r w:rsidRPr="00ED21C2">
        <w:rPr>
          <w:b/>
        </w:rPr>
        <w:t>Key Responsibilities:</w:t>
      </w:r>
      <w:r>
        <w:t xml:space="preserve"> Building software and systems to enable a highly collaborative (with law enforcement, federal agencies and social and political scientists) endeavor to computationally discover (and dismantle) sex trafficking activity at national and global scales</w:t>
      </w:r>
    </w:p>
    <w:p w14:paraId="02F7A564" w14:textId="564A466A" w:rsidR="00297B84" w:rsidRPr="008A452E" w:rsidRDefault="008A452E" w:rsidP="008A452E">
      <w:pPr>
        <w:pStyle w:val="SectionHeading"/>
        <w:rPr>
          <w:b/>
        </w:rPr>
      </w:pPr>
      <w:r>
        <w:rPr>
          <w:b/>
        </w:rPr>
        <w:t>Past projects</w:t>
      </w:r>
    </w:p>
    <w:p w14:paraId="444B2E69" w14:textId="77777777" w:rsidR="007A6ECC" w:rsidRPr="00881083" w:rsidRDefault="007A6ECC" w:rsidP="007A6ECC">
      <w:pPr>
        <w:pStyle w:val="Location"/>
        <w:rPr>
          <w:b/>
        </w:rPr>
      </w:pPr>
      <w:r>
        <w:rPr>
          <w:b/>
        </w:rPr>
        <w:t xml:space="preserve">THOR: </w:t>
      </w:r>
      <w:r w:rsidRPr="00881083">
        <w:rPr>
          <w:b/>
        </w:rPr>
        <w:t>Text-enabled Humanitarian Operations in Real-time</w:t>
      </w:r>
      <w:r>
        <w:rPr>
          <w:b/>
        </w:rPr>
        <w:tab/>
      </w:r>
      <w:r>
        <w:rPr>
          <w:b/>
        </w:rPr>
        <w:tab/>
      </w:r>
      <w:r>
        <w:rPr>
          <w:b/>
        </w:rPr>
        <w:tab/>
      </w:r>
      <w:r>
        <w:rPr>
          <w:b/>
        </w:rPr>
        <w:tab/>
      </w:r>
      <w:r>
        <w:rPr>
          <w:b/>
        </w:rPr>
        <w:tab/>
      </w:r>
      <w:r>
        <w:rPr>
          <w:b/>
        </w:rPr>
        <w:tab/>
        <w:t>Jun. 2016-Jan. 2020</w:t>
      </w:r>
    </w:p>
    <w:p w14:paraId="13404DC9" w14:textId="77777777" w:rsidR="007A6ECC" w:rsidRDefault="007A6ECC" w:rsidP="007A6ECC">
      <w:pPr>
        <w:pStyle w:val="Location"/>
        <w:rPr>
          <w:b/>
          <w:i/>
        </w:rPr>
      </w:pPr>
      <w:r>
        <w:rPr>
          <w:b/>
          <w:i/>
        </w:rPr>
        <w:t>Principal Investigator</w:t>
      </w:r>
    </w:p>
    <w:p w14:paraId="5F072F1C" w14:textId="77777777" w:rsidR="007A6ECC" w:rsidRPr="00881083" w:rsidRDefault="007A6ECC" w:rsidP="007A6ECC">
      <w:pPr>
        <w:pStyle w:val="Location"/>
        <w:rPr>
          <w:i/>
        </w:rPr>
      </w:pPr>
      <w:r w:rsidRPr="00881083">
        <w:rPr>
          <w:i/>
        </w:rPr>
        <w:t>Funded under DARPA</w:t>
      </w:r>
      <w:r>
        <w:rPr>
          <w:i/>
        </w:rPr>
        <w:t xml:space="preserve"> Low Resource Languages for Emergent Incidents (</w:t>
      </w:r>
      <w:r w:rsidRPr="00881083">
        <w:rPr>
          <w:i/>
        </w:rPr>
        <w:t>LORELEI</w:t>
      </w:r>
      <w:r>
        <w:rPr>
          <w:i/>
        </w:rPr>
        <w:t>)</w:t>
      </w:r>
    </w:p>
    <w:p w14:paraId="70714404" w14:textId="31A71C64" w:rsidR="007A6ECC" w:rsidRDefault="007A6ECC" w:rsidP="007A6ECC">
      <w:pPr>
        <w:pStyle w:val="Location"/>
      </w:pPr>
      <w:r w:rsidRPr="00ED21C2">
        <w:rPr>
          <w:b/>
        </w:rPr>
        <w:t xml:space="preserve">Key Responsibilities: </w:t>
      </w:r>
      <w:r>
        <w:t>Researching and transitioning robust entity linking, instance matching, clustering and network analysis methods to provide situational awareness to customers in the humanitarian assistance and disaster relief (HADR) domain</w:t>
      </w:r>
    </w:p>
    <w:p w14:paraId="72F8EC49" w14:textId="77777777" w:rsidR="007A6ECC" w:rsidRDefault="007A6ECC" w:rsidP="007A6ECC">
      <w:pPr>
        <w:pStyle w:val="Location"/>
        <w:rPr>
          <w:b/>
        </w:rPr>
      </w:pPr>
    </w:p>
    <w:p w14:paraId="52B2C881" w14:textId="64B74117" w:rsidR="00297B84" w:rsidRPr="00881083" w:rsidRDefault="00297B84" w:rsidP="00297B84">
      <w:pPr>
        <w:pStyle w:val="Location"/>
        <w:rPr>
          <w:b/>
        </w:rPr>
      </w:pPr>
      <w:r>
        <w:rPr>
          <w:b/>
        </w:rPr>
        <w:t>ELICIT: A System for Extracting and Organizing Causal Information</w:t>
      </w:r>
      <w:r>
        <w:rPr>
          <w:b/>
        </w:rPr>
        <w:tab/>
      </w:r>
      <w:r>
        <w:rPr>
          <w:b/>
        </w:rPr>
        <w:tab/>
      </w:r>
      <w:r>
        <w:rPr>
          <w:b/>
        </w:rPr>
        <w:tab/>
      </w:r>
      <w:r>
        <w:rPr>
          <w:b/>
        </w:rPr>
        <w:tab/>
      </w:r>
      <w:r>
        <w:rPr>
          <w:b/>
        </w:rPr>
        <w:tab/>
        <w:t>Aug. 2017-</w:t>
      </w:r>
      <w:r w:rsidR="008A452E">
        <w:rPr>
          <w:b/>
        </w:rPr>
        <w:t>Jan. 2019</w:t>
      </w:r>
    </w:p>
    <w:p w14:paraId="2FC2DEDF" w14:textId="77777777" w:rsidR="00297B84" w:rsidRPr="00881083" w:rsidRDefault="00297B84" w:rsidP="00297B84">
      <w:pPr>
        <w:pStyle w:val="Location"/>
        <w:rPr>
          <w:i/>
        </w:rPr>
      </w:pPr>
      <w:r w:rsidRPr="00881083">
        <w:rPr>
          <w:i/>
        </w:rPr>
        <w:t xml:space="preserve">Funded under DARPA </w:t>
      </w:r>
      <w:r>
        <w:rPr>
          <w:i/>
        </w:rPr>
        <w:t>Causal Exploration of Complex Operational Environments (CauseEx)</w:t>
      </w:r>
    </w:p>
    <w:p w14:paraId="61ECDAF7" w14:textId="77777777" w:rsidR="00297B84" w:rsidRPr="003A7EAC" w:rsidRDefault="00297B84" w:rsidP="00297B84">
      <w:pPr>
        <w:pStyle w:val="Location"/>
      </w:pPr>
      <w:r>
        <w:t>Key Responsibilities: Semi-automatically modeling and discovering causal factors, and performing entity resolution across nodes of a heterogeneous knowledge graph constructed from structured, semi-structured and unstructured data sources.</w:t>
      </w:r>
    </w:p>
    <w:p w14:paraId="56991A48" w14:textId="77777777" w:rsidR="00297B84" w:rsidRDefault="00297B84" w:rsidP="00297B84">
      <w:pPr>
        <w:pStyle w:val="Location"/>
        <w:rPr>
          <w:b/>
        </w:rPr>
      </w:pPr>
    </w:p>
    <w:p w14:paraId="4A923338" w14:textId="3E4E597A" w:rsidR="00297B84" w:rsidRPr="00881083" w:rsidRDefault="00297B84" w:rsidP="00297B84">
      <w:pPr>
        <w:pStyle w:val="Location"/>
        <w:rPr>
          <w:b/>
        </w:rPr>
      </w:pPr>
      <w:r>
        <w:rPr>
          <w:b/>
        </w:rPr>
        <w:t>DSBox: Data Scientist in a Box</w:t>
      </w:r>
      <w:r>
        <w:rPr>
          <w:b/>
        </w:rPr>
        <w:tab/>
      </w:r>
      <w:r>
        <w:rPr>
          <w:b/>
        </w:rPr>
        <w:tab/>
      </w:r>
      <w:r>
        <w:rPr>
          <w:b/>
        </w:rPr>
        <w:tab/>
      </w:r>
      <w:r>
        <w:rPr>
          <w:b/>
        </w:rPr>
        <w:tab/>
      </w:r>
      <w:r>
        <w:rPr>
          <w:b/>
        </w:rPr>
        <w:tab/>
      </w:r>
      <w:r>
        <w:rPr>
          <w:b/>
        </w:rPr>
        <w:tab/>
      </w:r>
      <w:r>
        <w:rPr>
          <w:b/>
        </w:rPr>
        <w:tab/>
      </w:r>
      <w:r>
        <w:rPr>
          <w:b/>
        </w:rPr>
        <w:tab/>
        <w:t>Mar</w:t>
      </w:r>
      <w:r w:rsidR="00E5003B">
        <w:rPr>
          <w:b/>
        </w:rPr>
        <w:t>.</w:t>
      </w:r>
      <w:r>
        <w:rPr>
          <w:b/>
        </w:rPr>
        <w:t xml:space="preserve"> 2017-</w:t>
      </w:r>
      <w:r w:rsidR="008A452E">
        <w:rPr>
          <w:b/>
        </w:rPr>
        <w:t>Jan. 2019</w:t>
      </w:r>
    </w:p>
    <w:p w14:paraId="65C3B6DF" w14:textId="77777777" w:rsidR="00297B84" w:rsidRPr="00881083" w:rsidRDefault="00297B84" w:rsidP="00297B84">
      <w:pPr>
        <w:pStyle w:val="Location"/>
        <w:rPr>
          <w:i/>
        </w:rPr>
      </w:pPr>
      <w:r w:rsidRPr="00881083">
        <w:rPr>
          <w:i/>
        </w:rPr>
        <w:t xml:space="preserve">Funded under DARPA </w:t>
      </w:r>
      <w:r>
        <w:rPr>
          <w:i/>
        </w:rPr>
        <w:t>Data-driven Discovery of Models (</w:t>
      </w:r>
      <w:r w:rsidRPr="00881083">
        <w:rPr>
          <w:i/>
        </w:rPr>
        <w:t>D3M</w:t>
      </w:r>
      <w:r>
        <w:rPr>
          <w:i/>
        </w:rPr>
        <w:t>)</w:t>
      </w:r>
    </w:p>
    <w:p w14:paraId="53F75633" w14:textId="204B6673" w:rsidR="00297B84" w:rsidRDefault="00297B84" w:rsidP="00297B84">
      <w:pPr>
        <w:pStyle w:val="Location"/>
      </w:pPr>
      <w:r>
        <w:t>Key Responsibilities: Performing research and development on, and building, an automated sequence modeling-based pipeline to minimize data cleaning effort by data scientists in the field.</w:t>
      </w:r>
    </w:p>
    <w:p w14:paraId="1CB7BF94" w14:textId="77777777" w:rsidR="00297B84" w:rsidRDefault="00297B84" w:rsidP="0043522A">
      <w:pPr>
        <w:pStyle w:val="Location"/>
        <w:rPr>
          <w:b/>
        </w:rPr>
      </w:pPr>
    </w:p>
    <w:p w14:paraId="1A417771" w14:textId="1EECC80A" w:rsidR="0043522A" w:rsidRPr="00881083" w:rsidRDefault="0043522A" w:rsidP="0043522A">
      <w:pPr>
        <w:pStyle w:val="Location"/>
        <w:rPr>
          <w:b/>
        </w:rPr>
      </w:pPr>
      <w:r>
        <w:rPr>
          <w:b/>
        </w:rPr>
        <w:t>GAIA: Generating Alternatives for Interpretation and Analysis</w:t>
      </w:r>
      <w:r>
        <w:rPr>
          <w:b/>
        </w:rPr>
        <w:tab/>
      </w:r>
      <w:r>
        <w:rPr>
          <w:b/>
        </w:rPr>
        <w:tab/>
      </w:r>
      <w:r>
        <w:rPr>
          <w:b/>
        </w:rPr>
        <w:tab/>
      </w:r>
      <w:r>
        <w:rPr>
          <w:b/>
        </w:rPr>
        <w:tab/>
      </w:r>
      <w:r>
        <w:rPr>
          <w:b/>
        </w:rPr>
        <w:tab/>
        <w:t>Jan. 2018-</w:t>
      </w:r>
      <w:r w:rsidR="00297B84">
        <w:rPr>
          <w:b/>
        </w:rPr>
        <w:t>Aug</w:t>
      </w:r>
      <w:r w:rsidR="00E5003B">
        <w:rPr>
          <w:b/>
        </w:rPr>
        <w:t>.</w:t>
      </w:r>
      <w:r w:rsidR="00297B84">
        <w:rPr>
          <w:b/>
        </w:rPr>
        <w:t xml:space="preserve"> 2018</w:t>
      </w:r>
    </w:p>
    <w:p w14:paraId="5C8FDAC1" w14:textId="4BE02EBD" w:rsidR="0043522A" w:rsidRPr="00881083" w:rsidRDefault="0043522A" w:rsidP="0043522A">
      <w:pPr>
        <w:pStyle w:val="Location"/>
        <w:rPr>
          <w:i/>
        </w:rPr>
      </w:pPr>
      <w:r w:rsidRPr="00881083">
        <w:rPr>
          <w:i/>
        </w:rPr>
        <w:t xml:space="preserve">Funded under </w:t>
      </w:r>
      <w:r>
        <w:rPr>
          <w:i/>
        </w:rPr>
        <w:t>DARPA Active Interpretation of Disparate Alternatives (AIDA)</w:t>
      </w:r>
    </w:p>
    <w:p w14:paraId="15C7FA81" w14:textId="63CD30D0" w:rsidR="0043522A" w:rsidRDefault="0043522A" w:rsidP="0043522A">
      <w:pPr>
        <w:pStyle w:val="Location"/>
      </w:pPr>
      <w:r>
        <w:t>Key Responsibilities: Building on expertise in knowledge graphs and Entity Resolution to process, refine, link and reason over outputs of upstream multi-modal information extraction systems.</w:t>
      </w:r>
    </w:p>
    <w:p w14:paraId="1676808F" w14:textId="77777777" w:rsidR="00C42525" w:rsidRDefault="00C42525" w:rsidP="008D00B1">
      <w:pPr>
        <w:pStyle w:val="Location"/>
        <w:ind w:left="0"/>
        <w:rPr>
          <w:b/>
        </w:rPr>
      </w:pPr>
    </w:p>
    <w:p w14:paraId="07A96EA6" w14:textId="5E3B8611" w:rsidR="003A7EAC" w:rsidRPr="00881083" w:rsidRDefault="0086576B" w:rsidP="003A7EAC">
      <w:pPr>
        <w:pStyle w:val="Location"/>
        <w:rPr>
          <w:b/>
        </w:rPr>
      </w:pPr>
      <w:r>
        <w:rPr>
          <w:b/>
        </w:rPr>
        <w:t>SAGE: Synergistic Anticipation of Geopolitical Events</w:t>
      </w:r>
      <w:r w:rsidR="003A7EAC">
        <w:rPr>
          <w:b/>
        </w:rPr>
        <w:tab/>
      </w:r>
      <w:r w:rsidR="003A7EAC">
        <w:rPr>
          <w:b/>
        </w:rPr>
        <w:tab/>
      </w:r>
      <w:r w:rsidR="003A7EAC">
        <w:rPr>
          <w:b/>
        </w:rPr>
        <w:tab/>
      </w:r>
      <w:r w:rsidR="003A7EAC">
        <w:rPr>
          <w:b/>
        </w:rPr>
        <w:tab/>
      </w:r>
      <w:r w:rsidR="003A7EAC">
        <w:rPr>
          <w:b/>
        </w:rPr>
        <w:tab/>
      </w:r>
      <w:r w:rsidR="003A7EAC">
        <w:rPr>
          <w:b/>
        </w:rPr>
        <w:tab/>
      </w:r>
      <w:r>
        <w:rPr>
          <w:b/>
        </w:rPr>
        <w:t>Aug</w:t>
      </w:r>
      <w:r w:rsidR="0043522A">
        <w:rPr>
          <w:b/>
        </w:rPr>
        <w:t>.</w:t>
      </w:r>
      <w:r w:rsidR="003A7EAC">
        <w:rPr>
          <w:b/>
        </w:rPr>
        <w:t xml:space="preserve"> 2017-</w:t>
      </w:r>
      <w:r w:rsidR="00297B84">
        <w:rPr>
          <w:b/>
        </w:rPr>
        <w:t>May 2018</w:t>
      </w:r>
    </w:p>
    <w:p w14:paraId="0A0688BC" w14:textId="099E0214" w:rsidR="003A7EAC" w:rsidRPr="00881083" w:rsidRDefault="003A7EAC" w:rsidP="003A7EAC">
      <w:pPr>
        <w:pStyle w:val="Location"/>
        <w:rPr>
          <w:i/>
        </w:rPr>
      </w:pPr>
      <w:r w:rsidRPr="00881083">
        <w:rPr>
          <w:i/>
        </w:rPr>
        <w:t xml:space="preserve">Funded under </w:t>
      </w:r>
      <w:r>
        <w:rPr>
          <w:i/>
        </w:rPr>
        <w:t>IARPA H</w:t>
      </w:r>
      <w:r w:rsidR="000D254D">
        <w:rPr>
          <w:i/>
        </w:rPr>
        <w:t>ybrid</w:t>
      </w:r>
      <w:r>
        <w:rPr>
          <w:i/>
        </w:rPr>
        <w:t xml:space="preserve"> Forecasting</w:t>
      </w:r>
      <w:r w:rsidR="000D254D">
        <w:rPr>
          <w:i/>
        </w:rPr>
        <w:t xml:space="preserve"> Competition</w:t>
      </w:r>
      <w:r>
        <w:rPr>
          <w:i/>
        </w:rPr>
        <w:t xml:space="preserve"> (HFC)</w:t>
      </w:r>
    </w:p>
    <w:p w14:paraId="2A03FCE6" w14:textId="15A7B030" w:rsidR="00881083" w:rsidRDefault="003A7EAC" w:rsidP="00297B84">
      <w:pPr>
        <w:pStyle w:val="Location"/>
      </w:pPr>
      <w:r>
        <w:t xml:space="preserve">Key Responsibilities: </w:t>
      </w:r>
      <w:r w:rsidR="000D254D">
        <w:t>Building an advanced</w:t>
      </w:r>
      <w:r w:rsidR="00487F1C">
        <w:t xml:space="preserve"> forecasting</w:t>
      </w:r>
      <w:r w:rsidR="000D254D">
        <w:t xml:space="preserve"> platform, both for research and actual use, </w:t>
      </w:r>
      <w:r w:rsidR="00487F1C">
        <w:t>that uses natural language processing and data mining to assist experts and forecasters in making informed predictions about geopolitical events.</w:t>
      </w:r>
      <w:r w:rsidR="00BC27BA">
        <w:t xml:space="preserve"> </w:t>
      </w:r>
    </w:p>
    <w:p w14:paraId="1BF29F40" w14:textId="7D4DCEE9" w:rsidR="0043522A" w:rsidRDefault="0043522A" w:rsidP="00297B84">
      <w:pPr>
        <w:pStyle w:val="Location"/>
        <w:ind w:left="0"/>
      </w:pPr>
    </w:p>
    <w:p w14:paraId="7495196D" w14:textId="32FCAC80" w:rsidR="0043522A" w:rsidRPr="00881083" w:rsidRDefault="0043522A" w:rsidP="0043522A">
      <w:pPr>
        <w:pStyle w:val="Location"/>
        <w:rPr>
          <w:b/>
        </w:rPr>
      </w:pPr>
      <w:r>
        <w:rPr>
          <w:b/>
        </w:rPr>
        <w:t xml:space="preserve">DIG: </w:t>
      </w:r>
      <w:r w:rsidRPr="00881083">
        <w:rPr>
          <w:b/>
        </w:rPr>
        <w:t>Doma</w:t>
      </w:r>
      <w:r>
        <w:rPr>
          <w:b/>
        </w:rPr>
        <w:t>in-specific Insight Graphs</w:t>
      </w:r>
      <w:r>
        <w:rPr>
          <w:b/>
        </w:rPr>
        <w:tab/>
      </w:r>
      <w:r>
        <w:rPr>
          <w:b/>
        </w:rPr>
        <w:tab/>
      </w:r>
      <w:r>
        <w:rPr>
          <w:b/>
        </w:rPr>
        <w:tab/>
      </w:r>
      <w:r>
        <w:rPr>
          <w:b/>
        </w:rPr>
        <w:tab/>
      </w:r>
      <w:r>
        <w:rPr>
          <w:b/>
        </w:rPr>
        <w:tab/>
      </w:r>
      <w:r>
        <w:rPr>
          <w:b/>
        </w:rPr>
        <w:tab/>
      </w:r>
      <w:r>
        <w:rPr>
          <w:b/>
        </w:rPr>
        <w:tab/>
      </w:r>
      <w:r>
        <w:rPr>
          <w:b/>
        </w:rPr>
        <w:tab/>
        <w:t>Jun</w:t>
      </w:r>
      <w:r w:rsidR="00E5003B">
        <w:rPr>
          <w:b/>
        </w:rPr>
        <w:t>.</w:t>
      </w:r>
      <w:r>
        <w:rPr>
          <w:b/>
        </w:rPr>
        <w:t xml:space="preserve"> 2016-Apr</w:t>
      </w:r>
      <w:r w:rsidR="00E5003B">
        <w:rPr>
          <w:b/>
        </w:rPr>
        <w:t>.</w:t>
      </w:r>
      <w:r>
        <w:rPr>
          <w:b/>
        </w:rPr>
        <w:t xml:space="preserve"> 2018</w:t>
      </w:r>
    </w:p>
    <w:p w14:paraId="16FD6BB4" w14:textId="77777777" w:rsidR="0043522A" w:rsidRDefault="0043522A" w:rsidP="0043522A">
      <w:pPr>
        <w:pStyle w:val="Location"/>
        <w:rPr>
          <w:i/>
        </w:rPr>
      </w:pPr>
      <w:r w:rsidRPr="00881083">
        <w:rPr>
          <w:i/>
        </w:rPr>
        <w:t>Funded under DARPA MEMEX</w:t>
      </w:r>
    </w:p>
    <w:p w14:paraId="45D41777" w14:textId="13198AAC" w:rsidR="0043522A" w:rsidRDefault="0043522A" w:rsidP="0043522A">
      <w:pPr>
        <w:pStyle w:val="Location"/>
      </w:pPr>
      <w:r>
        <w:t>Key Responsibilities: Researching and developing robust information extraction, search, link prediction and entity resolution algorithms to assist investigators and law enforcement in complex domains such as human trafficking and securities fraud.</w:t>
      </w:r>
    </w:p>
    <w:p w14:paraId="0BD2599A" w14:textId="1FC411DC" w:rsidR="00440A97" w:rsidRPr="00440A97" w:rsidRDefault="00A54EB9" w:rsidP="00440A97">
      <w:pPr>
        <w:pStyle w:val="SectionHeading"/>
        <w:rPr>
          <w:b/>
        </w:rPr>
      </w:pPr>
      <w:r w:rsidRPr="001802F7">
        <w:rPr>
          <w:b/>
        </w:rPr>
        <w:t xml:space="preserve">scholarships, </w:t>
      </w:r>
      <w:r w:rsidR="003571DB" w:rsidRPr="001802F7">
        <w:rPr>
          <w:b/>
        </w:rPr>
        <w:t>AWARDS</w:t>
      </w:r>
      <w:r w:rsidRPr="001802F7">
        <w:rPr>
          <w:b/>
        </w:rPr>
        <w:t xml:space="preserve"> and travel grants</w:t>
      </w:r>
    </w:p>
    <w:p w14:paraId="7400718B" w14:textId="0DD3BBE9" w:rsidR="007136D9" w:rsidRDefault="007136D9" w:rsidP="00881083">
      <w:pPr>
        <w:pStyle w:val="NormalBodyText"/>
        <w:rPr>
          <w:b/>
        </w:rPr>
      </w:pPr>
      <w:r>
        <w:t>Copper Black Award for Creative Achievement awarded by the Mensa Foundation</w:t>
      </w:r>
      <w:r>
        <w:tab/>
      </w:r>
      <w:r>
        <w:tab/>
      </w:r>
      <w:r>
        <w:rPr>
          <w:b/>
        </w:rPr>
        <w:t>2019</w:t>
      </w:r>
    </w:p>
    <w:p w14:paraId="0EDC9EA8" w14:textId="27488C33" w:rsidR="001E6E71" w:rsidRPr="007136D9" w:rsidRDefault="001E6E71" w:rsidP="001E6E71">
      <w:pPr>
        <w:pStyle w:val="NormalBodyText"/>
        <w:rPr>
          <w:b/>
        </w:rPr>
      </w:pPr>
      <w:r>
        <w:t>Intellectual Benefits to Society Award awarded by the Mensa Foundation</w:t>
      </w:r>
      <w:r>
        <w:tab/>
      </w:r>
      <w:r>
        <w:tab/>
      </w:r>
      <w:r>
        <w:rPr>
          <w:b/>
        </w:rPr>
        <w:t>2019</w:t>
      </w:r>
    </w:p>
    <w:p w14:paraId="7F93F53A" w14:textId="39E59C5D" w:rsidR="00B47C8C" w:rsidRPr="00B47C8C" w:rsidRDefault="00B47C8C" w:rsidP="00881083">
      <w:pPr>
        <w:pStyle w:val="NormalBodyText"/>
        <w:rPr>
          <w:b/>
        </w:rPr>
      </w:pPr>
      <w:r>
        <w:t xml:space="preserve">Red Judge, IBM Watson AI XPrize </w:t>
      </w:r>
      <w:r>
        <w:tab/>
      </w:r>
      <w:r>
        <w:tab/>
      </w:r>
      <w:r>
        <w:rPr>
          <w:b/>
        </w:rPr>
        <w:t>2019</w:t>
      </w:r>
    </w:p>
    <w:p w14:paraId="33BCB60E" w14:textId="7633E38D" w:rsidR="00796A63" w:rsidRPr="00F357E7" w:rsidRDefault="00796A63" w:rsidP="00881083">
      <w:pPr>
        <w:pStyle w:val="NormalBodyText"/>
        <w:rPr>
          <w:b/>
        </w:rPr>
      </w:pPr>
      <w:r>
        <w:t>Forbes 30 Under 30 Shortlist (Science Category)</w:t>
      </w:r>
      <w:r w:rsidR="00F357E7">
        <w:tab/>
      </w:r>
      <w:r w:rsidR="00F357E7">
        <w:tab/>
      </w:r>
      <w:r w:rsidR="00F357E7">
        <w:rPr>
          <w:b/>
        </w:rPr>
        <w:t>2019</w:t>
      </w:r>
    </w:p>
    <w:p w14:paraId="4F8AF80F" w14:textId="1F624FF5" w:rsidR="00440A97" w:rsidRDefault="00440A97" w:rsidP="00881083">
      <w:pPr>
        <w:pStyle w:val="NormalBodyText"/>
        <w:rPr>
          <w:b/>
        </w:rPr>
      </w:pPr>
      <w:r>
        <w:t>Forbes Under 30 Scholar</w:t>
      </w:r>
      <w:r>
        <w:tab/>
      </w:r>
      <w:r>
        <w:tab/>
      </w:r>
      <w:r w:rsidRPr="00440A97">
        <w:rPr>
          <w:b/>
        </w:rPr>
        <w:t>201</w:t>
      </w:r>
      <w:r w:rsidR="00F357E7">
        <w:rPr>
          <w:b/>
        </w:rPr>
        <w:t>8</w:t>
      </w:r>
    </w:p>
    <w:p w14:paraId="5D20FAB7" w14:textId="6F977EF9" w:rsidR="00F357E7" w:rsidRDefault="00F357E7" w:rsidP="00881083">
      <w:pPr>
        <w:pStyle w:val="NormalBodyText"/>
        <w:rPr>
          <w:b/>
        </w:rPr>
      </w:pPr>
      <w:r>
        <w:t>USC Marshall MBA Admissions Scholarship</w:t>
      </w:r>
      <w:r>
        <w:tab/>
      </w:r>
      <w:r>
        <w:tab/>
      </w:r>
      <w:r w:rsidRPr="00F357E7">
        <w:rPr>
          <w:b/>
        </w:rPr>
        <w:t>2018-2019</w:t>
      </w:r>
    </w:p>
    <w:p w14:paraId="21EF0594" w14:textId="7CABAD5D" w:rsidR="00BC6FA6" w:rsidRPr="00BC6FA6" w:rsidRDefault="00BC6FA6" w:rsidP="00BC6FA6">
      <w:pPr>
        <w:pStyle w:val="NormalBodyText"/>
        <w:rPr>
          <w:b/>
        </w:rPr>
      </w:pPr>
      <w:r>
        <w:t>THOR featured in DARPA’s 60</w:t>
      </w:r>
      <w:r w:rsidRPr="00BC6FA6">
        <w:rPr>
          <w:vertAlign w:val="superscript"/>
        </w:rPr>
        <w:t>th</w:t>
      </w:r>
      <w:r>
        <w:t xml:space="preserve"> anniversary</w:t>
      </w:r>
      <w:r>
        <w:tab/>
      </w:r>
      <w:r>
        <w:tab/>
      </w:r>
      <w:r>
        <w:rPr>
          <w:b/>
        </w:rPr>
        <w:t>2018</w:t>
      </w:r>
    </w:p>
    <w:p w14:paraId="625305A1" w14:textId="0121AB1D" w:rsidR="002B43E9" w:rsidRDefault="002B43E9" w:rsidP="00881083">
      <w:pPr>
        <w:pStyle w:val="NormalBodyText"/>
      </w:pPr>
      <w:r>
        <w:t>ISI Publication Award (500$)</w:t>
      </w:r>
      <w:r>
        <w:tab/>
      </w:r>
      <w:r>
        <w:tab/>
      </w:r>
      <w:r w:rsidRPr="002B43E9">
        <w:rPr>
          <w:b/>
        </w:rPr>
        <w:t>2018</w:t>
      </w:r>
    </w:p>
    <w:p w14:paraId="0ADC4A0C" w14:textId="4C221ED9" w:rsidR="00D11A9F" w:rsidRPr="00D11A9F" w:rsidRDefault="00D11A9F" w:rsidP="00881083">
      <w:pPr>
        <w:pStyle w:val="NormalBodyText"/>
        <w:rPr>
          <w:b/>
        </w:rPr>
      </w:pPr>
      <w:r>
        <w:t>AI2 Key Scientific Challenge Winner</w:t>
      </w:r>
      <w:r w:rsidR="002B43E9">
        <w:t xml:space="preserve"> (10,000$)</w:t>
      </w:r>
      <w:r>
        <w:tab/>
      </w:r>
      <w:r>
        <w:tab/>
      </w:r>
      <w:r w:rsidR="002B43E9">
        <w:rPr>
          <w:b/>
        </w:rPr>
        <w:t>2018</w:t>
      </w:r>
    </w:p>
    <w:p w14:paraId="64B48C5C" w14:textId="284F3143" w:rsidR="00546F74" w:rsidRPr="00546F74" w:rsidRDefault="00546F74" w:rsidP="00881083">
      <w:pPr>
        <w:pStyle w:val="NormalBodyText"/>
        <w:rPr>
          <w:b/>
        </w:rPr>
      </w:pPr>
      <w:r>
        <w:t>S</w:t>
      </w:r>
      <w:r w:rsidR="002B43E9">
        <w:t xml:space="preserve">emantic Web Science Association </w:t>
      </w:r>
      <w:r>
        <w:t>Best Dissertation Award</w:t>
      </w:r>
      <w:r>
        <w:tab/>
      </w:r>
      <w:r>
        <w:tab/>
      </w:r>
      <w:r>
        <w:rPr>
          <w:b/>
        </w:rPr>
        <w:t>2017</w:t>
      </w:r>
    </w:p>
    <w:p w14:paraId="5F16FA03" w14:textId="50B902FD" w:rsidR="00881083" w:rsidRPr="003A7EAC" w:rsidRDefault="00881083" w:rsidP="00881083">
      <w:pPr>
        <w:pStyle w:val="NormalBodyText"/>
        <w:rPr>
          <w:b/>
        </w:rPr>
      </w:pPr>
      <w:r>
        <w:t>Amazon Cloud Credits for Research Grant</w:t>
      </w:r>
      <w:r>
        <w:tab/>
      </w:r>
      <w:r>
        <w:tab/>
      </w:r>
      <w:sdt>
        <w:sdtPr>
          <w:rPr>
            <w:b/>
          </w:rPr>
          <w:id w:val="-1583835574"/>
          <w:placeholder>
            <w:docPart w:val="A9A38A8A5E33094694954A4B7CC3A254"/>
          </w:placeholder>
          <w:date>
            <w:dateFormat w:val="MMMM yyyy"/>
            <w:lid w:val="en-US"/>
            <w:storeMappedDataAs w:val="dateTime"/>
            <w:calendar w:val="gregorian"/>
          </w:date>
        </w:sdtPr>
        <w:sdtEndPr/>
        <w:sdtContent>
          <w:r w:rsidRPr="003A7EAC">
            <w:rPr>
              <w:b/>
            </w:rPr>
            <w:t>2017</w:t>
          </w:r>
        </w:sdtContent>
      </w:sdt>
    </w:p>
    <w:p w14:paraId="6C91E88B" w14:textId="79D503E5" w:rsidR="002E455D" w:rsidRPr="003A7EAC" w:rsidRDefault="002E455D" w:rsidP="002E455D">
      <w:pPr>
        <w:pStyle w:val="NormalBodyText"/>
        <w:rPr>
          <w:b/>
        </w:rPr>
      </w:pPr>
      <w:r>
        <w:t>Microsoft Azure for Research Grant</w:t>
      </w:r>
      <w:r>
        <w:tab/>
      </w:r>
      <w:r>
        <w:tab/>
      </w:r>
      <w:sdt>
        <w:sdtPr>
          <w:rPr>
            <w:b/>
          </w:rPr>
          <w:id w:val="1662890647"/>
          <w:placeholder>
            <w:docPart w:val="A3F080DC3D76CB4C8F484D25F4261E23"/>
          </w:placeholder>
          <w:date>
            <w:dateFormat w:val="MMMM yyyy"/>
            <w:lid w:val="en-US"/>
            <w:storeMappedDataAs w:val="dateTime"/>
            <w:calendar w:val="gregorian"/>
          </w:date>
        </w:sdtPr>
        <w:sdtEndPr/>
        <w:sdtContent>
          <w:r w:rsidRPr="003A7EAC">
            <w:rPr>
              <w:b/>
            </w:rPr>
            <w:t>2017</w:t>
          </w:r>
        </w:sdtContent>
      </w:sdt>
    </w:p>
    <w:p w14:paraId="6F0AA65A" w14:textId="4024E308" w:rsidR="00FF3F9A" w:rsidRPr="003A7EAC" w:rsidRDefault="00FF3F9A">
      <w:pPr>
        <w:pStyle w:val="NormalBodyText"/>
        <w:rPr>
          <w:b/>
        </w:rPr>
      </w:pPr>
      <w:r>
        <w:t>AAAI Doctoral Consortium Travel Award</w:t>
      </w:r>
      <w:r>
        <w:tab/>
      </w:r>
      <w:r w:rsidR="005D63EE">
        <w:tab/>
      </w:r>
      <w:r w:rsidRPr="003A7EAC">
        <w:rPr>
          <w:b/>
        </w:rPr>
        <w:t>2015</w:t>
      </w:r>
    </w:p>
    <w:p w14:paraId="069CAA62" w14:textId="62267ECC" w:rsidR="00BF3130" w:rsidRPr="003A7EAC" w:rsidRDefault="00150A37">
      <w:pPr>
        <w:pStyle w:val="NormalBodyText"/>
        <w:rPr>
          <w:b/>
        </w:rPr>
      </w:pPr>
      <w:r>
        <w:t>Microsoft Azure for Research Grant</w:t>
      </w:r>
      <w:r w:rsidR="005D63EE">
        <w:tab/>
      </w:r>
      <w:r w:rsidR="003571DB">
        <w:tab/>
      </w:r>
      <w:sdt>
        <w:sdtPr>
          <w:rPr>
            <w:b/>
          </w:rPr>
          <w:id w:val="275215226"/>
          <w:placeholder>
            <w:docPart w:val="D8A8B543AF13415E854872D523F51355"/>
          </w:placeholder>
          <w:date>
            <w:dateFormat w:val="MMMM yyyy"/>
            <w:lid w:val="en-US"/>
            <w:storeMappedDataAs w:val="dateTime"/>
            <w:calendar w:val="gregorian"/>
          </w:date>
        </w:sdtPr>
        <w:sdtEndPr/>
        <w:sdtContent>
          <w:r w:rsidRPr="003A7EAC">
            <w:rPr>
              <w:b/>
            </w:rPr>
            <w:t>2014</w:t>
          </w:r>
        </w:sdtContent>
      </w:sdt>
    </w:p>
    <w:p w14:paraId="4341236E" w14:textId="79DB5097" w:rsidR="00BF3130" w:rsidRPr="003A7EAC" w:rsidRDefault="00150A37">
      <w:pPr>
        <w:pStyle w:val="NormalBodyText"/>
        <w:rPr>
          <w:b/>
        </w:rPr>
      </w:pPr>
      <w:r>
        <w:t>National Science Foundation Travel Grant</w:t>
      </w:r>
      <w:r w:rsidR="005D63EE">
        <w:tab/>
      </w:r>
      <w:r w:rsidR="003571DB">
        <w:tab/>
      </w:r>
      <w:sdt>
        <w:sdtPr>
          <w:rPr>
            <w:b/>
          </w:rPr>
          <w:id w:val="275215230"/>
          <w:placeholder>
            <w:docPart w:val="B8B649B86CB04A6C8D73A708DC901960"/>
          </w:placeholder>
          <w:date>
            <w:dateFormat w:val="MMMM yyyy"/>
            <w:lid w:val="en-US"/>
            <w:storeMappedDataAs w:val="dateTime"/>
            <w:calendar w:val="gregorian"/>
          </w:date>
        </w:sdtPr>
        <w:sdtEndPr/>
        <w:sdtContent>
          <w:r w:rsidRPr="003A7EAC">
            <w:rPr>
              <w:b/>
            </w:rPr>
            <w:t>2014</w:t>
          </w:r>
        </w:sdtContent>
      </w:sdt>
      <w:r w:rsidRPr="003A7EAC">
        <w:rPr>
          <w:b/>
        </w:rPr>
        <w:t xml:space="preserve"> </w:t>
      </w:r>
    </w:p>
    <w:p w14:paraId="34F904C9" w14:textId="6DAFB40D" w:rsidR="00150A37" w:rsidRDefault="00150A37" w:rsidP="00150A37">
      <w:pPr>
        <w:pStyle w:val="NormalBodyText"/>
      </w:pPr>
      <w:r>
        <w:lastRenderedPageBreak/>
        <w:t>Department Nominee: Microsoft, Google fellowships</w:t>
      </w:r>
      <w:r w:rsidR="005D63EE">
        <w:tab/>
      </w:r>
      <w:r w:rsidR="003571DB">
        <w:tab/>
      </w:r>
      <w:r w:rsidRPr="003A7EAC">
        <w:rPr>
          <w:b/>
        </w:rPr>
        <w:t xml:space="preserve">2013 </w:t>
      </w:r>
    </w:p>
    <w:p w14:paraId="503953FB" w14:textId="089B5907" w:rsidR="00A54EB9" w:rsidRPr="003A7EAC" w:rsidRDefault="00A54EB9" w:rsidP="00150A37">
      <w:pPr>
        <w:pStyle w:val="NormalBodyText"/>
        <w:rPr>
          <w:b/>
        </w:rPr>
      </w:pPr>
      <w:r>
        <w:t>Department Travel Grant</w:t>
      </w:r>
      <w:r w:rsidR="005D63EE">
        <w:tab/>
      </w:r>
      <w:r>
        <w:tab/>
      </w:r>
      <w:r w:rsidRPr="003A7EAC">
        <w:rPr>
          <w:b/>
        </w:rPr>
        <w:t>2013</w:t>
      </w:r>
    </w:p>
    <w:p w14:paraId="4257B088" w14:textId="7D6B5CB1" w:rsidR="00150A37" w:rsidRPr="003A7EAC" w:rsidRDefault="00150A37" w:rsidP="00150A37">
      <w:pPr>
        <w:pStyle w:val="NormalBodyText"/>
        <w:rPr>
          <w:b/>
        </w:rPr>
      </w:pPr>
      <w:r>
        <w:t>MCD Fellowship</w:t>
      </w:r>
      <w:r w:rsidR="005D63EE">
        <w:tab/>
      </w:r>
      <w:r>
        <w:tab/>
      </w:r>
      <w:r w:rsidRPr="003A7EAC">
        <w:rPr>
          <w:b/>
        </w:rPr>
        <w:t>2012-2014</w:t>
      </w:r>
    </w:p>
    <w:p w14:paraId="391C1DE9" w14:textId="1ACFFBB9" w:rsidR="009978A3" w:rsidRPr="003A7EAC" w:rsidRDefault="00150A37" w:rsidP="009978A3">
      <w:pPr>
        <w:pStyle w:val="NormalBodyText"/>
        <w:rPr>
          <w:b/>
        </w:rPr>
      </w:pPr>
      <w:r>
        <w:t>Daniel and Carol Dobberpuhl Award</w:t>
      </w:r>
      <w:r w:rsidR="005D63EE">
        <w:tab/>
      </w:r>
      <w:r>
        <w:tab/>
      </w:r>
      <w:sdt>
        <w:sdtPr>
          <w:rPr>
            <w:b/>
          </w:rPr>
          <w:id w:val="-1876606607"/>
          <w:placeholder>
            <w:docPart w:val="62CEAC4D213842C5AAC98DC0B9B02036"/>
          </w:placeholder>
          <w:date>
            <w:dateFormat w:val="MMMM yyyy"/>
            <w:lid w:val="en-US"/>
            <w:storeMappedDataAs w:val="dateTime"/>
            <w:calendar w:val="gregorian"/>
          </w:date>
        </w:sdtPr>
        <w:sdtEndPr/>
        <w:sdtContent>
          <w:r w:rsidRPr="003A7EAC">
            <w:rPr>
              <w:b/>
            </w:rPr>
            <w:t>2012</w:t>
          </w:r>
        </w:sdtContent>
      </w:sdt>
      <w:r w:rsidRPr="003A7EAC">
        <w:rPr>
          <w:b/>
        </w:rPr>
        <w:t xml:space="preserve"> </w:t>
      </w:r>
    </w:p>
    <w:p w14:paraId="06B43895" w14:textId="37F8A0C7" w:rsidR="009978A3" w:rsidRPr="003A7EAC" w:rsidRDefault="009978A3" w:rsidP="009978A3">
      <w:pPr>
        <w:pStyle w:val="NormalBodyText"/>
        <w:rPr>
          <w:b/>
        </w:rPr>
      </w:pPr>
      <w:r>
        <w:t>Senior 100 Honorary</w:t>
      </w:r>
      <w:r w:rsidR="005D63EE">
        <w:tab/>
      </w:r>
      <w:r>
        <w:tab/>
      </w:r>
      <w:sdt>
        <w:sdtPr>
          <w:rPr>
            <w:b/>
          </w:rPr>
          <w:id w:val="1394386417"/>
          <w:placeholder>
            <w:docPart w:val="45FBFBA3C0FD48A9A5591A4F5FCD3699"/>
          </w:placeholder>
          <w:date>
            <w:dateFormat w:val="MMMM yyyy"/>
            <w:lid w:val="en-US"/>
            <w:storeMappedDataAs w:val="dateTime"/>
            <w:calendar w:val="gregorian"/>
          </w:date>
        </w:sdtPr>
        <w:sdtEndPr/>
        <w:sdtContent>
          <w:r w:rsidRPr="003A7EAC">
            <w:rPr>
              <w:b/>
            </w:rPr>
            <w:t>2012</w:t>
          </w:r>
        </w:sdtContent>
      </w:sdt>
      <w:r w:rsidRPr="003A7EAC">
        <w:rPr>
          <w:b/>
        </w:rPr>
        <w:t xml:space="preserve"> </w:t>
      </w:r>
    </w:p>
    <w:p w14:paraId="4AEB63CD" w14:textId="583CD173" w:rsidR="009978A3" w:rsidRPr="003A7EAC" w:rsidRDefault="009978A3" w:rsidP="009978A3">
      <w:pPr>
        <w:pStyle w:val="NormalBodyText"/>
        <w:rPr>
          <w:b/>
        </w:rPr>
      </w:pPr>
      <w:r>
        <w:t>Henry O. Koehler Scholarship</w:t>
      </w:r>
      <w:r w:rsidR="005D63EE">
        <w:tab/>
      </w:r>
      <w:r>
        <w:tab/>
      </w:r>
      <w:r w:rsidRPr="003A7EAC">
        <w:rPr>
          <w:b/>
        </w:rPr>
        <w:t xml:space="preserve">2011 </w:t>
      </w:r>
    </w:p>
    <w:p w14:paraId="436087BD" w14:textId="303C1CD8" w:rsidR="009978A3" w:rsidRPr="003A7EAC" w:rsidRDefault="009978A3" w:rsidP="009978A3">
      <w:pPr>
        <w:pStyle w:val="NormalBodyText"/>
        <w:rPr>
          <w:b/>
        </w:rPr>
      </w:pPr>
      <w:r>
        <w:t>Chancellor’s Scholar</w:t>
      </w:r>
      <w:r w:rsidR="005D63EE">
        <w:tab/>
      </w:r>
      <w:r>
        <w:tab/>
      </w:r>
      <w:r w:rsidRPr="003A7EAC">
        <w:rPr>
          <w:b/>
        </w:rPr>
        <w:t xml:space="preserve">2010-2012 </w:t>
      </w:r>
    </w:p>
    <w:p w14:paraId="69443673" w14:textId="0D2B4BCF" w:rsidR="009978A3" w:rsidRDefault="00150A37" w:rsidP="009978A3">
      <w:pPr>
        <w:pStyle w:val="NormalBodyText"/>
      </w:pPr>
      <w:r>
        <w:t>Edmund J. James Scholar</w:t>
      </w:r>
      <w:r w:rsidR="005D63EE">
        <w:tab/>
      </w:r>
      <w:r>
        <w:tab/>
      </w:r>
      <w:r w:rsidRPr="003A7EAC">
        <w:rPr>
          <w:b/>
        </w:rPr>
        <w:t>2009-2012</w:t>
      </w:r>
      <w:r w:rsidR="009978A3" w:rsidRPr="009978A3">
        <w:t xml:space="preserve"> </w:t>
      </w:r>
    </w:p>
    <w:p w14:paraId="3339E0C2" w14:textId="32A65E8B" w:rsidR="00616E3A" w:rsidRPr="00353390" w:rsidRDefault="009978A3" w:rsidP="00353390">
      <w:pPr>
        <w:pStyle w:val="NormalBodyText"/>
      </w:pPr>
      <w:r>
        <w:t>Dean’s List</w:t>
      </w:r>
      <w:r w:rsidR="005D63EE">
        <w:tab/>
      </w:r>
      <w:r>
        <w:tab/>
      </w:r>
      <w:r w:rsidRPr="003A7EAC">
        <w:rPr>
          <w:b/>
        </w:rPr>
        <w:t>2009-2012</w:t>
      </w:r>
    </w:p>
    <w:p w14:paraId="213AF219" w14:textId="7E62E6B6" w:rsidR="003330E6" w:rsidRPr="001802F7" w:rsidRDefault="003330E6" w:rsidP="003330E6">
      <w:pPr>
        <w:pStyle w:val="SectionHeading"/>
        <w:rPr>
          <w:b/>
        </w:rPr>
      </w:pPr>
      <w:r>
        <w:rPr>
          <w:b/>
        </w:rPr>
        <w:t>teaching</w:t>
      </w:r>
    </w:p>
    <w:p w14:paraId="11F1683D" w14:textId="77777777" w:rsidR="00F722CA" w:rsidRPr="007E516C" w:rsidRDefault="00F722CA" w:rsidP="00F722CA">
      <w:pPr>
        <w:pStyle w:val="Location"/>
      </w:pPr>
      <w:r>
        <w:t>University of Southern California</w:t>
      </w:r>
    </w:p>
    <w:p w14:paraId="7538B9B5" w14:textId="1060F0BF" w:rsidR="00F722CA" w:rsidRPr="00805432" w:rsidRDefault="00F722CA" w:rsidP="00F722CA">
      <w:pPr>
        <w:pStyle w:val="SpaceAfter"/>
        <w:spacing w:after="0" w:line="240" w:lineRule="auto"/>
        <w:rPr>
          <w:b/>
          <w:i/>
        </w:rPr>
      </w:pPr>
      <w:r>
        <w:rPr>
          <w:b/>
        </w:rPr>
        <w:t xml:space="preserve">Research Assistant Professor </w:t>
      </w:r>
      <w:r>
        <w:rPr>
          <w:b/>
        </w:rPr>
        <w:tab/>
      </w:r>
      <w:r w:rsidRPr="00805432">
        <w:rPr>
          <w:b/>
        </w:rPr>
        <w:tab/>
      </w:r>
      <w:sdt>
        <w:sdtPr>
          <w:rPr>
            <w:b/>
          </w:rPr>
          <w:id w:val="336656882"/>
          <w:placeholder>
            <w:docPart w:val="E04DE376EBF4824AB49F170204AC8BEC"/>
          </w:placeholder>
          <w:date>
            <w:dateFormat w:val="M/d/yyyy"/>
            <w:lid w:val="en-US"/>
            <w:storeMappedDataAs w:val="dateTime"/>
            <w:calendar w:val="gregorian"/>
          </w:date>
        </w:sdtPr>
        <w:sdtEndPr/>
        <w:sdtContent>
          <w:r>
            <w:rPr>
              <w:b/>
            </w:rPr>
            <w:t>Aug. 201</w:t>
          </w:r>
          <w:r w:rsidR="003F7A51">
            <w:rPr>
              <w:b/>
            </w:rPr>
            <w:t>9</w:t>
          </w:r>
          <w:r w:rsidRPr="00805432">
            <w:rPr>
              <w:b/>
            </w:rPr>
            <w:t>-</w:t>
          </w:r>
          <w:r>
            <w:rPr>
              <w:b/>
            </w:rPr>
            <w:t>Dec. 201</w:t>
          </w:r>
          <w:r w:rsidR="003F7A51">
            <w:rPr>
              <w:b/>
            </w:rPr>
            <w:t>9</w:t>
          </w:r>
        </w:sdtContent>
      </w:sdt>
    </w:p>
    <w:p w14:paraId="1048EA38" w14:textId="67FD5CAD" w:rsidR="00F722CA" w:rsidRPr="00F722CA" w:rsidRDefault="003F7A51" w:rsidP="003F7A51">
      <w:pPr>
        <w:pStyle w:val="ItalicHeading"/>
      </w:pPr>
      <w:r>
        <w:t>ISE 599: Special Topics</w:t>
      </w:r>
      <w:r w:rsidR="00F722CA">
        <w:t xml:space="preserve"> </w:t>
      </w:r>
      <w:r>
        <w:t>(Applied Predictive Analytics</w:t>
      </w:r>
      <w:r w:rsidR="00F722CA">
        <w:t xml:space="preserve">) </w:t>
      </w:r>
    </w:p>
    <w:p w14:paraId="4A1E5DFC" w14:textId="77777777" w:rsidR="00F722CA" w:rsidRDefault="00F722CA" w:rsidP="003330E6">
      <w:pPr>
        <w:pStyle w:val="Location"/>
      </w:pPr>
    </w:p>
    <w:p w14:paraId="226E36A8" w14:textId="584E2CED" w:rsidR="003330E6" w:rsidRPr="007E516C" w:rsidRDefault="003330E6" w:rsidP="003330E6">
      <w:pPr>
        <w:pStyle w:val="Location"/>
      </w:pPr>
      <w:r>
        <w:t>University of Southern California</w:t>
      </w:r>
    </w:p>
    <w:p w14:paraId="793388C5" w14:textId="1252E17C" w:rsidR="003330E6" w:rsidRPr="00805432" w:rsidRDefault="003330E6" w:rsidP="003330E6">
      <w:pPr>
        <w:pStyle w:val="SpaceAfter"/>
        <w:spacing w:after="0" w:line="240" w:lineRule="auto"/>
        <w:rPr>
          <w:b/>
          <w:i/>
        </w:rPr>
      </w:pPr>
      <w:r>
        <w:rPr>
          <w:b/>
        </w:rPr>
        <w:t>Lecturer</w:t>
      </w:r>
      <w:r w:rsidR="00F722CA">
        <w:rPr>
          <w:b/>
        </w:rPr>
        <w:t xml:space="preserve"> in Computer Science</w:t>
      </w:r>
      <w:r>
        <w:rPr>
          <w:b/>
        </w:rPr>
        <w:tab/>
      </w:r>
      <w:r w:rsidRPr="00805432">
        <w:rPr>
          <w:b/>
        </w:rPr>
        <w:tab/>
      </w:r>
      <w:sdt>
        <w:sdtPr>
          <w:rPr>
            <w:b/>
          </w:rPr>
          <w:id w:val="1003476180"/>
          <w:placeholder>
            <w:docPart w:val="B8A23F89D3147E449F949C1D75673694"/>
          </w:placeholder>
          <w:date>
            <w:dateFormat w:val="M/d/yyyy"/>
            <w:lid w:val="en-US"/>
            <w:storeMappedDataAs w:val="dateTime"/>
            <w:calendar w:val="gregorian"/>
          </w:date>
        </w:sdtPr>
        <w:sdtEndPr/>
        <w:sdtContent>
          <w:r>
            <w:rPr>
              <w:b/>
            </w:rPr>
            <w:t>Aug. 2016</w:t>
          </w:r>
          <w:r w:rsidRPr="00805432">
            <w:rPr>
              <w:b/>
            </w:rPr>
            <w:t>-</w:t>
          </w:r>
          <w:r>
            <w:rPr>
              <w:b/>
            </w:rPr>
            <w:t>Dec</w:t>
          </w:r>
          <w:r w:rsidR="0043522A">
            <w:rPr>
              <w:b/>
            </w:rPr>
            <w:t>.</w:t>
          </w:r>
          <w:r>
            <w:rPr>
              <w:b/>
            </w:rPr>
            <w:t xml:space="preserve"> 2016</w:t>
          </w:r>
        </w:sdtContent>
      </w:sdt>
    </w:p>
    <w:p w14:paraId="505AB0A2" w14:textId="61A9D4A5" w:rsidR="003330E6" w:rsidRDefault="00FE07C8" w:rsidP="003330E6">
      <w:pPr>
        <w:pStyle w:val="SpaceAfter"/>
        <w:spacing w:after="0" w:line="240" w:lineRule="auto"/>
        <w:rPr>
          <w:i/>
        </w:rPr>
      </w:pPr>
      <w:r>
        <w:rPr>
          <w:i/>
        </w:rPr>
        <w:t xml:space="preserve">CSCI 548: </w:t>
      </w:r>
      <w:r w:rsidR="003330E6">
        <w:rPr>
          <w:i/>
        </w:rPr>
        <w:t>Information Integratio</w:t>
      </w:r>
      <w:r w:rsidR="003F7A51">
        <w:rPr>
          <w:i/>
        </w:rPr>
        <w:t>n</w:t>
      </w:r>
      <w:r w:rsidR="003330E6">
        <w:rPr>
          <w:i/>
        </w:rPr>
        <w:t xml:space="preserve"> </w:t>
      </w:r>
    </w:p>
    <w:p w14:paraId="656A6D60" w14:textId="77777777" w:rsidR="003330E6" w:rsidRPr="003330E6" w:rsidRDefault="003330E6" w:rsidP="003330E6">
      <w:pPr>
        <w:pStyle w:val="SpaceAfter"/>
        <w:spacing w:after="0" w:line="240" w:lineRule="auto"/>
        <w:rPr>
          <w:i/>
        </w:rPr>
      </w:pPr>
    </w:p>
    <w:p w14:paraId="54F17377" w14:textId="77777777" w:rsidR="003330E6" w:rsidRPr="007E516C" w:rsidRDefault="003330E6" w:rsidP="003330E6">
      <w:pPr>
        <w:pStyle w:val="Location"/>
      </w:pPr>
      <w:r>
        <w:t>University of Texas at Austin</w:t>
      </w:r>
    </w:p>
    <w:p w14:paraId="4DE781AF" w14:textId="3B11004F" w:rsidR="003330E6" w:rsidRPr="00805432" w:rsidRDefault="003330E6" w:rsidP="003330E6">
      <w:pPr>
        <w:pStyle w:val="SpaceAfter"/>
        <w:spacing w:after="0" w:line="240" w:lineRule="auto"/>
        <w:rPr>
          <w:b/>
          <w:i/>
        </w:rPr>
      </w:pPr>
      <w:r w:rsidRPr="00805432">
        <w:rPr>
          <w:b/>
        </w:rPr>
        <w:t>Teaching Assistant</w:t>
      </w:r>
      <w:r>
        <w:rPr>
          <w:b/>
        </w:rPr>
        <w:tab/>
      </w:r>
      <w:r w:rsidRPr="00805432">
        <w:rPr>
          <w:b/>
        </w:rPr>
        <w:tab/>
      </w:r>
      <w:sdt>
        <w:sdtPr>
          <w:rPr>
            <w:b/>
          </w:rPr>
          <w:id w:val="275215266"/>
          <w:placeholder>
            <w:docPart w:val="E5E28DA36468CC44AABB76D9C9B19D48"/>
          </w:placeholder>
          <w:date>
            <w:dateFormat w:val="M/d/yyyy"/>
            <w:lid w:val="en-US"/>
            <w:storeMappedDataAs w:val="dateTime"/>
            <w:calendar w:val="gregorian"/>
          </w:date>
        </w:sdtPr>
        <w:sdtEndPr/>
        <w:sdtContent>
          <w:r w:rsidRPr="00805432">
            <w:rPr>
              <w:b/>
            </w:rPr>
            <w:t>Aug. 2012-Jun</w:t>
          </w:r>
          <w:r w:rsidR="00E5003B">
            <w:rPr>
              <w:b/>
            </w:rPr>
            <w:t>.</w:t>
          </w:r>
          <w:r w:rsidRPr="00805432">
            <w:rPr>
              <w:b/>
            </w:rPr>
            <w:t xml:space="preserve"> 2014</w:t>
          </w:r>
        </w:sdtContent>
      </w:sdt>
    </w:p>
    <w:p w14:paraId="4566EE2A" w14:textId="77777777" w:rsidR="003330E6" w:rsidRDefault="003330E6" w:rsidP="003330E6">
      <w:pPr>
        <w:pStyle w:val="SpaceAfter"/>
        <w:spacing w:after="0" w:line="240" w:lineRule="auto"/>
        <w:rPr>
          <w:i/>
        </w:rPr>
      </w:pPr>
      <w:r>
        <w:rPr>
          <w:i/>
        </w:rPr>
        <w:t xml:space="preserve">Contemporary Issues in Computer Science (Spring 2014) </w:t>
      </w:r>
    </w:p>
    <w:p w14:paraId="18CBA810" w14:textId="77777777" w:rsidR="003330E6" w:rsidRDefault="003330E6" w:rsidP="003330E6">
      <w:pPr>
        <w:pStyle w:val="SpaceAfter"/>
        <w:spacing w:after="0" w:line="240" w:lineRule="auto"/>
        <w:rPr>
          <w:i/>
        </w:rPr>
      </w:pPr>
      <w:r>
        <w:rPr>
          <w:i/>
        </w:rPr>
        <w:t>Automata Theory (Spring 2013)</w:t>
      </w:r>
    </w:p>
    <w:p w14:paraId="57FB2961" w14:textId="77777777" w:rsidR="003330E6" w:rsidRPr="00805432" w:rsidRDefault="003330E6" w:rsidP="003330E6">
      <w:pPr>
        <w:pStyle w:val="SpaceAfter"/>
        <w:spacing w:after="0" w:line="240" w:lineRule="auto"/>
        <w:rPr>
          <w:i/>
        </w:rPr>
      </w:pPr>
      <w:r>
        <w:rPr>
          <w:i/>
        </w:rPr>
        <w:t>Data Management (Falls 2013, 2012)</w:t>
      </w:r>
      <w:r>
        <w:tab/>
      </w:r>
    </w:p>
    <w:p w14:paraId="42371E7A" w14:textId="3FE9C927" w:rsidR="003330E6" w:rsidRPr="003330E6" w:rsidRDefault="003330E6" w:rsidP="003330E6">
      <w:pPr>
        <w:pStyle w:val="SpaceAfter"/>
        <w:spacing w:after="0" w:line="240" w:lineRule="auto"/>
        <w:rPr>
          <w:i/>
        </w:rPr>
      </w:pPr>
      <w:r>
        <w:rPr>
          <w:i/>
        </w:rPr>
        <w:t>Artificial Intelligence (Fall 2012)</w:t>
      </w:r>
    </w:p>
    <w:p w14:paraId="3A03D5E8" w14:textId="77777777" w:rsidR="00BF3130" w:rsidRPr="001802F7" w:rsidRDefault="003571DB">
      <w:pPr>
        <w:pStyle w:val="SectionHeading"/>
        <w:rPr>
          <w:b/>
        </w:rPr>
      </w:pPr>
      <w:r w:rsidRPr="001802F7">
        <w:rPr>
          <w:b/>
        </w:rPr>
        <w:t>EXPERIENCE</w:t>
      </w:r>
    </w:p>
    <w:p w14:paraId="669A0247" w14:textId="24BA660E" w:rsidR="00455332" w:rsidRDefault="00455332" w:rsidP="00455332">
      <w:pPr>
        <w:pStyle w:val="JobTitle"/>
        <w:rPr>
          <w:b w:val="0"/>
        </w:rPr>
      </w:pPr>
      <w:r>
        <w:rPr>
          <w:b w:val="0"/>
        </w:rPr>
        <w:t>Department of Industrial and Systems Engineering, USC</w:t>
      </w:r>
    </w:p>
    <w:p w14:paraId="76AB3C4F" w14:textId="52050B46" w:rsidR="00455332" w:rsidRDefault="00455332" w:rsidP="00455332">
      <w:pPr>
        <w:pStyle w:val="JobTitle"/>
      </w:pPr>
      <w:r>
        <w:t>Research Assistant Professor</w:t>
      </w:r>
      <w:r>
        <w:tab/>
      </w:r>
      <w:r>
        <w:tab/>
        <w:t>Apr</w:t>
      </w:r>
      <w:r w:rsidR="00C24842">
        <w:t>.</w:t>
      </w:r>
      <w:r>
        <w:t xml:space="preserve"> 2019-Current</w:t>
      </w:r>
    </w:p>
    <w:p w14:paraId="1D3ADFDF" w14:textId="523A617A" w:rsidR="00455332" w:rsidRPr="00455332" w:rsidRDefault="00455332" w:rsidP="00455332">
      <w:pPr>
        <w:pStyle w:val="JobTitle"/>
        <w:rPr>
          <w:b w:val="0"/>
          <w:i/>
        </w:rPr>
      </w:pPr>
      <w:r>
        <w:rPr>
          <w:b w:val="0"/>
          <w:i/>
        </w:rPr>
        <w:t>Engage in research, mentorship and teaching activities as research faculty in the ISE department</w:t>
      </w:r>
    </w:p>
    <w:p w14:paraId="3D563BE7" w14:textId="77777777" w:rsidR="00455332" w:rsidRDefault="00455332" w:rsidP="00455332">
      <w:pPr>
        <w:pStyle w:val="Location"/>
      </w:pPr>
    </w:p>
    <w:p w14:paraId="0A1DC00B" w14:textId="77777777" w:rsidR="00455332" w:rsidRDefault="00455332" w:rsidP="00455332">
      <w:pPr>
        <w:pStyle w:val="Location"/>
      </w:pPr>
      <w:r>
        <w:t>Information Sciences Institute, USC</w:t>
      </w:r>
    </w:p>
    <w:p w14:paraId="325D19B3" w14:textId="351EA21A" w:rsidR="00455332" w:rsidRDefault="00455332" w:rsidP="00455332">
      <w:pPr>
        <w:pStyle w:val="JobTitle"/>
      </w:pPr>
      <w:r>
        <w:t>Research Lead</w:t>
      </w:r>
      <w:r>
        <w:tab/>
      </w:r>
      <w:r>
        <w:tab/>
        <w:t>Apr. 2019-Current</w:t>
      </w:r>
    </w:p>
    <w:p w14:paraId="744F44E3" w14:textId="3ACA6B03" w:rsidR="00455332" w:rsidRDefault="00455332" w:rsidP="00455332">
      <w:pPr>
        <w:pStyle w:val="Location"/>
      </w:pPr>
      <w:r>
        <w:rPr>
          <w:i/>
        </w:rPr>
        <w:t>Lead multiple government funded research projects in ISI’s Center on Knowledge Graphs</w:t>
      </w:r>
    </w:p>
    <w:p w14:paraId="2012BE5D" w14:textId="77777777" w:rsidR="00455332" w:rsidRDefault="00455332" w:rsidP="00D6761F">
      <w:pPr>
        <w:pStyle w:val="Location"/>
      </w:pPr>
    </w:p>
    <w:p w14:paraId="6F9C9D2C" w14:textId="6983DD43" w:rsidR="00D6761F" w:rsidRDefault="00D6761F" w:rsidP="00D6761F">
      <w:pPr>
        <w:pStyle w:val="Location"/>
      </w:pPr>
      <w:r>
        <w:t>Information Sciences Institute, USC</w:t>
      </w:r>
    </w:p>
    <w:p w14:paraId="66468264" w14:textId="2C3066F5" w:rsidR="00D6761F" w:rsidRDefault="00D6761F" w:rsidP="00D6761F">
      <w:pPr>
        <w:pStyle w:val="JobTitle"/>
      </w:pPr>
      <w:r>
        <w:t>Computer Scientist</w:t>
      </w:r>
      <w:r>
        <w:tab/>
      </w:r>
      <w:r>
        <w:tab/>
        <w:t>Jun</w:t>
      </w:r>
      <w:r w:rsidR="00431CF1">
        <w:t>.</w:t>
      </w:r>
      <w:r>
        <w:t xml:space="preserve"> 2016-</w:t>
      </w:r>
      <w:r w:rsidR="00353390">
        <w:t>Current</w:t>
      </w:r>
    </w:p>
    <w:p w14:paraId="6599E27B" w14:textId="0FAF9395" w:rsidR="00D6761F" w:rsidRDefault="00455332" w:rsidP="00D6761F">
      <w:pPr>
        <w:pStyle w:val="Location"/>
        <w:rPr>
          <w:i/>
        </w:rPr>
      </w:pPr>
      <w:r>
        <w:rPr>
          <w:i/>
        </w:rPr>
        <w:t>Conduct research on multiple government-funded projects in ISI’s Center on Knowledge Graphs</w:t>
      </w:r>
    </w:p>
    <w:p w14:paraId="36EAF4FB" w14:textId="6EC51A1F" w:rsidR="004E01EE" w:rsidRDefault="004E01EE" w:rsidP="00D6761F">
      <w:pPr>
        <w:pStyle w:val="Location"/>
      </w:pPr>
    </w:p>
    <w:p w14:paraId="6FB73C0B" w14:textId="77777777" w:rsidR="004E01EE" w:rsidRDefault="004E01EE" w:rsidP="004E01EE">
      <w:pPr>
        <w:pStyle w:val="Location"/>
      </w:pPr>
      <w:r>
        <w:t>Information Sciences Institute, USC</w:t>
      </w:r>
    </w:p>
    <w:p w14:paraId="63877006" w14:textId="406A887C" w:rsidR="004E01EE" w:rsidRDefault="004E01EE" w:rsidP="004E01EE">
      <w:pPr>
        <w:pStyle w:val="JobTitle"/>
      </w:pPr>
      <w:r>
        <w:t>AI Seminar Coordinator</w:t>
      </w:r>
      <w:r>
        <w:tab/>
      </w:r>
      <w:r>
        <w:tab/>
        <w:t>Jan. 2017-Jan. 2018</w:t>
      </w:r>
    </w:p>
    <w:p w14:paraId="1A880868" w14:textId="2D927300" w:rsidR="004E01EE" w:rsidRDefault="00455332" w:rsidP="00D6761F">
      <w:pPr>
        <w:pStyle w:val="Location"/>
      </w:pPr>
      <w:r>
        <w:rPr>
          <w:i/>
        </w:rPr>
        <w:t xml:space="preserve">Invited experts in AI and organized talks under the Intelligent Systems division at ISI </w:t>
      </w:r>
    </w:p>
    <w:p w14:paraId="7248D338" w14:textId="77777777" w:rsidR="00D6761F" w:rsidRDefault="00D6761F" w:rsidP="007E516C">
      <w:pPr>
        <w:pStyle w:val="Location"/>
      </w:pPr>
    </w:p>
    <w:p w14:paraId="66CE7D1B" w14:textId="1D26BDB7" w:rsidR="00D6761F" w:rsidRDefault="00D6761F" w:rsidP="007E516C">
      <w:pPr>
        <w:pStyle w:val="Location"/>
      </w:pPr>
      <w:r>
        <w:t>Capsenta, Inc.</w:t>
      </w:r>
    </w:p>
    <w:p w14:paraId="3093997A" w14:textId="3D776326" w:rsidR="00D6761F" w:rsidRDefault="00D6761F" w:rsidP="00D6761F">
      <w:pPr>
        <w:pStyle w:val="JobTitle"/>
      </w:pPr>
      <w:r>
        <w:t>Semantic We</w:t>
      </w:r>
      <w:r w:rsidR="009362C3">
        <w:t>b Consultant</w:t>
      </w:r>
      <w:r w:rsidR="009362C3">
        <w:tab/>
      </w:r>
      <w:r w:rsidR="009362C3">
        <w:tab/>
        <w:t>May 2016-Jun</w:t>
      </w:r>
      <w:r w:rsidR="00431CF1">
        <w:t>.</w:t>
      </w:r>
      <w:r w:rsidR="009362C3">
        <w:t xml:space="preserve"> 2016</w:t>
      </w:r>
    </w:p>
    <w:p w14:paraId="29739AC3" w14:textId="4ADB1118" w:rsidR="00D6761F" w:rsidRDefault="00D6761F" w:rsidP="00D6761F">
      <w:pPr>
        <w:pStyle w:val="Location"/>
      </w:pPr>
      <w:r>
        <w:rPr>
          <w:i/>
        </w:rPr>
        <w:t>Worked on integrating advanced ontology matching solutions in the company’s current products</w:t>
      </w:r>
    </w:p>
    <w:p w14:paraId="5004673E" w14:textId="77777777" w:rsidR="00D6761F" w:rsidRDefault="00D6761F" w:rsidP="007E516C">
      <w:pPr>
        <w:pStyle w:val="Location"/>
      </w:pPr>
    </w:p>
    <w:p w14:paraId="5E40C7F9" w14:textId="6DFE4E07" w:rsidR="007E516C" w:rsidRDefault="007E516C" w:rsidP="007E516C">
      <w:pPr>
        <w:pStyle w:val="Location"/>
      </w:pPr>
      <w:r>
        <w:t>University of Texas at Austin</w:t>
      </w:r>
    </w:p>
    <w:p w14:paraId="76448733" w14:textId="7F1C7201" w:rsidR="007E516C" w:rsidRDefault="007E516C" w:rsidP="007E516C">
      <w:pPr>
        <w:pStyle w:val="JobTitle"/>
      </w:pPr>
      <w:r>
        <w:t>Graduate Research Assistant</w:t>
      </w:r>
      <w:r w:rsidR="005D63EE">
        <w:tab/>
      </w:r>
      <w:r>
        <w:tab/>
        <w:t>Jun</w:t>
      </w:r>
      <w:r w:rsidR="00431CF1">
        <w:t>.</w:t>
      </w:r>
      <w:r>
        <w:t xml:space="preserve"> 2014-</w:t>
      </w:r>
      <w:r w:rsidR="00D6761F">
        <w:t>May 2016</w:t>
      </w:r>
    </w:p>
    <w:p w14:paraId="3A64B2CA" w14:textId="159A5C6E" w:rsidR="007E516C" w:rsidRDefault="00455332" w:rsidP="007E516C">
      <w:pPr>
        <w:pStyle w:val="Location"/>
      </w:pPr>
      <w:r>
        <w:rPr>
          <w:i/>
        </w:rPr>
        <w:t xml:space="preserve">Conducted research in RiBS </w:t>
      </w:r>
      <w:r w:rsidR="007E516C">
        <w:rPr>
          <w:i/>
        </w:rPr>
        <w:t xml:space="preserve"> group </w:t>
      </w:r>
      <w:r>
        <w:rPr>
          <w:i/>
        </w:rPr>
        <w:t xml:space="preserve">led by </w:t>
      </w:r>
      <w:r w:rsidR="007E516C">
        <w:rPr>
          <w:i/>
        </w:rPr>
        <w:t>Daniel P. Miranker</w:t>
      </w:r>
    </w:p>
    <w:p w14:paraId="442BC567" w14:textId="77777777" w:rsidR="007E516C" w:rsidRDefault="007E516C" w:rsidP="00FF3F9A">
      <w:pPr>
        <w:pStyle w:val="Location"/>
      </w:pPr>
    </w:p>
    <w:p w14:paraId="4031EE56" w14:textId="77777777" w:rsidR="00FF3F9A" w:rsidRPr="00FF3F9A" w:rsidRDefault="00FF3F9A" w:rsidP="00FF3F9A">
      <w:pPr>
        <w:pStyle w:val="Location"/>
      </w:pPr>
      <w:r>
        <w:t>CareerBuilder</w:t>
      </w:r>
      <w:r w:rsidR="00A54EB9">
        <w:t xml:space="preserve"> LLC</w:t>
      </w:r>
      <w:r>
        <w:t>, Norcross, Georgia</w:t>
      </w:r>
    </w:p>
    <w:p w14:paraId="569136E7" w14:textId="130B641D" w:rsidR="00FF3F9A" w:rsidRDefault="00FF3F9A" w:rsidP="00FF3F9A">
      <w:pPr>
        <w:pStyle w:val="Location"/>
      </w:pPr>
      <w:r w:rsidRPr="00FF3F9A">
        <w:rPr>
          <w:b/>
        </w:rPr>
        <w:t>Data Scientist Intern</w:t>
      </w:r>
      <w:r w:rsidRPr="00FF3F9A">
        <w:tab/>
      </w:r>
      <w:r>
        <w:tab/>
      </w:r>
      <w:r>
        <w:tab/>
      </w:r>
      <w:r>
        <w:tab/>
      </w:r>
      <w:r>
        <w:tab/>
      </w:r>
      <w:r>
        <w:tab/>
      </w:r>
      <w:r>
        <w:tab/>
      </w:r>
      <w:r>
        <w:tab/>
        <w:t xml:space="preserve">          </w:t>
      </w:r>
      <w:r w:rsidR="005D63EE">
        <w:tab/>
      </w:r>
      <w:r>
        <w:rPr>
          <w:b/>
        </w:rPr>
        <w:t>May 2015</w:t>
      </w:r>
      <w:r w:rsidRPr="00FF3F9A">
        <w:rPr>
          <w:b/>
        </w:rPr>
        <w:t>-</w:t>
      </w:r>
      <w:r>
        <w:rPr>
          <w:b/>
        </w:rPr>
        <w:t>Aug</w:t>
      </w:r>
      <w:r w:rsidR="005D63EE">
        <w:rPr>
          <w:b/>
        </w:rPr>
        <w:t>.</w:t>
      </w:r>
      <w:r w:rsidRPr="00FF3F9A">
        <w:rPr>
          <w:b/>
        </w:rPr>
        <w:t xml:space="preserve"> 201</w:t>
      </w:r>
      <w:r>
        <w:rPr>
          <w:b/>
        </w:rPr>
        <w:t>5</w:t>
      </w:r>
    </w:p>
    <w:p w14:paraId="6F975DBC" w14:textId="436FFDB4" w:rsidR="00BB09E9" w:rsidRPr="007E516C" w:rsidRDefault="007E516C" w:rsidP="007E516C">
      <w:pPr>
        <w:pStyle w:val="Location"/>
        <w:rPr>
          <w:i/>
        </w:rPr>
      </w:pPr>
      <w:r w:rsidRPr="007E516C">
        <w:rPr>
          <w:i/>
        </w:rPr>
        <w:t>Worked in the R&amp;D team on the Recruitment Edge and Company Normalization products</w:t>
      </w:r>
    </w:p>
    <w:p w14:paraId="60B757A7" w14:textId="77777777" w:rsidR="0043773D" w:rsidRDefault="0043773D" w:rsidP="003330E6">
      <w:pPr>
        <w:pStyle w:val="SpaceAfter"/>
        <w:spacing w:after="0" w:line="240" w:lineRule="auto"/>
        <w:ind w:left="0"/>
        <w:rPr>
          <w:i/>
        </w:rPr>
      </w:pPr>
    </w:p>
    <w:p w14:paraId="74AA9A4D" w14:textId="77777777" w:rsidR="0043773D" w:rsidRDefault="0043773D" w:rsidP="0043773D">
      <w:pPr>
        <w:pStyle w:val="Location"/>
      </w:pPr>
      <w:r>
        <w:t>Rackspace, the Open Cloud Company</w:t>
      </w:r>
      <w:r w:rsidR="00FF3F9A">
        <w:t>, San Antonio, Texas</w:t>
      </w:r>
    </w:p>
    <w:p w14:paraId="4FEE66BF" w14:textId="0A19B53D" w:rsidR="0043773D" w:rsidRDefault="003B7F02" w:rsidP="0043773D">
      <w:pPr>
        <w:pStyle w:val="JobTitle"/>
      </w:pPr>
      <w:r>
        <w:t>Summer</w:t>
      </w:r>
      <w:r w:rsidR="00F43C28">
        <w:t xml:space="preserve"> </w:t>
      </w:r>
      <w:r w:rsidR="0043773D">
        <w:t>Intern</w:t>
      </w:r>
      <w:r w:rsidR="005D63EE">
        <w:tab/>
      </w:r>
      <w:r w:rsidR="0043773D">
        <w:tab/>
        <w:t>May 2013-Jul</w:t>
      </w:r>
      <w:r w:rsidR="00E5003B">
        <w:t>.</w:t>
      </w:r>
      <w:r w:rsidR="0043773D">
        <w:t xml:space="preserve"> 2013</w:t>
      </w:r>
    </w:p>
    <w:p w14:paraId="07E88116" w14:textId="77777777" w:rsidR="0043773D" w:rsidRDefault="0043773D" w:rsidP="0043773D">
      <w:pPr>
        <w:pStyle w:val="SpaceAfter"/>
        <w:spacing w:after="0" w:line="240" w:lineRule="auto"/>
        <w:rPr>
          <w:i/>
        </w:rPr>
      </w:pPr>
      <w:r>
        <w:rPr>
          <w:i/>
        </w:rPr>
        <w:t>Worked on the Big Data team</w:t>
      </w:r>
      <w:r w:rsidR="00444C3D">
        <w:rPr>
          <w:i/>
        </w:rPr>
        <w:t xml:space="preserve"> helping with a new </w:t>
      </w:r>
      <w:r w:rsidR="00693FA8">
        <w:rPr>
          <w:i/>
        </w:rPr>
        <w:t xml:space="preserve">Hadoop-based </w:t>
      </w:r>
      <w:r w:rsidR="00444C3D">
        <w:rPr>
          <w:i/>
        </w:rPr>
        <w:t>product roll-out</w:t>
      </w:r>
    </w:p>
    <w:p w14:paraId="7DACD858" w14:textId="77777777" w:rsidR="0043773D" w:rsidRDefault="0043773D" w:rsidP="0043773D">
      <w:pPr>
        <w:pStyle w:val="SpaceAfter"/>
        <w:spacing w:after="0" w:line="240" w:lineRule="auto"/>
        <w:rPr>
          <w:i/>
        </w:rPr>
      </w:pPr>
    </w:p>
    <w:p w14:paraId="55EC981B" w14:textId="77777777" w:rsidR="00FB374A" w:rsidRDefault="00FB374A" w:rsidP="0043773D">
      <w:pPr>
        <w:pStyle w:val="SpaceAfter"/>
        <w:spacing w:after="0" w:line="240" w:lineRule="auto"/>
        <w:rPr>
          <w:i/>
        </w:rPr>
      </w:pPr>
    </w:p>
    <w:p w14:paraId="6AF4A060" w14:textId="77777777" w:rsidR="0043773D" w:rsidRDefault="0043773D" w:rsidP="0043773D">
      <w:pPr>
        <w:pStyle w:val="Location"/>
      </w:pPr>
      <w:r>
        <w:lastRenderedPageBreak/>
        <w:t>National Center for Supercomputing Applications</w:t>
      </w:r>
      <w:r w:rsidR="00FF3F9A">
        <w:t>, Urbana, Illinois</w:t>
      </w:r>
    </w:p>
    <w:p w14:paraId="45B97F2E" w14:textId="4B3CE3EE" w:rsidR="0043773D" w:rsidRDefault="0043773D" w:rsidP="0043773D">
      <w:pPr>
        <w:pStyle w:val="JobTitle"/>
      </w:pPr>
      <w:r>
        <w:t>Undergraduate Research Intern</w:t>
      </w:r>
      <w:r w:rsidR="005D63EE">
        <w:tab/>
      </w:r>
      <w:r>
        <w:tab/>
        <w:t>May 2011-Aug. 2011</w:t>
      </w:r>
    </w:p>
    <w:p w14:paraId="7850EEBC" w14:textId="77777777" w:rsidR="0043773D" w:rsidRDefault="0043773D" w:rsidP="0043773D">
      <w:pPr>
        <w:pStyle w:val="SpaceAfter"/>
        <w:spacing w:after="0" w:line="240" w:lineRule="auto"/>
        <w:rPr>
          <w:i/>
        </w:rPr>
      </w:pPr>
      <w:r w:rsidRPr="0043773D">
        <w:rPr>
          <w:i/>
        </w:rPr>
        <w:t>Developed scalable machine learning techniques to automate digital handwriting transcription of terabyte-level US census data</w:t>
      </w:r>
    </w:p>
    <w:p w14:paraId="53E39922" w14:textId="77777777" w:rsidR="0043773D" w:rsidRDefault="0043773D" w:rsidP="0043773D">
      <w:pPr>
        <w:pStyle w:val="Location"/>
      </w:pPr>
    </w:p>
    <w:p w14:paraId="5D768A7C" w14:textId="77777777" w:rsidR="0043773D" w:rsidRDefault="0043773D" w:rsidP="0043773D">
      <w:pPr>
        <w:pStyle w:val="Location"/>
      </w:pPr>
      <w:r>
        <w:t>University of Illinois at Urbana-Champaign</w:t>
      </w:r>
    </w:p>
    <w:p w14:paraId="27ABAEC9" w14:textId="7A00EE1C" w:rsidR="0043773D" w:rsidRDefault="0043773D" w:rsidP="0043773D">
      <w:pPr>
        <w:pStyle w:val="JobTitle"/>
      </w:pPr>
      <w:r>
        <w:t>Camp Counselor</w:t>
      </w:r>
      <w:r w:rsidR="005D63EE">
        <w:tab/>
      </w:r>
      <w:r>
        <w:tab/>
        <w:t>May 2010-Aug. 2010</w:t>
      </w:r>
    </w:p>
    <w:p w14:paraId="005D128A" w14:textId="77777777" w:rsidR="0043773D" w:rsidRPr="0043773D" w:rsidRDefault="0043773D" w:rsidP="0043773D">
      <w:pPr>
        <w:pStyle w:val="JobTitle"/>
        <w:rPr>
          <w:b w:val="0"/>
          <w:i/>
        </w:rPr>
      </w:pPr>
      <w:r w:rsidRPr="0043773D">
        <w:rPr>
          <w:b w:val="0"/>
          <w:i/>
        </w:rPr>
        <w:t>Designed STEM exercises for high-school students, and supervised them thereof</w:t>
      </w:r>
    </w:p>
    <w:p w14:paraId="2F7C1286" w14:textId="77777777" w:rsidR="007E516C" w:rsidRDefault="007E516C" w:rsidP="0043773D">
      <w:pPr>
        <w:pStyle w:val="SpaceAfter"/>
        <w:spacing w:after="0" w:line="240" w:lineRule="auto"/>
        <w:rPr>
          <w:b/>
        </w:rPr>
      </w:pPr>
    </w:p>
    <w:p w14:paraId="45DF6BEE" w14:textId="5449E0AB" w:rsidR="007E516C" w:rsidRPr="007E516C" w:rsidRDefault="007E516C" w:rsidP="007E516C">
      <w:pPr>
        <w:pStyle w:val="Location"/>
      </w:pPr>
      <w:r>
        <w:t>University of Illinois at Urbana-Champaign</w:t>
      </w:r>
    </w:p>
    <w:p w14:paraId="0D9CF07B" w14:textId="10BBA169" w:rsidR="0043773D" w:rsidRPr="00805432" w:rsidRDefault="0043773D" w:rsidP="0043773D">
      <w:pPr>
        <w:pStyle w:val="SpaceAfter"/>
        <w:spacing w:after="0" w:line="240" w:lineRule="auto"/>
        <w:rPr>
          <w:b/>
          <w:i/>
        </w:rPr>
      </w:pPr>
      <w:r>
        <w:rPr>
          <w:b/>
        </w:rPr>
        <w:t>Freshman Research Intern</w:t>
      </w:r>
      <w:r w:rsidR="005D63EE">
        <w:rPr>
          <w:b/>
        </w:rPr>
        <w:tab/>
      </w:r>
      <w:r w:rsidRPr="00805432">
        <w:rPr>
          <w:b/>
        </w:rPr>
        <w:tab/>
      </w:r>
      <w:sdt>
        <w:sdtPr>
          <w:rPr>
            <w:b/>
          </w:rPr>
          <w:id w:val="1579244833"/>
          <w:placeholder>
            <w:docPart w:val="E520C113E5B44FBAA450F0B9F21F461D"/>
          </w:placeholder>
          <w:date>
            <w:dateFormat w:val="M/d/yyyy"/>
            <w:lid w:val="en-US"/>
            <w:storeMappedDataAs w:val="dateTime"/>
            <w:calendar w:val="gregorian"/>
          </w:date>
        </w:sdtPr>
        <w:sdtEndPr/>
        <w:sdtContent>
          <w:r w:rsidR="007E516C" w:rsidRPr="007E516C">
            <w:rPr>
              <w:b/>
            </w:rPr>
            <w:t>May 2010-Aug. 2010</w:t>
          </w:r>
        </w:sdtContent>
      </w:sdt>
    </w:p>
    <w:p w14:paraId="58C268F0" w14:textId="77777777" w:rsidR="00BF3130" w:rsidRPr="0043773D" w:rsidRDefault="0043773D" w:rsidP="00B11D7C">
      <w:pPr>
        <w:pStyle w:val="SpaceAfter"/>
        <w:spacing w:after="0" w:line="240" w:lineRule="auto"/>
        <w:rPr>
          <w:i/>
        </w:rPr>
      </w:pPr>
      <w:r w:rsidRPr="0043773D">
        <w:rPr>
          <w:i/>
        </w:rPr>
        <w:t>Helped to automate biomedical image processing tasks using the ImageJ software tool</w:t>
      </w:r>
      <w:r w:rsidR="00B11D7C" w:rsidRPr="0043773D">
        <w:rPr>
          <w:i/>
        </w:rPr>
        <w:tab/>
      </w:r>
      <w:r w:rsidR="00B11D7C" w:rsidRPr="0043773D">
        <w:rPr>
          <w:i/>
        </w:rPr>
        <w:tab/>
      </w:r>
      <w:r w:rsidR="00B11D7C" w:rsidRPr="0043773D">
        <w:rPr>
          <w:i/>
        </w:rPr>
        <w:tab/>
      </w:r>
    </w:p>
    <w:p w14:paraId="3540A79F" w14:textId="77777777" w:rsidR="006B6FB5" w:rsidRPr="001802F7" w:rsidRDefault="006B6FB5" w:rsidP="006B6FB5">
      <w:pPr>
        <w:pStyle w:val="SectionHeading"/>
        <w:rPr>
          <w:b/>
        </w:rPr>
      </w:pPr>
      <w:r w:rsidRPr="001802F7">
        <w:rPr>
          <w:b/>
        </w:rPr>
        <w:t>SKILLS</w:t>
      </w:r>
    </w:p>
    <w:p w14:paraId="2D3192ED" w14:textId="787199D4" w:rsidR="009C2C4A" w:rsidRPr="009C2C4A" w:rsidRDefault="009C2C4A" w:rsidP="009A639F">
      <w:pPr>
        <w:pStyle w:val="NormalBodyText"/>
        <w:numPr>
          <w:ilvl w:val="0"/>
          <w:numId w:val="14"/>
        </w:numPr>
      </w:pPr>
      <w:r>
        <w:rPr>
          <w:b/>
        </w:rPr>
        <w:t>Specialties</w:t>
      </w:r>
      <w:r>
        <w:t xml:space="preserve"> –</w:t>
      </w:r>
      <w:r w:rsidR="00FC4B23">
        <w:t xml:space="preserve"> Information Integration</w:t>
      </w:r>
      <w:r w:rsidR="004651B1">
        <w:t>, Natural Language Processing</w:t>
      </w:r>
      <w:r w:rsidR="00FC4B23">
        <w:t>,</w:t>
      </w:r>
      <w:r w:rsidR="00FC4B23" w:rsidRPr="00FC4B23">
        <w:t xml:space="preserve"> </w:t>
      </w:r>
      <w:r w:rsidR="004E7844">
        <w:t xml:space="preserve">Semantic Web, Data Mining, </w:t>
      </w:r>
      <w:r w:rsidR="00FC4B23">
        <w:t>Machine Learning</w:t>
      </w:r>
    </w:p>
    <w:p w14:paraId="0C6B420D" w14:textId="7269C427" w:rsidR="006B6FB5" w:rsidRDefault="006B6FB5" w:rsidP="009A639F">
      <w:pPr>
        <w:pStyle w:val="NormalBodyText"/>
        <w:numPr>
          <w:ilvl w:val="0"/>
          <w:numId w:val="14"/>
        </w:numPr>
      </w:pPr>
      <w:r w:rsidRPr="0023541B">
        <w:rPr>
          <w:b/>
        </w:rPr>
        <w:t>Languages</w:t>
      </w:r>
      <w:r>
        <w:t xml:space="preserve">– </w:t>
      </w:r>
      <w:r w:rsidR="00FC4B23">
        <w:t xml:space="preserve">Python , </w:t>
      </w:r>
      <w:r>
        <w:t xml:space="preserve">Java, C/C++, </w:t>
      </w:r>
      <w:r w:rsidR="001C3782">
        <w:t xml:space="preserve"> </w:t>
      </w:r>
      <w:r w:rsidR="003B7F02">
        <w:t xml:space="preserve">MATLAB, </w:t>
      </w:r>
      <w:r>
        <w:t>SQL,</w:t>
      </w:r>
      <w:r w:rsidR="009C2C4A">
        <w:t xml:space="preserve"> SPARQL,</w:t>
      </w:r>
      <w:r>
        <w:t xml:space="preserve"> </w:t>
      </w:r>
      <w:r w:rsidR="009C2C4A">
        <w:t>Latex</w:t>
      </w:r>
    </w:p>
    <w:p w14:paraId="4AA24EB3" w14:textId="65365F2B" w:rsidR="006B6FB5" w:rsidRDefault="006B6FB5" w:rsidP="009A639F">
      <w:pPr>
        <w:pStyle w:val="NormalBodyText"/>
        <w:numPr>
          <w:ilvl w:val="0"/>
          <w:numId w:val="14"/>
        </w:numPr>
      </w:pPr>
      <w:r w:rsidRPr="006B6FB5">
        <w:rPr>
          <w:b/>
        </w:rPr>
        <w:t>Systems</w:t>
      </w:r>
      <w:r w:rsidR="006F35A5">
        <w:rPr>
          <w:b/>
        </w:rPr>
        <w:t xml:space="preserve">, </w:t>
      </w:r>
      <w:r w:rsidR="003B7F02">
        <w:rPr>
          <w:b/>
        </w:rPr>
        <w:t>Tools</w:t>
      </w:r>
      <w:r w:rsidR="006F35A5">
        <w:rPr>
          <w:b/>
        </w:rPr>
        <w:t xml:space="preserve"> and Packages</w:t>
      </w:r>
      <w:r>
        <w:t xml:space="preserve">– </w:t>
      </w:r>
      <w:r w:rsidR="006F35A5">
        <w:t>PyCharm</w:t>
      </w:r>
      <w:r>
        <w:t xml:space="preserve">, </w:t>
      </w:r>
      <w:r w:rsidR="006F35A5">
        <w:t>A</w:t>
      </w:r>
      <w:r w:rsidR="004E7844">
        <w:t xml:space="preserve">mazon </w:t>
      </w:r>
      <w:r w:rsidR="006F35A5">
        <w:t>W</w:t>
      </w:r>
      <w:r w:rsidR="004E7844">
        <w:t xml:space="preserve">eb </w:t>
      </w:r>
      <w:r w:rsidR="006F35A5">
        <w:t>S</w:t>
      </w:r>
      <w:r w:rsidR="004E7844">
        <w:t>ervices</w:t>
      </w:r>
      <w:r w:rsidR="006F35A5">
        <w:t xml:space="preserve">, SciKit Learn, t-SNE, NetworkX, TensorFlow, </w:t>
      </w:r>
      <w:r>
        <w:t>Microsoft Azure</w:t>
      </w:r>
      <w:r w:rsidR="00A54EB9">
        <w:t>, Eclipse IDE</w:t>
      </w:r>
      <w:r w:rsidR="003B7F02">
        <w:rPr>
          <w:b/>
        </w:rPr>
        <w:t xml:space="preserve">, </w:t>
      </w:r>
      <w:r w:rsidR="003B7F02">
        <w:t xml:space="preserve">Weka, </w:t>
      </w:r>
      <w:r>
        <w:t>LibSVM</w:t>
      </w:r>
      <w:r w:rsidR="003B7F02">
        <w:t>,</w:t>
      </w:r>
      <w:r>
        <w:t xml:space="preserve"> </w:t>
      </w:r>
      <w:r w:rsidR="00B13272">
        <w:t>SecondString, F</w:t>
      </w:r>
      <w:r w:rsidR="003B7F02">
        <w:t>EBRL</w:t>
      </w:r>
      <w:r w:rsidR="00B13272">
        <w:t xml:space="preserve">, </w:t>
      </w:r>
      <w:r w:rsidR="00A54EB9">
        <w:t>Lucene</w:t>
      </w:r>
      <w:r w:rsidR="009C2C4A">
        <w:t>, Mallet</w:t>
      </w:r>
    </w:p>
    <w:p w14:paraId="4FB1F993" w14:textId="77777777" w:rsidR="006B6FB5" w:rsidRPr="001802F7" w:rsidRDefault="006B6FB5" w:rsidP="006B6FB5">
      <w:pPr>
        <w:pStyle w:val="SectionHeading"/>
        <w:rPr>
          <w:b/>
        </w:rPr>
      </w:pPr>
      <w:r w:rsidRPr="001802F7">
        <w:rPr>
          <w:b/>
        </w:rPr>
        <w:t>LANGUAGES</w:t>
      </w:r>
    </w:p>
    <w:p w14:paraId="79C0605A" w14:textId="305BA4D3" w:rsidR="006B6FB5" w:rsidRDefault="009A639F" w:rsidP="009A639F">
      <w:pPr>
        <w:pStyle w:val="NormalBodyText"/>
        <w:numPr>
          <w:ilvl w:val="0"/>
          <w:numId w:val="13"/>
        </w:numPr>
      </w:pPr>
      <w:r>
        <w:rPr>
          <w:b/>
        </w:rPr>
        <w:t>Native</w:t>
      </w:r>
      <w:r w:rsidR="006B6FB5">
        <w:t xml:space="preserve"> – </w:t>
      </w:r>
      <w:r>
        <w:t>English, Hindi</w:t>
      </w:r>
    </w:p>
    <w:p w14:paraId="643D68BC" w14:textId="1E22C99F" w:rsidR="006B6FB5" w:rsidRDefault="009A639F" w:rsidP="009A639F">
      <w:pPr>
        <w:pStyle w:val="NormalBodyText"/>
        <w:numPr>
          <w:ilvl w:val="0"/>
          <w:numId w:val="13"/>
        </w:numPr>
      </w:pPr>
      <w:r>
        <w:rPr>
          <w:b/>
        </w:rPr>
        <w:t>Fluent</w:t>
      </w:r>
      <w:r w:rsidR="006B6FB5">
        <w:rPr>
          <w:b/>
        </w:rPr>
        <w:t xml:space="preserve"> </w:t>
      </w:r>
      <w:r w:rsidR="006B6FB5">
        <w:t xml:space="preserve">– </w:t>
      </w:r>
      <w:r>
        <w:t>Bengali</w:t>
      </w:r>
    </w:p>
    <w:p w14:paraId="4448D4CD" w14:textId="31EC8DA8" w:rsidR="003F7A51" w:rsidRPr="00EE1599" w:rsidRDefault="00BC27BA" w:rsidP="00EE1599">
      <w:pPr>
        <w:pStyle w:val="SectionHeading"/>
        <w:rPr>
          <w:b/>
        </w:rPr>
      </w:pPr>
      <w:r>
        <w:rPr>
          <w:b/>
        </w:rPr>
        <w:t>PROFESSIONAL</w:t>
      </w:r>
      <w:r w:rsidRPr="001802F7">
        <w:rPr>
          <w:b/>
        </w:rPr>
        <w:t xml:space="preserve"> service</w:t>
      </w:r>
    </w:p>
    <w:p w14:paraId="4AA7CAC4" w14:textId="0D51E6E8" w:rsidR="003E165F" w:rsidRPr="003E165F" w:rsidRDefault="003E165F" w:rsidP="003E165F">
      <w:pPr>
        <w:pStyle w:val="NormalBodyText"/>
        <w:numPr>
          <w:ilvl w:val="0"/>
          <w:numId w:val="10"/>
        </w:numPr>
        <w:rPr>
          <w:b/>
          <w:bCs/>
        </w:rPr>
      </w:pPr>
      <w:r>
        <w:rPr>
          <w:b/>
          <w:bCs/>
        </w:rPr>
        <w:t xml:space="preserve">Program Committee Member, </w:t>
      </w:r>
      <w:r w:rsidRPr="003E165F">
        <w:rPr>
          <w:bCs/>
        </w:rPr>
        <w:t>In-use track</w:t>
      </w:r>
      <w:r>
        <w:rPr>
          <w:b/>
          <w:bCs/>
        </w:rPr>
        <w:t xml:space="preserve">, </w:t>
      </w:r>
      <w:r>
        <w:t>International Semantic Web Conference (ISWC), 2020</w:t>
      </w:r>
    </w:p>
    <w:p w14:paraId="1940238E" w14:textId="0EB4C2C3" w:rsidR="00210D65" w:rsidRDefault="00210D65" w:rsidP="00592398">
      <w:pPr>
        <w:pStyle w:val="NormalBodyText"/>
        <w:numPr>
          <w:ilvl w:val="0"/>
          <w:numId w:val="10"/>
        </w:numPr>
        <w:rPr>
          <w:b/>
          <w:bCs/>
        </w:rPr>
      </w:pPr>
      <w:r>
        <w:rPr>
          <w:b/>
          <w:bCs/>
        </w:rPr>
        <w:t xml:space="preserve">Program Committee Member, </w:t>
      </w:r>
      <w:r>
        <w:t>2</w:t>
      </w:r>
      <w:r w:rsidRPr="00210D65">
        <w:rPr>
          <w:vertAlign w:val="superscript"/>
        </w:rPr>
        <w:t>nd</w:t>
      </w:r>
      <w:r>
        <w:t xml:space="preserve"> Conference on Automated Knowledge Base Construction (AKBC), 2020</w:t>
      </w:r>
    </w:p>
    <w:p w14:paraId="5212A5C0" w14:textId="17715795" w:rsidR="00BB35BA" w:rsidRPr="00E063DF" w:rsidRDefault="00BB35BA" w:rsidP="00592398">
      <w:pPr>
        <w:pStyle w:val="NormalBodyText"/>
        <w:numPr>
          <w:ilvl w:val="0"/>
          <w:numId w:val="10"/>
        </w:numPr>
        <w:rPr>
          <w:b/>
          <w:bCs/>
        </w:rPr>
      </w:pPr>
      <w:r>
        <w:rPr>
          <w:b/>
          <w:bCs/>
        </w:rPr>
        <w:t>Program Committee Member</w:t>
      </w:r>
      <w:r w:rsidRPr="00B02314">
        <w:rPr>
          <w:b/>
        </w:rPr>
        <w:t>,</w:t>
      </w:r>
      <w:r>
        <w:t xml:space="preserve"> Workshop on Deep Learning for Knowledge Graphs and Semantic Technologies, to be held at the Extended Semantic Web Conference (ESWC) in 2020</w:t>
      </w:r>
    </w:p>
    <w:p w14:paraId="2254B3EF" w14:textId="4380388C" w:rsidR="00E063DF" w:rsidRDefault="00E063DF" w:rsidP="00592398">
      <w:pPr>
        <w:pStyle w:val="NormalBodyText"/>
        <w:numPr>
          <w:ilvl w:val="0"/>
          <w:numId w:val="10"/>
        </w:numPr>
        <w:rPr>
          <w:b/>
          <w:bCs/>
        </w:rPr>
      </w:pPr>
      <w:r>
        <w:rPr>
          <w:b/>
          <w:bCs/>
        </w:rPr>
        <w:t xml:space="preserve">Program Committee Member, </w:t>
      </w:r>
      <w:r w:rsidRPr="00E063DF">
        <w:rPr>
          <w:bCs/>
        </w:rPr>
        <w:t>IEEE</w:t>
      </w:r>
      <w:r>
        <w:rPr>
          <w:b/>
          <w:bCs/>
        </w:rPr>
        <w:t xml:space="preserve"> </w:t>
      </w:r>
      <w:r>
        <w:rPr>
          <w:bCs/>
        </w:rPr>
        <w:t>International Conference on Semantic Computing (ICSC), 2020</w:t>
      </w:r>
    </w:p>
    <w:p w14:paraId="26569BEA" w14:textId="33DD765D" w:rsidR="00AB3E85" w:rsidRDefault="00AB3E85" w:rsidP="00592398">
      <w:pPr>
        <w:pStyle w:val="NormalBodyText"/>
        <w:numPr>
          <w:ilvl w:val="0"/>
          <w:numId w:val="10"/>
        </w:numPr>
        <w:rPr>
          <w:b/>
          <w:bCs/>
        </w:rPr>
      </w:pPr>
      <w:r>
        <w:rPr>
          <w:b/>
          <w:bCs/>
        </w:rPr>
        <w:t xml:space="preserve">Program Committee Member, </w:t>
      </w:r>
      <w:r>
        <w:t>Extended Semantic Web Conference (ESWC), 2020</w:t>
      </w:r>
    </w:p>
    <w:p w14:paraId="636F86AE" w14:textId="3AC39455" w:rsidR="00695382" w:rsidRPr="00695382" w:rsidRDefault="00B167A9" w:rsidP="00695382">
      <w:pPr>
        <w:pStyle w:val="NormalBodyText"/>
        <w:numPr>
          <w:ilvl w:val="0"/>
          <w:numId w:val="10"/>
        </w:numPr>
      </w:pPr>
      <w:r>
        <w:rPr>
          <w:b/>
        </w:rPr>
        <w:t>Co-</w:t>
      </w:r>
      <w:r w:rsidR="002D6B92">
        <w:rPr>
          <w:b/>
        </w:rPr>
        <w:t xml:space="preserve">Track </w:t>
      </w:r>
      <w:r>
        <w:rPr>
          <w:b/>
        </w:rPr>
        <w:t>Chai</w:t>
      </w:r>
      <w:r w:rsidR="00695382" w:rsidRPr="00676C4C">
        <w:rPr>
          <w:b/>
        </w:rPr>
        <w:t>r,</w:t>
      </w:r>
      <w:r w:rsidR="00695382">
        <w:t xml:space="preserve"> </w:t>
      </w:r>
      <w:r w:rsidR="002D6B92">
        <w:t xml:space="preserve">Machine </w:t>
      </w:r>
      <w:r>
        <w:t xml:space="preserve">Learning Track, </w:t>
      </w:r>
      <w:r w:rsidR="00695382">
        <w:t>Extended Semantic Web Conference (ESWC), 2020</w:t>
      </w:r>
    </w:p>
    <w:p w14:paraId="1A0C8759" w14:textId="729CCB69" w:rsidR="001352E1" w:rsidRPr="001352E1" w:rsidRDefault="001352E1" w:rsidP="001352E1">
      <w:pPr>
        <w:pStyle w:val="NormalBodyText"/>
        <w:numPr>
          <w:ilvl w:val="0"/>
          <w:numId w:val="10"/>
        </w:numPr>
      </w:pPr>
      <w:r w:rsidRPr="00676C4C">
        <w:rPr>
          <w:b/>
        </w:rPr>
        <w:t>Program Committee Member,</w:t>
      </w:r>
      <w:r>
        <w:t xml:space="preserve"> AAAI Conference (Demonstrations Track), 2020</w:t>
      </w:r>
    </w:p>
    <w:p w14:paraId="56EB549C" w14:textId="1921E487" w:rsidR="00592398" w:rsidRDefault="00592398" w:rsidP="00592398">
      <w:pPr>
        <w:pStyle w:val="NormalBodyText"/>
        <w:numPr>
          <w:ilvl w:val="0"/>
          <w:numId w:val="10"/>
        </w:numPr>
      </w:pPr>
      <w:r w:rsidRPr="00676C4C">
        <w:rPr>
          <w:b/>
        </w:rPr>
        <w:t>Program Committee Member,</w:t>
      </w:r>
      <w:r>
        <w:t xml:space="preserve"> AAAI Conference (Research Track), 2020</w:t>
      </w:r>
    </w:p>
    <w:p w14:paraId="57A1383B" w14:textId="6078D352" w:rsidR="00AB39D7" w:rsidRPr="00AB39D7" w:rsidRDefault="00AB39D7" w:rsidP="00AB39D7">
      <w:pPr>
        <w:pStyle w:val="NormalBodyText"/>
        <w:numPr>
          <w:ilvl w:val="0"/>
          <w:numId w:val="10"/>
        </w:numPr>
        <w:rPr>
          <w:bCs/>
        </w:rPr>
      </w:pPr>
      <w:r>
        <w:rPr>
          <w:b/>
          <w:bCs/>
        </w:rPr>
        <w:t xml:space="preserve">Reviewer, </w:t>
      </w:r>
      <w:r w:rsidRPr="00BA63B3">
        <w:rPr>
          <w:bCs/>
        </w:rPr>
        <w:t>SoftwareX, 2019</w:t>
      </w:r>
    </w:p>
    <w:p w14:paraId="17DDE182" w14:textId="3F6D15D5" w:rsidR="008D5993" w:rsidRDefault="008D5993" w:rsidP="00D06C6F">
      <w:pPr>
        <w:pStyle w:val="NormalBodyText"/>
        <w:numPr>
          <w:ilvl w:val="0"/>
          <w:numId w:val="10"/>
        </w:numPr>
      </w:pPr>
      <w:r w:rsidRPr="00F0571C">
        <w:rPr>
          <w:b/>
        </w:rPr>
        <w:t>General Chair,</w:t>
      </w:r>
      <w:r>
        <w:t xml:space="preserve"> ACM Knowledge Capture (K-CAP) Conference, 2019</w:t>
      </w:r>
    </w:p>
    <w:p w14:paraId="35DD27FD" w14:textId="72008602" w:rsidR="00534946" w:rsidRPr="00534946" w:rsidRDefault="00534946" w:rsidP="00D06C6F">
      <w:pPr>
        <w:pStyle w:val="NormalBodyText"/>
        <w:numPr>
          <w:ilvl w:val="0"/>
          <w:numId w:val="10"/>
        </w:numPr>
      </w:pPr>
      <w:r>
        <w:rPr>
          <w:b/>
          <w:bCs/>
        </w:rPr>
        <w:t>Organizer</w:t>
      </w:r>
      <w:r>
        <w:t>, AI for Social Good (Humanitarian Relief and Development Track) at AAAI Fall Symposium, 2019</w:t>
      </w:r>
    </w:p>
    <w:p w14:paraId="52571687" w14:textId="7AEE04A8" w:rsidR="0069067C" w:rsidRPr="0069067C" w:rsidRDefault="0069067C" w:rsidP="0069067C">
      <w:pPr>
        <w:pStyle w:val="NormalBodyText"/>
        <w:numPr>
          <w:ilvl w:val="0"/>
          <w:numId w:val="10"/>
        </w:numPr>
      </w:pPr>
      <w:r w:rsidRPr="004A4736">
        <w:rPr>
          <w:b/>
        </w:rPr>
        <w:t>Program Committee Member</w:t>
      </w:r>
      <w:r>
        <w:t>, New Trends in Representation Learning with Knowledge Graphs (KGRL), ECML PKDD Workshop, 2019</w:t>
      </w:r>
    </w:p>
    <w:p w14:paraId="317DF379" w14:textId="7A3DF496" w:rsidR="007136D9" w:rsidRPr="007136D9" w:rsidRDefault="007136D9" w:rsidP="00D06C6F">
      <w:pPr>
        <w:pStyle w:val="NormalBodyText"/>
        <w:numPr>
          <w:ilvl w:val="0"/>
          <w:numId w:val="10"/>
        </w:numPr>
      </w:pPr>
      <w:r w:rsidRPr="007136D9">
        <w:rPr>
          <w:b/>
        </w:rPr>
        <w:t>Reviewer</w:t>
      </w:r>
      <w:r>
        <w:t>, Expert Systems with Applications (Elsevier), 2019</w:t>
      </w:r>
    </w:p>
    <w:p w14:paraId="299F6157" w14:textId="1DAA9B24" w:rsidR="00877F62" w:rsidRPr="00877F62" w:rsidRDefault="00877F62" w:rsidP="00D06C6F">
      <w:pPr>
        <w:pStyle w:val="NormalBodyText"/>
        <w:numPr>
          <w:ilvl w:val="0"/>
          <w:numId w:val="10"/>
        </w:numPr>
      </w:pPr>
      <w:r w:rsidRPr="00FF211A">
        <w:rPr>
          <w:b/>
          <w:bCs/>
        </w:rPr>
        <w:t>Program Committee Member</w:t>
      </w:r>
      <w:r>
        <w:t xml:space="preserve">, The </w:t>
      </w:r>
      <w:r w:rsidRPr="00877F62">
        <w:t>Ninth International Conference on Social Media Technologies, Communication, and Informatics</w:t>
      </w:r>
      <w:r>
        <w:t xml:space="preserve"> (SOTICS). 20</w:t>
      </w:r>
      <w:r w:rsidR="00BC5727">
        <w:t>19</w:t>
      </w:r>
    </w:p>
    <w:p w14:paraId="532D66FC" w14:textId="1AE04AB9" w:rsidR="000F22A5" w:rsidRDefault="000F22A5" w:rsidP="00D06C6F">
      <w:pPr>
        <w:pStyle w:val="NormalBodyText"/>
        <w:numPr>
          <w:ilvl w:val="0"/>
          <w:numId w:val="10"/>
        </w:numPr>
      </w:pPr>
      <w:r w:rsidRPr="009F3182">
        <w:rPr>
          <w:b/>
        </w:rPr>
        <w:t>Program Committee Member,</w:t>
      </w:r>
      <w:r>
        <w:t xml:space="preserve"> The 13</w:t>
      </w:r>
      <w:r w:rsidRPr="009F3182">
        <w:rPr>
          <w:vertAlign w:val="superscript"/>
        </w:rPr>
        <w:t>th</w:t>
      </w:r>
      <w:r>
        <w:t xml:space="preserve"> IEEE International Conference on Semantic Computing (ICSC), 2020</w:t>
      </w:r>
    </w:p>
    <w:p w14:paraId="1120F93E" w14:textId="11DBE819" w:rsidR="0072599C" w:rsidRPr="0072599C" w:rsidRDefault="0072599C" w:rsidP="0072599C">
      <w:pPr>
        <w:pStyle w:val="NormalBodyText"/>
        <w:numPr>
          <w:ilvl w:val="0"/>
          <w:numId w:val="10"/>
        </w:numPr>
        <w:rPr>
          <w:b/>
        </w:rPr>
      </w:pPr>
      <w:r>
        <w:rPr>
          <w:b/>
        </w:rPr>
        <w:t xml:space="preserve">Program Committee Member, </w:t>
      </w:r>
      <w:r w:rsidRPr="0072599C">
        <w:t>6</w:t>
      </w:r>
      <w:r w:rsidRPr="0072599C">
        <w:rPr>
          <w:vertAlign w:val="superscript"/>
        </w:rPr>
        <w:t>th</w:t>
      </w:r>
      <w:r w:rsidRPr="0072599C">
        <w:t xml:space="preserve"> ICML Workshop on Automated Machine Learning</w:t>
      </w:r>
      <w:r>
        <w:t xml:space="preserve"> (AutoML 2019)</w:t>
      </w:r>
    </w:p>
    <w:p w14:paraId="5D81291B" w14:textId="18EE82EA" w:rsidR="00D2612E" w:rsidRDefault="00D2612E" w:rsidP="00D06C6F">
      <w:pPr>
        <w:pStyle w:val="NormalBodyText"/>
        <w:numPr>
          <w:ilvl w:val="0"/>
          <w:numId w:val="10"/>
        </w:numPr>
      </w:pPr>
      <w:r>
        <w:rPr>
          <w:b/>
        </w:rPr>
        <w:t xml:space="preserve">Program Committee Member, </w:t>
      </w:r>
      <w:r w:rsidRPr="00D2612E">
        <w:t>Workshop on Knowledge Graph Representation Learning for Flexible Reasoning co-held with ECML-PKDD, 2019</w:t>
      </w:r>
    </w:p>
    <w:p w14:paraId="5195B6BA" w14:textId="19E60FFF" w:rsidR="00F32E27" w:rsidRPr="00F32E27" w:rsidRDefault="00F32E27" w:rsidP="00F32E27">
      <w:pPr>
        <w:pStyle w:val="NormalBodyText"/>
        <w:numPr>
          <w:ilvl w:val="0"/>
          <w:numId w:val="10"/>
        </w:numPr>
      </w:pPr>
      <w:r w:rsidRPr="00C74EA5">
        <w:rPr>
          <w:b/>
        </w:rPr>
        <w:t>Reviewer,</w:t>
      </w:r>
      <w:r>
        <w:t xml:space="preserve"> Data Technologies and Applications, 2019</w:t>
      </w:r>
    </w:p>
    <w:p w14:paraId="1C3B04C6" w14:textId="1F32F32D" w:rsidR="00C74EA5" w:rsidRPr="00C74EA5" w:rsidRDefault="00C74EA5" w:rsidP="00DC5612">
      <w:pPr>
        <w:pStyle w:val="NormalBodyText"/>
        <w:numPr>
          <w:ilvl w:val="0"/>
          <w:numId w:val="10"/>
        </w:numPr>
      </w:pPr>
      <w:r w:rsidRPr="00C74EA5">
        <w:rPr>
          <w:b/>
        </w:rPr>
        <w:t>Reviewer,</w:t>
      </w:r>
      <w:r>
        <w:t xml:space="preserve"> ACM Computing Surveys, 2019</w:t>
      </w:r>
    </w:p>
    <w:p w14:paraId="2C076361" w14:textId="250A0A6C" w:rsidR="00DC5612" w:rsidRDefault="00DC5612" w:rsidP="00DC5612">
      <w:pPr>
        <w:pStyle w:val="NormalBodyText"/>
        <w:numPr>
          <w:ilvl w:val="0"/>
          <w:numId w:val="10"/>
        </w:numPr>
      </w:pPr>
      <w:r>
        <w:rPr>
          <w:b/>
        </w:rPr>
        <w:t>Program Committee</w:t>
      </w:r>
      <w:r w:rsidRPr="00440A97">
        <w:rPr>
          <w:b/>
        </w:rPr>
        <w:t xml:space="preserve"> Member</w:t>
      </w:r>
      <w:r>
        <w:t>, International Semantic Web Conference (Research Track), 2019</w:t>
      </w:r>
    </w:p>
    <w:p w14:paraId="38E86791" w14:textId="4A14718A" w:rsidR="00BD77DD" w:rsidRDefault="00BD77DD" w:rsidP="00D06C6F">
      <w:pPr>
        <w:pStyle w:val="NormalBodyText"/>
        <w:numPr>
          <w:ilvl w:val="0"/>
          <w:numId w:val="10"/>
        </w:numPr>
      </w:pPr>
      <w:r>
        <w:rPr>
          <w:b/>
        </w:rPr>
        <w:t xml:space="preserve">Session Chair, </w:t>
      </w:r>
      <w:r>
        <w:t>AAAI Conference (AI and the Web 2 Session), Jan. 29 2019</w:t>
      </w:r>
    </w:p>
    <w:p w14:paraId="0D54A7B5" w14:textId="51DA8EB0" w:rsidR="00BD77DD" w:rsidRDefault="00BD77DD" w:rsidP="00D06C6F">
      <w:pPr>
        <w:pStyle w:val="NormalBodyText"/>
        <w:numPr>
          <w:ilvl w:val="0"/>
          <w:numId w:val="10"/>
        </w:numPr>
      </w:pPr>
      <w:r>
        <w:rPr>
          <w:b/>
        </w:rPr>
        <w:t xml:space="preserve">Session Chair, </w:t>
      </w:r>
      <w:r>
        <w:t>AAAI Conference (Applications and the Web 1 Session), Jan. 29 2019</w:t>
      </w:r>
    </w:p>
    <w:p w14:paraId="5AF7FF27" w14:textId="29687B73" w:rsidR="00BD77DD" w:rsidRDefault="00BD77DD" w:rsidP="00D06C6F">
      <w:pPr>
        <w:pStyle w:val="NormalBodyText"/>
        <w:numPr>
          <w:ilvl w:val="0"/>
          <w:numId w:val="10"/>
        </w:numPr>
      </w:pPr>
      <w:r>
        <w:rPr>
          <w:b/>
        </w:rPr>
        <w:t xml:space="preserve">Session Chair, </w:t>
      </w:r>
      <w:r>
        <w:t>AAAI Conference (Applications and the Web 2 Session), Jan. 30 2019</w:t>
      </w:r>
    </w:p>
    <w:p w14:paraId="78D5519E" w14:textId="06DDD1F7" w:rsidR="001C4ADE" w:rsidRDefault="001C4ADE" w:rsidP="00D06C6F">
      <w:pPr>
        <w:pStyle w:val="NormalBodyText"/>
        <w:numPr>
          <w:ilvl w:val="0"/>
          <w:numId w:val="10"/>
        </w:numPr>
      </w:pPr>
      <w:r>
        <w:rPr>
          <w:b/>
        </w:rPr>
        <w:t xml:space="preserve">Program Committee Member, </w:t>
      </w:r>
      <w:r w:rsidRPr="001C4ADE">
        <w:t>Workshop on Semantic Web for Social Good (SWSG)</w:t>
      </w:r>
      <w:r>
        <w:t xml:space="preserve"> co-held with the International Semantic Web Conference (ISWC), 2019</w:t>
      </w:r>
    </w:p>
    <w:p w14:paraId="06CCAC3A" w14:textId="38D83A21" w:rsidR="00685DC4" w:rsidRPr="008D5993" w:rsidRDefault="00685DC4" w:rsidP="00D06C6F">
      <w:pPr>
        <w:pStyle w:val="NormalBodyText"/>
        <w:numPr>
          <w:ilvl w:val="0"/>
          <w:numId w:val="10"/>
        </w:numPr>
      </w:pPr>
      <w:r>
        <w:rPr>
          <w:b/>
        </w:rPr>
        <w:t xml:space="preserve">Invited </w:t>
      </w:r>
      <w:r w:rsidR="00E51864">
        <w:rPr>
          <w:b/>
        </w:rPr>
        <w:t>M</w:t>
      </w:r>
      <w:r>
        <w:rPr>
          <w:b/>
        </w:rPr>
        <w:t xml:space="preserve">ember, </w:t>
      </w:r>
      <w:r>
        <w:t>MIT Technology Review Global Panel, 2019</w:t>
      </w:r>
    </w:p>
    <w:p w14:paraId="0B8E3714" w14:textId="5FF193A8" w:rsidR="00F13F58" w:rsidRPr="00F13F58" w:rsidRDefault="00F13F58" w:rsidP="00D06C6F">
      <w:pPr>
        <w:pStyle w:val="NormalBodyText"/>
        <w:numPr>
          <w:ilvl w:val="0"/>
          <w:numId w:val="10"/>
        </w:numPr>
      </w:pPr>
      <w:r>
        <w:rPr>
          <w:b/>
        </w:rPr>
        <w:t xml:space="preserve">Reviewer, </w:t>
      </w:r>
      <w:r>
        <w:t>Data and Knowledge Engineering (Elsevier), 2019</w:t>
      </w:r>
    </w:p>
    <w:p w14:paraId="64D8A571" w14:textId="664FC880" w:rsidR="006930F5" w:rsidRPr="006930F5" w:rsidRDefault="006930F5" w:rsidP="00D06C6F">
      <w:pPr>
        <w:pStyle w:val="NormalBodyText"/>
        <w:numPr>
          <w:ilvl w:val="0"/>
          <w:numId w:val="10"/>
        </w:numPr>
      </w:pPr>
      <w:r w:rsidRPr="006930F5">
        <w:rPr>
          <w:b/>
        </w:rPr>
        <w:t>Reviewer,</w:t>
      </w:r>
      <w:r>
        <w:t xml:space="preserve"> Information Systems (Elsevier), 2019</w:t>
      </w:r>
    </w:p>
    <w:p w14:paraId="5165BEF9" w14:textId="1DCBB849" w:rsidR="00AE1D1B" w:rsidRPr="00AE1D1B" w:rsidRDefault="00AE1D1B" w:rsidP="00D06C6F">
      <w:pPr>
        <w:pStyle w:val="NormalBodyText"/>
        <w:numPr>
          <w:ilvl w:val="0"/>
          <w:numId w:val="10"/>
        </w:numPr>
      </w:pPr>
      <w:r w:rsidRPr="00AE1D1B">
        <w:rPr>
          <w:b/>
        </w:rPr>
        <w:t>Reviewer,</w:t>
      </w:r>
      <w:r>
        <w:t xml:space="preserve"> Applied Sciences Journal (MDPI)</w:t>
      </w:r>
      <w:r w:rsidR="006930F5">
        <w:t>, 2019</w:t>
      </w:r>
    </w:p>
    <w:p w14:paraId="40804B81" w14:textId="62130FC8" w:rsidR="0092713F" w:rsidRPr="0092713F" w:rsidRDefault="0092713F" w:rsidP="00D06C6F">
      <w:pPr>
        <w:pStyle w:val="NormalBodyText"/>
        <w:numPr>
          <w:ilvl w:val="0"/>
          <w:numId w:val="10"/>
        </w:numPr>
      </w:pPr>
      <w:r w:rsidRPr="0092713F">
        <w:rPr>
          <w:b/>
        </w:rPr>
        <w:t>Program Committee Member</w:t>
      </w:r>
      <w:r w:rsidRPr="0092713F">
        <w:t xml:space="preserve">, </w:t>
      </w:r>
      <w:r>
        <w:t>7</w:t>
      </w:r>
      <w:r w:rsidRPr="0092713F">
        <w:rPr>
          <w:vertAlign w:val="superscript"/>
        </w:rPr>
        <w:t>th</w:t>
      </w:r>
      <w:r w:rsidRPr="0092713F">
        <w:t xml:space="preserve"> International Conference on Building and Exploring Web Based Environments</w:t>
      </w:r>
      <w:r>
        <w:t xml:space="preserve"> (</w:t>
      </w:r>
      <w:r w:rsidRPr="0092713F">
        <w:t>WEB 2019</w:t>
      </w:r>
      <w:r>
        <w:t>)</w:t>
      </w:r>
    </w:p>
    <w:p w14:paraId="179D6195" w14:textId="5CF5C951" w:rsidR="00AE61AB" w:rsidRPr="00AE61AB" w:rsidRDefault="00AE61AB" w:rsidP="00D06C6F">
      <w:pPr>
        <w:pStyle w:val="NormalBodyText"/>
        <w:numPr>
          <w:ilvl w:val="0"/>
          <w:numId w:val="10"/>
        </w:numPr>
      </w:pPr>
      <w:r w:rsidRPr="00AE61AB">
        <w:rPr>
          <w:b/>
        </w:rPr>
        <w:t>Program Committee Member</w:t>
      </w:r>
      <w:r>
        <w:t>, Extended Semantic Web Conference (ESWC), 2019</w:t>
      </w:r>
    </w:p>
    <w:p w14:paraId="3117C359" w14:textId="48EBC2CF" w:rsidR="005A1D05" w:rsidRPr="005A1D05" w:rsidRDefault="005A1D05" w:rsidP="00D06C6F">
      <w:pPr>
        <w:pStyle w:val="NormalBodyText"/>
        <w:numPr>
          <w:ilvl w:val="0"/>
          <w:numId w:val="10"/>
        </w:numPr>
      </w:pPr>
      <w:r w:rsidRPr="005A1D05">
        <w:rPr>
          <w:b/>
        </w:rPr>
        <w:t>Reviewer</w:t>
      </w:r>
      <w:r>
        <w:t xml:space="preserve">, </w:t>
      </w:r>
      <w:r w:rsidR="004D3DBC">
        <w:t>1</w:t>
      </w:r>
      <w:r w:rsidR="004D3DBC" w:rsidRPr="004D3DBC">
        <w:rPr>
          <w:vertAlign w:val="superscript"/>
        </w:rPr>
        <w:t>st</w:t>
      </w:r>
      <w:r w:rsidR="004D3DBC">
        <w:t xml:space="preserve"> International Conference on </w:t>
      </w:r>
      <w:r>
        <w:t>A</w:t>
      </w:r>
      <w:r w:rsidR="004D3DBC">
        <w:t xml:space="preserve">utomated </w:t>
      </w:r>
      <w:r>
        <w:t>K</w:t>
      </w:r>
      <w:r w:rsidR="004D3DBC">
        <w:t xml:space="preserve">nowledge </w:t>
      </w:r>
      <w:r>
        <w:t>B</w:t>
      </w:r>
      <w:r w:rsidR="004D3DBC">
        <w:t xml:space="preserve">ase </w:t>
      </w:r>
      <w:r>
        <w:t>C</w:t>
      </w:r>
      <w:r w:rsidR="004D3DBC">
        <w:t>onstruction,</w:t>
      </w:r>
      <w:r>
        <w:t xml:space="preserve"> 2019</w:t>
      </w:r>
    </w:p>
    <w:p w14:paraId="120C9F41" w14:textId="7E1539CC" w:rsidR="00861E88" w:rsidRPr="00861E88" w:rsidRDefault="00861E88" w:rsidP="00D06C6F">
      <w:pPr>
        <w:pStyle w:val="NormalBodyText"/>
        <w:numPr>
          <w:ilvl w:val="0"/>
          <w:numId w:val="10"/>
        </w:numPr>
      </w:pPr>
      <w:r>
        <w:rPr>
          <w:b/>
        </w:rPr>
        <w:lastRenderedPageBreak/>
        <w:t xml:space="preserve">Program Committee Member, </w:t>
      </w:r>
      <w:r w:rsidRPr="00861E88">
        <w:t>1st International Workshop on Intelligence &amp; Interaction in Knowledge Engineering</w:t>
      </w:r>
      <w:r>
        <w:t xml:space="preserve"> </w:t>
      </w:r>
      <w:r w:rsidR="00AE1D1B">
        <w:t xml:space="preserve">(IIKE) </w:t>
      </w:r>
      <w:r>
        <w:t>held in conjunction with the 13</w:t>
      </w:r>
      <w:r w:rsidRPr="009F3182">
        <w:rPr>
          <w:vertAlign w:val="superscript"/>
        </w:rPr>
        <w:t>th</w:t>
      </w:r>
      <w:r>
        <w:t xml:space="preserve"> IEEE International Conference on Semantic Computing, 2019</w:t>
      </w:r>
    </w:p>
    <w:p w14:paraId="0837293B" w14:textId="7FFFBDF9" w:rsidR="00440A97" w:rsidRDefault="00440A97" w:rsidP="00D06C6F">
      <w:pPr>
        <w:pStyle w:val="NormalBodyText"/>
        <w:numPr>
          <w:ilvl w:val="0"/>
          <w:numId w:val="10"/>
        </w:numPr>
      </w:pPr>
      <w:r w:rsidRPr="00440A97">
        <w:rPr>
          <w:b/>
        </w:rPr>
        <w:t>Reviewer</w:t>
      </w:r>
      <w:r>
        <w:t>, CHI 2019</w:t>
      </w:r>
    </w:p>
    <w:p w14:paraId="3C920080" w14:textId="3D444627" w:rsidR="00AE1D1B" w:rsidRDefault="00AE1D1B" w:rsidP="00AE1D1B">
      <w:pPr>
        <w:pStyle w:val="NormalBodyText"/>
        <w:numPr>
          <w:ilvl w:val="0"/>
          <w:numId w:val="10"/>
        </w:numPr>
      </w:pPr>
      <w:r w:rsidRPr="009F3182">
        <w:rPr>
          <w:b/>
        </w:rPr>
        <w:t>Program Committee Member,</w:t>
      </w:r>
      <w:r>
        <w:t xml:space="preserve"> The 13</w:t>
      </w:r>
      <w:r w:rsidRPr="009F3182">
        <w:rPr>
          <w:vertAlign w:val="superscript"/>
        </w:rPr>
        <w:t>th</w:t>
      </w:r>
      <w:r>
        <w:t xml:space="preserve"> IEEE International Conference on Semantic Computing (ICSC), 2019</w:t>
      </w:r>
    </w:p>
    <w:p w14:paraId="51F5323C" w14:textId="77777777" w:rsidR="005278E8" w:rsidRPr="009F3182" w:rsidRDefault="005278E8" w:rsidP="005278E8">
      <w:pPr>
        <w:pStyle w:val="NormalBodyText"/>
        <w:numPr>
          <w:ilvl w:val="0"/>
          <w:numId w:val="10"/>
        </w:numPr>
      </w:pPr>
      <w:r w:rsidRPr="00676C4C">
        <w:rPr>
          <w:b/>
        </w:rPr>
        <w:t>Program Committee Member,</w:t>
      </w:r>
      <w:r>
        <w:t xml:space="preserve"> AAAI Conference (Demonstration Track), 2019</w:t>
      </w:r>
    </w:p>
    <w:p w14:paraId="46951C03" w14:textId="77777777" w:rsidR="005278E8" w:rsidRPr="00D06C6F" w:rsidRDefault="005278E8" w:rsidP="005278E8">
      <w:pPr>
        <w:pStyle w:val="NormalBodyText"/>
        <w:numPr>
          <w:ilvl w:val="0"/>
          <w:numId w:val="10"/>
        </w:numPr>
      </w:pPr>
      <w:r w:rsidRPr="00676C4C">
        <w:rPr>
          <w:b/>
        </w:rPr>
        <w:t>Program Committee Member,</w:t>
      </w:r>
      <w:r>
        <w:t xml:space="preserve"> AAAI Conference (Research Track), 2019</w:t>
      </w:r>
    </w:p>
    <w:p w14:paraId="62F7A802" w14:textId="59894CC5" w:rsidR="005278E8" w:rsidRDefault="005278E8" w:rsidP="002A50AE">
      <w:pPr>
        <w:pStyle w:val="NormalBodyText"/>
        <w:numPr>
          <w:ilvl w:val="0"/>
          <w:numId w:val="10"/>
        </w:numPr>
      </w:pPr>
      <w:r w:rsidRPr="005278E8">
        <w:rPr>
          <w:b/>
        </w:rPr>
        <w:t>Program Committee Member,</w:t>
      </w:r>
      <w:r>
        <w:t xml:space="preserve"> The ACM Web Conference (Web Mining and Content Analysis Track), 2019</w:t>
      </w:r>
    </w:p>
    <w:p w14:paraId="1127F445" w14:textId="00C6E031" w:rsidR="009353AA" w:rsidRDefault="009353AA" w:rsidP="00D06C6F">
      <w:pPr>
        <w:pStyle w:val="NormalBodyText"/>
        <w:numPr>
          <w:ilvl w:val="0"/>
          <w:numId w:val="10"/>
        </w:numPr>
      </w:pPr>
      <w:r>
        <w:rPr>
          <w:b/>
        </w:rPr>
        <w:t>Panelist</w:t>
      </w:r>
      <w:r w:rsidRPr="00676C4C">
        <w:rPr>
          <w:b/>
        </w:rPr>
        <w:t>,</w:t>
      </w:r>
      <w:r>
        <w:t xml:space="preserve"> International Workshop on Semantic Web for Social Good, ISWC 2018</w:t>
      </w:r>
    </w:p>
    <w:p w14:paraId="26BFB904" w14:textId="07E57145" w:rsidR="00440A97" w:rsidRPr="00440A97" w:rsidRDefault="00440A97" w:rsidP="00D06C6F">
      <w:pPr>
        <w:pStyle w:val="NormalBodyText"/>
        <w:numPr>
          <w:ilvl w:val="0"/>
          <w:numId w:val="10"/>
        </w:numPr>
      </w:pPr>
      <w:r w:rsidRPr="00440A97">
        <w:rPr>
          <w:b/>
        </w:rPr>
        <w:t>Jury Member</w:t>
      </w:r>
      <w:r>
        <w:t>, International Semantic Web Conference: Posters and Demos, 2018</w:t>
      </w:r>
    </w:p>
    <w:p w14:paraId="3FEDDF24" w14:textId="27DEBB2F" w:rsidR="00440A97" w:rsidRPr="00440A97" w:rsidRDefault="00440A97" w:rsidP="00D06C6F">
      <w:pPr>
        <w:pStyle w:val="NormalBodyText"/>
        <w:numPr>
          <w:ilvl w:val="0"/>
          <w:numId w:val="10"/>
        </w:numPr>
      </w:pPr>
      <w:r w:rsidRPr="00440A97">
        <w:rPr>
          <w:b/>
        </w:rPr>
        <w:t>Student Voice Champion</w:t>
      </w:r>
      <w:r>
        <w:t>, University of London, 2018-2019</w:t>
      </w:r>
    </w:p>
    <w:p w14:paraId="2565FE1C" w14:textId="209B72BB" w:rsidR="00DD6840" w:rsidRDefault="00DD6840" w:rsidP="00D06C6F">
      <w:pPr>
        <w:pStyle w:val="NormalBodyText"/>
        <w:numPr>
          <w:ilvl w:val="0"/>
          <w:numId w:val="10"/>
        </w:numPr>
      </w:pPr>
      <w:r w:rsidRPr="00DD6840">
        <w:rPr>
          <w:b/>
        </w:rPr>
        <w:t>Editorial Board Member</w:t>
      </w:r>
      <w:r>
        <w:t>, Special Issue on Knowledge Graphs, international Semantic Web Journal, 2018</w:t>
      </w:r>
    </w:p>
    <w:p w14:paraId="09031499" w14:textId="74E7CDA1" w:rsidR="006930F5" w:rsidRDefault="006930F5" w:rsidP="00D06C6F">
      <w:pPr>
        <w:pStyle w:val="NormalBodyText"/>
        <w:numPr>
          <w:ilvl w:val="0"/>
          <w:numId w:val="10"/>
        </w:numPr>
      </w:pPr>
      <w:r w:rsidRPr="00AE1D1B">
        <w:rPr>
          <w:b/>
        </w:rPr>
        <w:t>Reviewer,</w:t>
      </w:r>
      <w:r>
        <w:t xml:space="preserve"> Applied Sciences Journal (MDPI), 2018</w:t>
      </w:r>
    </w:p>
    <w:p w14:paraId="158F7EDC" w14:textId="220FE45E" w:rsidR="00062D44" w:rsidRPr="00546F74" w:rsidRDefault="00062D44" w:rsidP="00062D44">
      <w:pPr>
        <w:pStyle w:val="NormalBodyText"/>
        <w:numPr>
          <w:ilvl w:val="0"/>
          <w:numId w:val="10"/>
        </w:numPr>
      </w:pPr>
      <w:r>
        <w:rPr>
          <w:b/>
        </w:rPr>
        <w:t xml:space="preserve">Reviewer, </w:t>
      </w:r>
      <w:r>
        <w:t>IEEE Transactions on Knowledge and Data Engineering (TKDE), 2018</w:t>
      </w:r>
    </w:p>
    <w:p w14:paraId="671E6EDA" w14:textId="4CE6DF3A" w:rsidR="00062D44" w:rsidRDefault="00062D44" w:rsidP="00D06C6F">
      <w:pPr>
        <w:pStyle w:val="NormalBodyText"/>
        <w:numPr>
          <w:ilvl w:val="0"/>
          <w:numId w:val="10"/>
        </w:numPr>
      </w:pPr>
      <w:r w:rsidRPr="006D76E3">
        <w:rPr>
          <w:b/>
        </w:rPr>
        <w:t>Reviewer</w:t>
      </w:r>
      <w:r>
        <w:t>, ACM Transactions on the Web, 2018</w:t>
      </w:r>
    </w:p>
    <w:p w14:paraId="3E5819A1" w14:textId="50F3BD9D" w:rsidR="00062D44" w:rsidRPr="00DD6840" w:rsidRDefault="00062D44" w:rsidP="00D06C6F">
      <w:pPr>
        <w:pStyle w:val="NormalBodyText"/>
        <w:numPr>
          <w:ilvl w:val="0"/>
          <w:numId w:val="10"/>
        </w:numPr>
      </w:pPr>
      <w:r>
        <w:rPr>
          <w:b/>
        </w:rPr>
        <w:t xml:space="preserve">Reviewer, </w:t>
      </w:r>
      <w:r>
        <w:t>Semantic Web Journal, 2018</w:t>
      </w:r>
    </w:p>
    <w:p w14:paraId="1D328C48" w14:textId="72FE9F43" w:rsidR="006E4454" w:rsidRDefault="006E4454" w:rsidP="0006290B">
      <w:pPr>
        <w:pStyle w:val="NormalBodyText"/>
        <w:numPr>
          <w:ilvl w:val="0"/>
          <w:numId w:val="10"/>
        </w:numPr>
      </w:pPr>
      <w:r>
        <w:rPr>
          <w:b/>
        </w:rPr>
        <w:t xml:space="preserve">Reviewer, </w:t>
      </w:r>
      <w:r>
        <w:t>Technologies, 2018</w:t>
      </w:r>
    </w:p>
    <w:p w14:paraId="60EE6ABF" w14:textId="2485500F" w:rsidR="00CF4158" w:rsidRPr="00CF4158" w:rsidRDefault="00CF4158" w:rsidP="00CF4158">
      <w:pPr>
        <w:pStyle w:val="NormalBodyText"/>
        <w:numPr>
          <w:ilvl w:val="0"/>
          <w:numId w:val="10"/>
        </w:numPr>
      </w:pPr>
      <w:r w:rsidRPr="008D00B1">
        <w:rPr>
          <w:b/>
        </w:rPr>
        <w:t>Reviewer,</w:t>
      </w:r>
      <w:r>
        <w:t xml:space="preserve"> Information, 2018</w:t>
      </w:r>
    </w:p>
    <w:p w14:paraId="1242196A" w14:textId="0CD5A764" w:rsidR="008D00B1" w:rsidRDefault="008D00B1" w:rsidP="00C24F71">
      <w:pPr>
        <w:pStyle w:val="NormalBodyText"/>
        <w:numPr>
          <w:ilvl w:val="0"/>
          <w:numId w:val="10"/>
        </w:numPr>
      </w:pPr>
      <w:r w:rsidRPr="008D00B1">
        <w:rPr>
          <w:b/>
        </w:rPr>
        <w:t>Reviewer,</w:t>
      </w:r>
      <w:r>
        <w:t xml:space="preserve"> Scientific Programming, 2018</w:t>
      </w:r>
    </w:p>
    <w:p w14:paraId="6E5BDFB9" w14:textId="1EE0A4A7" w:rsidR="00321C99" w:rsidRPr="008D00B1" w:rsidRDefault="00321C99" w:rsidP="00C24F71">
      <w:pPr>
        <w:pStyle w:val="NormalBodyText"/>
        <w:numPr>
          <w:ilvl w:val="0"/>
          <w:numId w:val="10"/>
        </w:numPr>
      </w:pPr>
      <w:r w:rsidRPr="008D00B1">
        <w:rPr>
          <w:b/>
        </w:rPr>
        <w:t>Reviewer,</w:t>
      </w:r>
      <w:r>
        <w:t xml:space="preserve"> Machine Learning and Knowledge Extraction Journal, 2018</w:t>
      </w:r>
    </w:p>
    <w:p w14:paraId="4958DD7C" w14:textId="2252778B" w:rsidR="00676C4C" w:rsidRPr="00676C4C" w:rsidRDefault="00676C4C" w:rsidP="00C24F71">
      <w:pPr>
        <w:pStyle w:val="NormalBodyText"/>
        <w:numPr>
          <w:ilvl w:val="0"/>
          <w:numId w:val="10"/>
        </w:numPr>
      </w:pPr>
      <w:r w:rsidRPr="00676C4C">
        <w:rPr>
          <w:b/>
        </w:rPr>
        <w:t>Program Committee Member,</w:t>
      </w:r>
      <w:r>
        <w:t xml:space="preserve"> International Workshop on Semantic Web for Social Good, ISWC 2018</w:t>
      </w:r>
    </w:p>
    <w:p w14:paraId="1F03CE41" w14:textId="2EECB141" w:rsidR="00676C4C" w:rsidRPr="00676C4C" w:rsidRDefault="00676C4C" w:rsidP="00C24F71">
      <w:pPr>
        <w:pStyle w:val="NormalBodyText"/>
        <w:numPr>
          <w:ilvl w:val="0"/>
          <w:numId w:val="10"/>
        </w:numPr>
      </w:pPr>
      <w:r w:rsidRPr="00676C4C">
        <w:rPr>
          <w:b/>
        </w:rPr>
        <w:t>FigShare Ambassador,</w:t>
      </w:r>
      <w:r>
        <w:t xml:space="preserve"> 2018</w:t>
      </w:r>
    </w:p>
    <w:p w14:paraId="1EB0DBC4" w14:textId="02D42107" w:rsidR="00F67A9A" w:rsidRPr="00F67A9A" w:rsidRDefault="00F67A9A" w:rsidP="00C24F71">
      <w:pPr>
        <w:pStyle w:val="NormalBodyText"/>
        <w:numPr>
          <w:ilvl w:val="0"/>
          <w:numId w:val="10"/>
        </w:numPr>
      </w:pPr>
      <w:r w:rsidRPr="00F67A9A">
        <w:rPr>
          <w:b/>
        </w:rPr>
        <w:t>Program Committee Member (Research; Posters and demos),</w:t>
      </w:r>
      <w:r>
        <w:t xml:space="preserve"> International Semantic Web Conference (ISWC), 2018</w:t>
      </w:r>
    </w:p>
    <w:p w14:paraId="2AE67058" w14:textId="644E88A8" w:rsidR="00C87F7E" w:rsidRPr="00C87F7E" w:rsidRDefault="00C87F7E" w:rsidP="00C87F7E">
      <w:pPr>
        <w:pStyle w:val="NormalBodyText"/>
        <w:numPr>
          <w:ilvl w:val="0"/>
          <w:numId w:val="10"/>
        </w:numPr>
      </w:pPr>
      <w:r w:rsidRPr="00B02314">
        <w:rPr>
          <w:b/>
        </w:rPr>
        <w:t>Co-Chair,</w:t>
      </w:r>
      <w:r>
        <w:t xml:space="preserve"> </w:t>
      </w:r>
      <w:r w:rsidR="00BB35BA">
        <w:t>W</w:t>
      </w:r>
      <w:r w:rsidR="00193F83">
        <w:t>orkshop on Deep Learning for Knowledge Graphs and Semantic Technologies</w:t>
      </w:r>
      <w:r>
        <w:t>, to be held at the Extended Semantic Web Conference (ESWC) in Crete , Greece 2018</w:t>
      </w:r>
    </w:p>
    <w:p w14:paraId="7CFE96BB" w14:textId="3FACD5F0" w:rsidR="003918C5" w:rsidRDefault="003918C5" w:rsidP="003918C5">
      <w:pPr>
        <w:pStyle w:val="NormalBodyText"/>
        <w:numPr>
          <w:ilvl w:val="0"/>
          <w:numId w:val="10"/>
        </w:numPr>
      </w:pPr>
      <w:r w:rsidRPr="00DA15D5">
        <w:rPr>
          <w:b/>
        </w:rPr>
        <w:t>Guest Editorial Board</w:t>
      </w:r>
      <w:r>
        <w:t>, Special Issue on Representation Learning for the Semantic Web, Journal of Web Semantics</w:t>
      </w:r>
      <w:r w:rsidR="00301DA6">
        <w:t xml:space="preserve"> (2018)</w:t>
      </w:r>
    </w:p>
    <w:p w14:paraId="53180984" w14:textId="242749AC" w:rsidR="003918C5" w:rsidRPr="003918C5" w:rsidRDefault="003918C5" w:rsidP="00546F74">
      <w:pPr>
        <w:pStyle w:val="NormalBodyText"/>
        <w:numPr>
          <w:ilvl w:val="0"/>
          <w:numId w:val="10"/>
        </w:numPr>
      </w:pPr>
      <w:r w:rsidRPr="00B02314">
        <w:rPr>
          <w:b/>
        </w:rPr>
        <w:t>Co-Chair</w:t>
      </w:r>
      <w:r w:rsidR="00676C4C">
        <w:rPr>
          <w:b/>
        </w:rPr>
        <w:t xml:space="preserve">, </w:t>
      </w:r>
      <w:r w:rsidR="00676C4C">
        <w:t>BigNet</w:t>
      </w:r>
      <w:r>
        <w:t xml:space="preserve"> workshop, to be held at the ACM </w:t>
      </w:r>
      <w:r w:rsidR="00F67A9A">
        <w:t xml:space="preserve">The </w:t>
      </w:r>
      <w:r>
        <w:t>Web Conference (for</w:t>
      </w:r>
      <w:r w:rsidR="008D00B1">
        <w:t>merly known as ACM WWW) in Lyon</w:t>
      </w:r>
      <w:r>
        <w:t>, France 2018</w:t>
      </w:r>
    </w:p>
    <w:p w14:paraId="39B2DD26" w14:textId="093E8CD1" w:rsidR="00DA15D5" w:rsidRDefault="00DA15D5" w:rsidP="00546F74">
      <w:pPr>
        <w:pStyle w:val="NormalBodyText"/>
        <w:numPr>
          <w:ilvl w:val="0"/>
          <w:numId w:val="10"/>
        </w:numPr>
      </w:pPr>
      <w:r w:rsidRPr="00DA15D5">
        <w:rPr>
          <w:b/>
        </w:rPr>
        <w:t>Guest Editorial Board</w:t>
      </w:r>
      <w:r>
        <w:t>, Special Issue on Semantic Deep Learning, Semantic Web Journal</w:t>
      </w:r>
      <w:r w:rsidR="00301DA6">
        <w:t xml:space="preserve"> (2018)</w:t>
      </w:r>
    </w:p>
    <w:p w14:paraId="011F9E4F" w14:textId="48384522" w:rsidR="0029163F" w:rsidRDefault="00B96DB3" w:rsidP="00546F74">
      <w:pPr>
        <w:pStyle w:val="NormalBodyText"/>
        <w:numPr>
          <w:ilvl w:val="0"/>
          <w:numId w:val="10"/>
        </w:numPr>
      </w:pPr>
      <w:r>
        <w:rPr>
          <w:b/>
        </w:rPr>
        <w:t>Program Committee Member</w:t>
      </w:r>
      <w:r w:rsidR="0029163F">
        <w:rPr>
          <w:b/>
        </w:rPr>
        <w:t xml:space="preserve">, </w:t>
      </w:r>
      <w:r w:rsidR="0029163F">
        <w:t>1</w:t>
      </w:r>
      <w:r w:rsidR="0029163F" w:rsidRPr="0029163F">
        <w:rPr>
          <w:vertAlign w:val="superscript"/>
        </w:rPr>
        <w:t>st</w:t>
      </w:r>
      <w:r w:rsidR="0029163F">
        <w:t xml:space="preserve"> Workshop on Knowledge Base Construction, Reasoning and Mining (KBCOM), co-held with ACM WSDM</w:t>
      </w:r>
      <w:r>
        <w:t xml:space="preserve"> Conference</w:t>
      </w:r>
      <w:r w:rsidR="0029163F">
        <w:t xml:space="preserve"> 2018</w:t>
      </w:r>
    </w:p>
    <w:p w14:paraId="041D251B" w14:textId="061130F7" w:rsidR="00A87E4F" w:rsidRDefault="00A87E4F" w:rsidP="002A50AE">
      <w:pPr>
        <w:pStyle w:val="NormalBodyText"/>
        <w:numPr>
          <w:ilvl w:val="0"/>
          <w:numId w:val="10"/>
        </w:numPr>
      </w:pPr>
      <w:r w:rsidRPr="00954798">
        <w:rPr>
          <w:b/>
        </w:rPr>
        <w:t xml:space="preserve">Judge, </w:t>
      </w:r>
      <w:r>
        <w:t>Virtual Poster Showcase at the American Geophysical Union Fall Meeting, 2017</w:t>
      </w:r>
    </w:p>
    <w:p w14:paraId="70899F30" w14:textId="59B4D43A" w:rsidR="00DA15D5" w:rsidRDefault="00DA15D5" w:rsidP="00546F74">
      <w:pPr>
        <w:pStyle w:val="NormalBodyText"/>
        <w:numPr>
          <w:ilvl w:val="0"/>
          <w:numId w:val="10"/>
        </w:numPr>
      </w:pPr>
      <w:r>
        <w:rPr>
          <w:b/>
        </w:rPr>
        <w:t xml:space="preserve">Reviewer, </w:t>
      </w:r>
      <w:r>
        <w:t>Semantic Web Journal</w:t>
      </w:r>
      <w:r w:rsidR="00301DA6">
        <w:t xml:space="preserve"> (Nov. 2017)</w:t>
      </w:r>
    </w:p>
    <w:p w14:paraId="3A663C47" w14:textId="4432535C" w:rsidR="00970DE9" w:rsidRPr="00970DE9" w:rsidRDefault="00970DE9" w:rsidP="00546F74">
      <w:pPr>
        <w:pStyle w:val="NormalBodyText"/>
        <w:numPr>
          <w:ilvl w:val="0"/>
          <w:numId w:val="10"/>
        </w:numPr>
      </w:pPr>
      <w:r w:rsidRPr="006D76E3">
        <w:rPr>
          <w:b/>
        </w:rPr>
        <w:t>Reviewer</w:t>
      </w:r>
      <w:r>
        <w:t xml:space="preserve">, </w:t>
      </w:r>
      <w:r w:rsidR="00B04528">
        <w:t>ACM Transac</w:t>
      </w:r>
      <w:r w:rsidR="00DA15D5">
        <w:t>tions on the Web</w:t>
      </w:r>
      <w:r w:rsidR="00301DA6">
        <w:t xml:space="preserve"> (Nov. 2017)</w:t>
      </w:r>
    </w:p>
    <w:p w14:paraId="1C3899D1" w14:textId="07B7D444" w:rsidR="00970DE9" w:rsidRPr="00970DE9" w:rsidRDefault="00970DE9" w:rsidP="00546F74">
      <w:pPr>
        <w:pStyle w:val="NormalBodyText"/>
        <w:numPr>
          <w:ilvl w:val="0"/>
          <w:numId w:val="10"/>
        </w:numPr>
      </w:pPr>
      <w:r w:rsidRPr="00B02314">
        <w:rPr>
          <w:b/>
        </w:rPr>
        <w:t>Program Committee Member,</w:t>
      </w:r>
      <w:r>
        <w:t xml:space="preserve"> ACM </w:t>
      </w:r>
      <w:r w:rsidR="00561BD5">
        <w:t>The Web Conference</w:t>
      </w:r>
      <w:r>
        <w:t xml:space="preserve">  (</w:t>
      </w:r>
      <w:r w:rsidR="00561BD5">
        <w:t>TheWebConf; former ACM World Wide Web</w:t>
      </w:r>
      <w:r w:rsidR="00F67A9A">
        <w:t>), 2018</w:t>
      </w:r>
    </w:p>
    <w:p w14:paraId="42D450D2" w14:textId="4D99E16A" w:rsidR="00546F74" w:rsidRPr="00546F74" w:rsidRDefault="00546F74" w:rsidP="00546F74">
      <w:pPr>
        <w:pStyle w:val="NormalBodyText"/>
        <w:numPr>
          <w:ilvl w:val="0"/>
          <w:numId w:val="10"/>
        </w:numPr>
      </w:pPr>
      <w:r>
        <w:rPr>
          <w:b/>
        </w:rPr>
        <w:t xml:space="preserve">Reviewer, </w:t>
      </w:r>
      <w:r>
        <w:t>IEEE Transactions on Knowledge an</w:t>
      </w:r>
      <w:r w:rsidR="00F67A9A">
        <w:t>d Data Engineering (TKDE), 2017</w:t>
      </w:r>
    </w:p>
    <w:p w14:paraId="079DCEAE" w14:textId="1FF3E1EC" w:rsidR="00B02314" w:rsidRDefault="00B02314" w:rsidP="00BC27BA">
      <w:pPr>
        <w:pStyle w:val="NormalBodyText"/>
        <w:numPr>
          <w:ilvl w:val="0"/>
          <w:numId w:val="10"/>
        </w:numPr>
      </w:pPr>
      <w:r w:rsidRPr="00B02314">
        <w:rPr>
          <w:b/>
        </w:rPr>
        <w:t>Co-Chair,</w:t>
      </w:r>
      <w:r>
        <w:t xml:space="preserve"> Hybrid Statistical Semantic Understanding and Emerging Semantics Workshop (HSSUES) </w:t>
      </w:r>
      <w:r w:rsidR="00546F74">
        <w:t>half</w:t>
      </w:r>
      <w:r>
        <w:t>-day workshop, to be held at International Semant</w:t>
      </w:r>
      <w:r w:rsidR="00F67A9A">
        <w:t>ic Web Conference (ISWC), 2017</w:t>
      </w:r>
    </w:p>
    <w:p w14:paraId="31F0B7F5" w14:textId="21113AA3" w:rsidR="00B02314" w:rsidRPr="00B02314" w:rsidRDefault="00B02314" w:rsidP="00BC27BA">
      <w:pPr>
        <w:pStyle w:val="NormalBodyText"/>
        <w:numPr>
          <w:ilvl w:val="0"/>
          <w:numId w:val="10"/>
        </w:numPr>
      </w:pPr>
      <w:r w:rsidRPr="00B02314">
        <w:rPr>
          <w:b/>
        </w:rPr>
        <w:t>Program Committee Member,</w:t>
      </w:r>
      <w:r>
        <w:t xml:space="preserve"> Data-driven Discovery of Models (D3M) half-day workshop, to be held at International Confere</w:t>
      </w:r>
      <w:r w:rsidR="00F67A9A">
        <w:t>nce on Data Mining (ICDM), 2017</w:t>
      </w:r>
    </w:p>
    <w:p w14:paraId="13672DCD" w14:textId="2D033756" w:rsidR="00C3270B" w:rsidRPr="00C3270B" w:rsidRDefault="00C3270B" w:rsidP="00BC27BA">
      <w:pPr>
        <w:pStyle w:val="NormalBodyText"/>
        <w:numPr>
          <w:ilvl w:val="0"/>
          <w:numId w:val="10"/>
        </w:numPr>
      </w:pPr>
      <w:r w:rsidRPr="00C3270B">
        <w:rPr>
          <w:b/>
        </w:rPr>
        <w:t>Program Committee Member,</w:t>
      </w:r>
      <w:r>
        <w:t xml:space="preserve"> B</w:t>
      </w:r>
      <w:r w:rsidR="00B02314">
        <w:t xml:space="preserve">roadening </w:t>
      </w:r>
      <w:r>
        <w:t>P</w:t>
      </w:r>
      <w:r w:rsidR="00B02314">
        <w:t xml:space="preserve">articipation in </w:t>
      </w:r>
      <w:r>
        <w:t>D</w:t>
      </w:r>
      <w:r w:rsidR="00B02314">
        <w:t xml:space="preserve">ata </w:t>
      </w:r>
      <w:r>
        <w:t>M</w:t>
      </w:r>
      <w:r w:rsidR="00B02314">
        <w:t>ining (BPDM) w</w:t>
      </w:r>
      <w:r>
        <w:t>orkshop</w:t>
      </w:r>
      <w:r w:rsidR="00B02314">
        <w:t>, to be held</w:t>
      </w:r>
      <w:r>
        <w:t xml:space="preserve"> at</w:t>
      </w:r>
      <w:r w:rsidR="00B02314">
        <w:t xml:space="preserve"> </w:t>
      </w:r>
      <w:r>
        <w:t>KDD 2017</w:t>
      </w:r>
    </w:p>
    <w:p w14:paraId="3F7E87F5" w14:textId="05E0AC12" w:rsidR="00DE0C7F" w:rsidRPr="00DE0C7F" w:rsidRDefault="00DE0C7F" w:rsidP="00BC27BA">
      <w:pPr>
        <w:pStyle w:val="NormalBodyText"/>
        <w:numPr>
          <w:ilvl w:val="0"/>
          <w:numId w:val="10"/>
        </w:numPr>
      </w:pPr>
      <w:r w:rsidRPr="00DE0C7F">
        <w:rPr>
          <w:b/>
        </w:rPr>
        <w:t>Program Committee Member</w:t>
      </w:r>
      <w:r w:rsidR="00C47490">
        <w:rPr>
          <w:b/>
        </w:rPr>
        <w:t xml:space="preserve"> (Research; Posters and demos)</w:t>
      </w:r>
      <w:r w:rsidRPr="00DE0C7F">
        <w:rPr>
          <w:b/>
        </w:rPr>
        <w:t>,</w:t>
      </w:r>
      <w:r>
        <w:t xml:space="preserve"> International Semantic Web C</w:t>
      </w:r>
      <w:r w:rsidR="00F67A9A">
        <w:t>onference (ISWC), 2017</w:t>
      </w:r>
    </w:p>
    <w:p w14:paraId="101C64D8" w14:textId="0AECF0F4" w:rsidR="00BC27BA" w:rsidRDefault="00BC27BA" w:rsidP="00BC27BA">
      <w:pPr>
        <w:pStyle w:val="NormalBodyText"/>
        <w:numPr>
          <w:ilvl w:val="0"/>
          <w:numId w:val="10"/>
        </w:numPr>
      </w:pPr>
      <w:r>
        <w:rPr>
          <w:b/>
        </w:rPr>
        <w:t>Sub-reviewer,</w:t>
      </w:r>
      <w:r>
        <w:t xml:space="preserve"> ACM World </w:t>
      </w:r>
      <w:r w:rsidR="00F67A9A">
        <w:t>Wide Web Conference (WWW), 2017</w:t>
      </w:r>
    </w:p>
    <w:p w14:paraId="43D6368B" w14:textId="5E9AA54F" w:rsidR="003746CA" w:rsidRDefault="003746CA" w:rsidP="003746CA">
      <w:pPr>
        <w:pStyle w:val="NormalBodyText"/>
        <w:numPr>
          <w:ilvl w:val="0"/>
          <w:numId w:val="10"/>
        </w:numPr>
      </w:pPr>
      <w:r w:rsidRPr="00DE0C7F">
        <w:rPr>
          <w:b/>
        </w:rPr>
        <w:t>Program Committee Member</w:t>
      </w:r>
      <w:r>
        <w:rPr>
          <w:b/>
        </w:rPr>
        <w:t xml:space="preserve"> (Posters and demos)</w:t>
      </w:r>
      <w:r w:rsidRPr="00DE0C7F">
        <w:rPr>
          <w:b/>
        </w:rPr>
        <w:t>,</w:t>
      </w:r>
      <w:r>
        <w:t xml:space="preserve"> International Seman</w:t>
      </w:r>
      <w:r w:rsidR="00F67A9A">
        <w:t>tic Web Conference (ISWC), 2016</w:t>
      </w:r>
    </w:p>
    <w:p w14:paraId="5E7DA20D" w14:textId="2D41E81D" w:rsidR="00BC27BA" w:rsidRDefault="00BC27BA" w:rsidP="006B6FB5">
      <w:pPr>
        <w:pStyle w:val="NormalBodyText"/>
        <w:numPr>
          <w:ilvl w:val="0"/>
          <w:numId w:val="10"/>
        </w:numPr>
      </w:pPr>
      <w:r w:rsidRPr="008A3491">
        <w:rPr>
          <w:b/>
        </w:rPr>
        <w:t>Program Committee Member</w:t>
      </w:r>
      <w:r w:rsidRPr="00DE0C7F">
        <w:rPr>
          <w:b/>
        </w:rPr>
        <w:t>,</w:t>
      </w:r>
      <w:r>
        <w:t xml:space="preserve"> International Joint Conference on Artifi</w:t>
      </w:r>
      <w:r w:rsidR="00F67A9A">
        <w:t>cial Intelligence (IJCAI), 2016</w:t>
      </w:r>
    </w:p>
    <w:p w14:paraId="52189952" w14:textId="45AE137B" w:rsidR="00BC27BA" w:rsidRDefault="00BC27BA" w:rsidP="006B6FB5">
      <w:pPr>
        <w:pStyle w:val="NormalBodyText"/>
        <w:numPr>
          <w:ilvl w:val="0"/>
          <w:numId w:val="10"/>
        </w:numPr>
      </w:pPr>
      <w:r>
        <w:rPr>
          <w:b/>
        </w:rPr>
        <w:t xml:space="preserve">Reviewer, </w:t>
      </w:r>
      <w:r>
        <w:t>ACM Journal of Data and I</w:t>
      </w:r>
      <w:r w:rsidR="00F67A9A">
        <w:t>nformation Quality (JDIQ), 2016</w:t>
      </w:r>
    </w:p>
    <w:p w14:paraId="4136E51B" w14:textId="7F554B32" w:rsidR="00BC27BA" w:rsidRDefault="00BC27BA" w:rsidP="006B6FB5">
      <w:pPr>
        <w:pStyle w:val="NormalBodyText"/>
        <w:numPr>
          <w:ilvl w:val="0"/>
          <w:numId w:val="10"/>
        </w:numPr>
      </w:pPr>
      <w:r>
        <w:rPr>
          <w:b/>
        </w:rPr>
        <w:t>Sub-reviewer,</w:t>
      </w:r>
      <w:r>
        <w:t xml:space="preserve"> International Joint Conference on Artifi</w:t>
      </w:r>
      <w:r w:rsidR="00F67A9A">
        <w:t>cial Intelligence (IJCAI), 2015</w:t>
      </w:r>
    </w:p>
    <w:p w14:paraId="76641C7A" w14:textId="62839D4F" w:rsidR="00BC27BA" w:rsidRPr="00BC27BA" w:rsidRDefault="00BC27BA" w:rsidP="006B6FB5">
      <w:pPr>
        <w:pStyle w:val="NormalBodyText"/>
        <w:numPr>
          <w:ilvl w:val="0"/>
          <w:numId w:val="10"/>
        </w:numPr>
      </w:pPr>
      <w:r>
        <w:rPr>
          <w:b/>
        </w:rPr>
        <w:t xml:space="preserve">Sub-reviewer, </w:t>
      </w:r>
      <w:r>
        <w:t xml:space="preserve">Very Large </w:t>
      </w:r>
      <w:r w:rsidR="00F67A9A">
        <w:t>Databases (VLDB), 2013</w:t>
      </w:r>
    </w:p>
    <w:p w14:paraId="70F3301B" w14:textId="5E379ABE" w:rsidR="00BC27BA" w:rsidRPr="001802F7" w:rsidRDefault="00BC27BA" w:rsidP="00BC27BA">
      <w:pPr>
        <w:pStyle w:val="SectionHeading"/>
        <w:rPr>
          <w:b/>
        </w:rPr>
      </w:pPr>
      <w:bookmarkStart w:id="0" w:name="_Hlk492318221"/>
      <w:r>
        <w:rPr>
          <w:b/>
        </w:rPr>
        <w:t>outreach</w:t>
      </w:r>
      <w:r w:rsidR="00B96E78">
        <w:rPr>
          <w:b/>
        </w:rPr>
        <w:t xml:space="preserve"> and activities</w:t>
      </w:r>
    </w:p>
    <w:p w14:paraId="09E506AF" w14:textId="634AC22A" w:rsidR="000D655A" w:rsidRPr="000D655A" w:rsidRDefault="000D655A" w:rsidP="006B6FB5">
      <w:pPr>
        <w:pStyle w:val="NormalBodyText"/>
        <w:numPr>
          <w:ilvl w:val="0"/>
          <w:numId w:val="10"/>
        </w:numPr>
      </w:pPr>
      <w:r w:rsidRPr="000D655A">
        <w:rPr>
          <w:b/>
        </w:rPr>
        <w:t>MIT Operations Simulation Competition</w:t>
      </w:r>
      <w:r>
        <w:t xml:space="preserve">, USC Team MNXP Member (April 2019), </w:t>
      </w:r>
      <w:hyperlink r:id="rId16" w:history="1">
        <w:r w:rsidR="00BB3131" w:rsidRPr="00BB3131">
          <w:rPr>
            <w:rStyle w:val="Hyperlink"/>
          </w:rPr>
          <w:t>Website</w:t>
        </w:r>
      </w:hyperlink>
    </w:p>
    <w:p w14:paraId="1638580C" w14:textId="7C71DF75" w:rsidR="00B96E78" w:rsidRPr="00B96E78" w:rsidRDefault="00B96E78" w:rsidP="006B6FB5">
      <w:pPr>
        <w:pStyle w:val="NormalBodyText"/>
        <w:numPr>
          <w:ilvl w:val="0"/>
          <w:numId w:val="10"/>
        </w:numPr>
      </w:pPr>
      <w:r w:rsidRPr="00550358">
        <w:rPr>
          <w:b/>
        </w:rPr>
        <w:t>Every</w:t>
      </w:r>
      <w:r w:rsidR="00550358" w:rsidRPr="00550358">
        <w:rPr>
          <w:b/>
        </w:rPr>
        <w:t>one’s Business Global Case Competition on Gender Equity</w:t>
      </w:r>
      <w:r w:rsidR="000D655A">
        <w:t>, USC Team Ruth Bader Ginsberg Member (March</w:t>
      </w:r>
      <w:r w:rsidR="00550358">
        <w:t xml:space="preserve"> 2019), </w:t>
      </w:r>
      <w:hyperlink r:id="rId17" w:history="1">
        <w:r w:rsidR="00550358" w:rsidRPr="00550358">
          <w:rPr>
            <w:rStyle w:val="Hyperlink"/>
          </w:rPr>
          <w:t>Website</w:t>
        </w:r>
      </w:hyperlink>
    </w:p>
    <w:p w14:paraId="7E5358F3" w14:textId="22F77529" w:rsidR="00BC27BA" w:rsidRPr="00BC27BA" w:rsidRDefault="00BC27BA" w:rsidP="006B6FB5">
      <w:pPr>
        <w:pStyle w:val="NormalBodyText"/>
        <w:numPr>
          <w:ilvl w:val="0"/>
          <w:numId w:val="10"/>
        </w:numPr>
      </w:pPr>
      <w:r w:rsidRPr="00BC27BA">
        <w:rPr>
          <w:b/>
        </w:rPr>
        <w:t>AI Topics for K-12,</w:t>
      </w:r>
      <w:r w:rsidR="00DE0C7F">
        <w:t xml:space="preserve"> Editor-in-c</w:t>
      </w:r>
      <w:r>
        <w:t>hief (March 2017-Current)</w:t>
      </w:r>
      <w:r w:rsidR="00360B0F">
        <w:t xml:space="preserve">, </w:t>
      </w:r>
      <w:hyperlink r:id="rId18" w:history="1">
        <w:r w:rsidR="00360B0F" w:rsidRPr="00360B0F">
          <w:rPr>
            <w:rStyle w:val="Hyperlink"/>
          </w:rPr>
          <w:t>Website</w:t>
        </w:r>
      </w:hyperlink>
    </w:p>
    <w:p w14:paraId="5A971450" w14:textId="45D8B3C3" w:rsidR="00BC27BA" w:rsidRDefault="00BC27BA" w:rsidP="006B6FB5">
      <w:pPr>
        <w:pStyle w:val="NormalBodyText"/>
        <w:numPr>
          <w:ilvl w:val="0"/>
          <w:numId w:val="10"/>
        </w:numPr>
      </w:pPr>
      <w:r>
        <w:rPr>
          <w:b/>
        </w:rPr>
        <w:t xml:space="preserve">AAAI Connections, </w:t>
      </w:r>
      <w:r w:rsidRPr="00BC27BA">
        <w:t>Volunteer</w:t>
      </w:r>
      <w:r w:rsidRPr="00C47490">
        <w:t xml:space="preserve"> (</w:t>
      </w:r>
      <w:r>
        <w:t>February 2017)</w:t>
      </w:r>
    </w:p>
    <w:p w14:paraId="6298114F" w14:textId="78B69368" w:rsidR="00BC27BA" w:rsidRDefault="00BC27BA" w:rsidP="006B6FB5">
      <w:pPr>
        <w:pStyle w:val="NormalBodyText"/>
        <w:numPr>
          <w:ilvl w:val="0"/>
          <w:numId w:val="10"/>
        </w:numPr>
      </w:pPr>
      <w:r w:rsidRPr="00DE0C7F">
        <w:rPr>
          <w:b/>
        </w:rPr>
        <w:t xml:space="preserve">Present your research to </w:t>
      </w:r>
      <w:r w:rsidR="00DE0C7F" w:rsidRPr="00DE0C7F">
        <w:rPr>
          <w:b/>
        </w:rPr>
        <w:t>a 12-year old</w:t>
      </w:r>
      <w:r w:rsidR="00DE0C7F" w:rsidRPr="00CD62FD">
        <w:rPr>
          <w:b/>
        </w:rPr>
        <w:t>,</w:t>
      </w:r>
      <w:r w:rsidR="00DE0C7F">
        <w:t xml:space="preserve"> Invited speaker at multiple venues (December 2015-May 2016)</w:t>
      </w:r>
    </w:p>
    <w:p w14:paraId="3FFC8699" w14:textId="2931F048" w:rsidR="00431B69" w:rsidRDefault="00DF2BC5" w:rsidP="00F977A1">
      <w:pPr>
        <w:pStyle w:val="NormalBodyText"/>
        <w:numPr>
          <w:ilvl w:val="0"/>
          <w:numId w:val="10"/>
        </w:numPr>
      </w:pPr>
      <w:r w:rsidRPr="00DF2BC5">
        <w:rPr>
          <w:b/>
        </w:rPr>
        <w:t>Engineering Open House</w:t>
      </w:r>
      <w:r w:rsidRPr="00CD62FD">
        <w:rPr>
          <w:b/>
        </w:rPr>
        <w:t>,</w:t>
      </w:r>
      <w:r>
        <w:t xml:space="preserve"> University of Illinois at Urbana-Champaign (2010)</w:t>
      </w:r>
    </w:p>
    <w:p w14:paraId="2586D020" w14:textId="7C6EFED6" w:rsidR="00431B69" w:rsidRPr="001802F7" w:rsidRDefault="00431B69" w:rsidP="00431B69">
      <w:pPr>
        <w:pStyle w:val="SectionHeading"/>
        <w:rPr>
          <w:b/>
        </w:rPr>
      </w:pPr>
      <w:r>
        <w:rPr>
          <w:b/>
        </w:rPr>
        <w:t xml:space="preserve">honors </w:t>
      </w:r>
      <w:r w:rsidR="00E052E2">
        <w:rPr>
          <w:b/>
        </w:rPr>
        <w:t xml:space="preserve">and intelligence </w:t>
      </w:r>
      <w:r>
        <w:rPr>
          <w:b/>
        </w:rPr>
        <w:t>societies</w:t>
      </w:r>
    </w:p>
    <w:p w14:paraId="3FEB1D7D" w14:textId="2F53BA1D" w:rsidR="00431B69" w:rsidRPr="00431B69" w:rsidRDefault="00431B69" w:rsidP="00431B69">
      <w:pPr>
        <w:pStyle w:val="NormalBodyText"/>
        <w:numPr>
          <w:ilvl w:val="0"/>
          <w:numId w:val="10"/>
        </w:numPr>
      </w:pPr>
      <w:r>
        <w:rPr>
          <w:b/>
        </w:rPr>
        <w:t>Phi Kappa Phi</w:t>
      </w:r>
    </w:p>
    <w:p w14:paraId="3A17C49A" w14:textId="1E001553" w:rsidR="00431B69" w:rsidRPr="00431B69" w:rsidRDefault="00431B69" w:rsidP="00431B69">
      <w:pPr>
        <w:pStyle w:val="NormalBodyText"/>
        <w:numPr>
          <w:ilvl w:val="0"/>
          <w:numId w:val="10"/>
        </w:numPr>
      </w:pPr>
      <w:r>
        <w:rPr>
          <w:b/>
        </w:rPr>
        <w:t>Tau Beta Pi</w:t>
      </w:r>
    </w:p>
    <w:p w14:paraId="043EC741" w14:textId="53DCA90C" w:rsidR="00431B69" w:rsidRPr="00431B69" w:rsidRDefault="00431B69" w:rsidP="00431B69">
      <w:pPr>
        <w:pStyle w:val="NormalBodyText"/>
        <w:numPr>
          <w:ilvl w:val="0"/>
          <w:numId w:val="10"/>
        </w:numPr>
      </w:pPr>
      <w:r>
        <w:rPr>
          <w:b/>
        </w:rPr>
        <w:t>Alpha Lambda Delta</w:t>
      </w:r>
    </w:p>
    <w:p w14:paraId="534E0282" w14:textId="59ABC8BE" w:rsidR="00431B69" w:rsidRPr="00E052E2" w:rsidRDefault="00431B69" w:rsidP="00431B69">
      <w:pPr>
        <w:pStyle w:val="NormalBodyText"/>
        <w:numPr>
          <w:ilvl w:val="0"/>
          <w:numId w:val="10"/>
        </w:numPr>
      </w:pPr>
      <w:r>
        <w:rPr>
          <w:b/>
        </w:rPr>
        <w:lastRenderedPageBreak/>
        <w:t>Phi Eta Sigma</w:t>
      </w:r>
    </w:p>
    <w:p w14:paraId="49335C24" w14:textId="2E0A4DA2" w:rsidR="00E052E2" w:rsidRPr="00E052E2" w:rsidRDefault="00E052E2" w:rsidP="00431B69">
      <w:pPr>
        <w:pStyle w:val="NormalBodyText"/>
        <w:numPr>
          <w:ilvl w:val="0"/>
          <w:numId w:val="10"/>
        </w:numPr>
      </w:pPr>
      <w:r>
        <w:rPr>
          <w:b/>
        </w:rPr>
        <w:t>Mensa</w:t>
      </w:r>
    </w:p>
    <w:p w14:paraId="5262A96B" w14:textId="295CE623" w:rsidR="00E052E2" w:rsidRPr="00E052E2" w:rsidRDefault="00E052E2" w:rsidP="00431B69">
      <w:pPr>
        <w:pStyle w:val="NormalBodyText"/>
        <w:numPr>
          <w:ilvl w:val="0"/>
          <w:numId w:val="10"/>
        </w:numPr>
      </w:pPr>
      <w:r>
        <w:rPr>
          <w:b/>
        </w:rPr>
        <w:t>Intertel</w:t>
      </w:r>
    </w:p>
    <w:p w14:paraId="5C50F892" w14:textId="544C6A0B" w:rsidR="00E052E2" w:rsidRPr="00E052E2" w:rsidRDefault="00E052E2" w:rsidP="00431B69">
      <w:pPr>
        <w:pStyle w:val="NormalBodyText"/>
        <w:numPr>
          <w:ilvl w:val="0"/>
          <w:numId w:val="10"/>
        </w:numPr>
        <w:rPr>
          <w:b/>
        </w:rPr>
      </w:pPr>
      <w:r w:rsidRPr="00E052E2">
        <w:rPr>
          <w:b/>
        </w:rPr>
        <w:t>Triple Nine Society</w:t>
      </w:r>
    </w:p>
    <w:p w14:paraId="5C61D176" w14:textId="77777777" w:rsidR="00164571" w:rsidRPr="001802F7" w:rsidRDefault="00164571" w:rsidP="00164571">
      <w:pPr>
        <w:pStyle w:val="SectionHeading"/>
        <w:rPr>
          <w:b/>
        </w:rPr>
      </w:pPr>
      <w:r>
        <w:rPr>
          <w:b/>
        </w:rPr>
        <w:t>hackathons</w:t>
      </w:r>
    </w:p>
    <w:p w14:paraId="561FFDAE" w14:textId="2453D9A6" w:rsidR="008354F1" w:rsidRPr="008354F1" w:rsidRDefault="008354F1" w:rsidP="00164571">
      <w:pPr>
        <w:pStyle w:val="NormalBodyText"/>
        <w:numPr>
          <w:ilvl w:val="0"/>
          <w:numId w:val="10"/>
        </w:numPr>
      </w:pPr>
      <w:r w:rsidRPr="008354F1">
        <w:rPr>
          <w:b/>
        </w:rPr>
        <w:t>Classifying Clinically Actionable Genetic Mutations,</w:t>
      </w:r>
      <w:r>
        <w:t xml:space="preserve"> NIPS Competition (2017)</w:t>
      </w:r>
    </w:p>
    <w:p w14:paraId="0AC99794" w14:textId="7738AA19" w:rsidR="00164571" w:rsidRDefault="00164571" w:rsidP="00164571">
      <w:pPr>
        <w:pStyle w:val="NormalBodyText"/>
        <w:numPr>
          <w:ilvl w:val="0"/>
          <w:numId w:val="10"/>
        </w:numPr>
      </w:pPr>
      <w:r w:rsidRPr="00CD62FD">
        <w:rPr>
          <w:b/>
        </w:rPr>
        <w:t>End Human Trafficking Hackathon,</w:t>
      </w:r>
      <w:r>
        <w:t xml:space="preserve"> Cornell (2016)</w:t>
      </w:r>
      <w:r w:rsidR="00BB73D0">
        <w:t xml:space="preserve">; </w:t>
      </w:r>
      <w:r w:rsidR="00BB73D0" w:rsidRPr="00656261">
        <w:rPr>
          <w:i/>
        </w:rPr>
        <w:t xml:space="preserve">featured in </w:t>
      </w:r>
      <w:hyperlink r:id="rId19" w:history="1">
        <w:r w:rsidR="00BB73D0" w:rsidRPr="00656261">
          <w:rPr>
            <w:rStyle w:val="Hyperlink"/>
            <w:i/>
          </w:rPr>
          <w:t>NY Daily News</w:t>
        </w:r>
      </w:hyperlink>
    </w:p>
    <w:p w14:paraId="724794ED" w14:textId="1C2D63B8" w:rsidR="00164571" w:rsidRDefault="00164571" w:rsidP="00164571">
      <w:pPr>
        <w:pStyle w:val="NormalBodyText"/>
        <w:numPr>
          <w:ilvl w:val="0"/>
          <w:numId w:val="10"/>
        </w:numPr>
      </w:pPr>
      <w:r w:rsidRPr="00CD62FD">
        <w:rPr>
          <w:b/>
        </w:rPr>
        <w:t>Kaggle</w:t>
      </w:r>
      <w:r w:rsidR="00CD62FD">
        <w:rPr>
          <w:b/>
        </w:rPr>
        <w:t xml:space="preserve">, </w:t>
      </w:r>
      <w:r w:rsidR="00CD62FD">
        <w:t>Web competitions</w:t>
      </w:r>
      <w:r>
        <w:t xml:space="preserve"> (2014-2016) </w:t>
      </w:r>
    </w:p>
    <w:p w14:paraId="1DA9BA53" w14:textId="1837DF90" w:rsidR="00164571" w:rsidRDefault="00164571" w:rsidP="00164571">
      <w:pPr>
        <w:pStyle w:val="NormalBodyText"/>
        <w:numPr>
          <w:ilvl w:val="0"/>
          <w:numId w:val="10"/>
        </w:numPr>
      </w:pPr>
      <w:r w:rsidRPr="00CD62FD">
        <w:rPr>
          <w:b/>
        </w:rPr>
        <w:t xml:space="preserve">CareerBuilder </w:t>
      </w:r>
      <w:r w:rsidR="00CD62FD">
        <w:rPr>
          <w:b/>
        </w:rPr>
        <w:t>S</w:t>
      </w:r>
      <w:r w:rsidRPr="00CD62FD">
        <w:rPr>
          <w:b/>
        </w:rPr>
        <w:t>ummer</w:t>
      </w:r>
      <w:r w:rsidR="00CD62FD">
        <w:rPr>
          <w:b/>
        </w:rPr>
        <w:t xml:space="preserve"> H</w:t>
      </w:r>
      <w:r w:rsidRPr="00CD62FD">
        <w:rPr>
          <w:b/>
        </w:rPr>
        <w:t>ackathon,</w:t>
      </w:r>
      <w:r>
        <w:t xml:space="preserve"> CareerBuilder (2015)</w:t>
      </w:r>
    </w:p>
    <w:p w14:paraId="3565AF7B" w14:textId="0D8350B2" w:rsidR="00164571" w:rsidRDefault="00164571" w:rsidP="00164571">
      <w:pPr>
        <w:pStyle w:val="NormalBodyText"/>
        <w:numPr>
          <w:ilvl w:val="0"/>
          <w:numId w:val="10"/>
        </w:numPr>
      </w:pPr>
      <w:r w:rsidRPr="00CD62FD">
        <w:rPr>
          <w:b/>
        </w:rPr>
        <w:t>dataHackUT,</w:t>
      </w:r>
      <w:r>
        <w:t xml:space="preserve"> University of Texas at Austin (2014) </w:t>
      </w:r>
    </w:p>
    <w:p w14:paraId="20A92575" w14:textId="50C3304A" w:rsidR="00431B69" w:rsidRPr="001802F7" w:rsidRDefault="00431B69" w:rsidP="00431B69">
      <w:pPr>
        <w:pStyle w:val="SectionHeading"/>
        <w:rPr>
          <w:b/>
        </w:rPr>
      </w:pPr>
      <w:r>
        <w:rPr>
          <w:b/>
        </w:rPr>
        <w:t>professional societies</w:t>
      </w:r>
    </w:p>
    <w:p w14:paraId="1502E8D8" w14:textId="5EDA4F7E" w:rsidR="00431B69" w:rsidRDefault="00431B69" w:rsidP="00431B69">
      <w:pPr>
        <w:pStyle w:val="NormalBodyText"/>
        <w:numPr>
          <w:ilvl w:val="0"/>
          <w:numId w:val="10"/>
        </w:numPr>
        <w:rPr>
          <w:b/>
        </w:rPr>
      </w:pPr>
      <w:r w:rsidRPr="00431B69">
        <w:rPr>
          <w:b/>
        </w:rPr>
        <w:t>Association for the Advancement of Artificial Intelligence (AAAI)</w:t>
      </w:r>
    </w:p>
    <w:p w14:paraId="7828822A" w14:textId="5006BBD9" w:rsidR="0003057F" w:rsidRPr="00431B69" w:rsidRDefault="0003057F" w:rsidP="0003057F">
      <w:pPr>
        <w:pStyle w:val="NormalBodyText"/>
        <w:numPr>
          <w:ilvl w:val="0"/>
          <w:numId w:val="10"/>
        </w:numPr>
        <w:rPr>
          <w:b/>
        </w:rPr>
      </w:pPr>
      <w:r w:rsidRPr="0003057F">
        <w:rPr>
          <w:b/>
        </w:rPr>
        <w:t>American Association for the Advancement of Science (AAAS)</w:t>
      </w:r>
    </w:p>
    <w:p w14:paraId="6BE219D4" w14:textId="1D2B653D" w:rsidR="00431B69" w:rsidRPr="00431B69" w:rsidRDefault="00431B69" w:rsidP="00431B69">
      <w:pPr>
        <w:pStyle w:val="NormalBodyText"/>
        <w:numPr>
          <w:ilvl w:val="0"/>
          <w:numId w:val="10"/>
        </w:numPr>
        <w:rPr>
          <w:b/>
        </w:rPr>
      </w:pPr>
      <w:r w:rsidRPr="00431B69">
        <w:rPr>
          <w:b/>
        </w:rPr>
        <w:t>Association for Computing Machinery (ACM)</w:t>
      </w:r>
    </w:p>
    <w:p w14:paraId="51530744" w14:textId="6D34F762" w:rsidR="00431B69" w:rsidRPr="00431B69" w:rsidRDefault="00431B69" w:rsidP="00431B69">
      <w:pPr>
        <w:pStyle w:val="NormalBodyText"/>
        <w:numPr>
          <w:ilvl w:val="0"/>
          <w:numId w:val="10"/>
        </w:numPr>
        <w:rPr>
          <w:b/>
        </w:rPr>
      </w:pPr>
      <w:r w:rsidRPr="00431B69">
        <w:rPr>
          <w:b/>
        </w:rPr>
        <w:t>Institute of Electrical and Electronics Engineers (IEEE)</w:t>
      </w:r>
    </w:p>
    <w:p w14:paraId="24035C58" w14:textId="45F3FFE5" w:rsidR="00431B69" w:rsidRPr="00431B69" w:rsidRDefault="00431B69" w:rsidP="00431B69">
      <w:pPr>
        <w:pStyle w:val="NormalBodyText"/>
        <w:numPr>
          <w:ilvl w:val="0"/>
          <w:numId w:val="10"/>
        </w:numPr>
        <w:rPr>
          <w:b/>
        </w:rPr>
      </w:pPr>
      <w:r w:rsidRPr="00431B69">
        <w:rPr>
          <w:b/>
        </w:rPr>
        <w:t>Society for Industrial and Applied Mathematics (SIAM)</w:t>
      </w:r>
    </w:p>
    <w:p w14:paraId="720C78C0" w14:textId="136722DB" w:rsidR="00607E0A" w:rsidRPr="001802F7" w:rsidRDefault="00607E0A" w:rsidP="00607E0A">
      <w:pPr>
        <w:pStyle w:val="SectionHeading"/>
        <w:rPr>
          <w:b/>
        </w:rPr>
      </w:pPr>
      <w:r>
        <w:rPr>
          <w:b/>
        </w:rPr>
        <w:t>ALumni networks</w:t>
      </w:r>
    </w:p>
    <w:p w14:paraId="2D9E4BCE" w14:textId="602CD040" w:rsidR="003F7A51" w:rsidRDefault="003F7A51" w:rsidP="00607E0A">
      <w:pPr>
        <w:pStyle w:val="NormalBodyText"/>
        <w:numPr>
          <w:ilvl w:val="0"/>
          <w:numId w:val="10"/>
        </w:numPr>
        <w:rPr>
          <w:b/>
        </w:rPr>
      </w:pPr>
      <w:r>
        <w:rPr>
          <w:b/>
        </w:rPr>
        <w:t>London School of Economics, Los Angeles Chapter (2019)</w:t>
      </w:r>
    </w:p>
    <w:p w14:paraId="006F7B4F" w14:textId="3CFDB0D8" w:rsidR="003F7A51" w:rsidRDefault="003F7A51" w:rsidP="00607E0A">
      <w:pPr>
        <w:pStyle w:val="NormalBodyText"/>
        <w:numPr>
          <w:ilvl w:val="0"/>
          <w:numId w:val="10"/>
        </w:numPr>
        <w:rPr>
          <w:b/>
        </w:rPr>
      </w:pPr>
      <w:r>
        <w:rPr>
          <w:b/>
        </w:rPr>
        <w:t>University of Southern California, Marshall School of Bsuiness (2018)</w:t>
      </w:r>
    </w:p>
    <w:p w14:paraId="46286F70" w14:textId="026BE652" w:rsidR="00607E0A" w:rsidRDefault="00607E0A" w:rsidP="00607E0A">
      <w:pPr>
        <w:pStyle w:val="NormalBodyText"/>
        <w:numPr>
          <w:ilvl w:val="0"/>
          <w:numId w:val="10"/>
        </w:numPr>
        <w:rPr>
          <w:b/>
        </w:rPr>
      </w:pPr>
      <w:r>
        <w:rPr>
          <w:b/>
        </w:rPr>
        <w:t>Heidelberg Laureate Forum/German Scholars Organization e.V. (2017)</w:t>
      </w:r>
    </w:p>
    <w:p w14:paraId="391EEA3A" w14:textId="0A7FAADA" w:rsidR="00607E0A" w:rsidRDefault="00607E0A" w:rsidP="00607E0A">
      <w:pPr>
        <w:pStyle w:val="NormalBodyText"/>
        <w:numPr>
          <w:ilvl w:val="0"/>
          <w:numId w:val="10"/>
        </w:numPr>
        <w:rPr>
          <w:b/>
        </w:rPr>
      </w:pPr>
      <w:r>
        <w:rPr>
          <w:b/>
        </w:rPr>
        <w:t>University of Texas (2016)</w:t>
      </w:r>
    </w:p>
    <w:p w14:paraId="55EEA895" w14:textId="0D07EE64" w:rsidR="00607E0A" w:rsidRPr="00607E0A" w:rsidRDefault="00607E0A" w:rsidP="00607E0A">
      <w:pPr>
        <w:pStyle w:val="NormalBodyText"/>
        <w:numPr>
          <w:ilvl w:val="0"/>
          <w:numId w:val="10"/>
        </w:numPr>
        <w:rPr>
          <w:b/>
        </w:rPr>
      </w:pPr>
      <w:r>
        <w:rPr>
          <w:b/>
        </w:rPr>
        <w:t>University of London (2015)</w:t>
      </w:r>
    </w:p>
    <w:p w14:paraId="252731E9" w14:textId="0D3D8696" w:rsidR="00607E0A" w:rsidRPr="00607E0A" w:rsidRDefault="00607E0A" w:rsidP="00607E0A">
      <w:pPr>
        <w:pStyle w:val="NormalBodyText"/>
        <w:numPr>
          <w:ilvl w:val="0"/>
          <w:numId w:val="10"/>
        </w:numPr>
        <w:rPr>
          <w:b/>
        </w:rPr>
      </w:pPr>
      <w:r>
        <w:rPr>
          <w:b/>
        </w:rPr>
        <w:t>University of Illinois (2012)</w:t>
      </w:r>
    </w:p>
    <w:p w14:paraId="44611F2B" w14:textId="3F737023" w:rsidR="009C2C4A" w:rsidRPr="001802F7" w:rsidRDefault="00431B69" w:rsidP="006B6FB5">
      <w:pPr>
        <w:pStyle w:val="SectionHeading"/>
        <w:rPr>
          <w:b/>
        </w:rPr>
      </w:pPr>
      <w:r>
        <w:rPr>
          <w:b/>
        </w:rPr>
        <w:t>invited participant</w:t>
      </w:r>
    </w:p>
    <w:p w14:paraId="3BA938DD" w14:textId="460CAC33" w:rsidR="00C05B4D" w:rsidRPr="00C05B4D" w:rsidRDefault="00C05B4D" w:rsidP="0061277B">
      <w:pPr>
        <w:pStyle w:val="NormalBodyText"/>
        <w:numPr>
          <w:ilvl w:val="0"/>
          <w:numId w:val="10"/>
        </w:numPr>
      </w:pPr>
      <w:r w:rsidRPr="00C05B4D">
        <w:rPr>
          <w:b/>
          <w:bCs/>
        </w:rPr>
        <w:t xml:space="preserve">Concordia Summit (2019), </w:t>
      </w:r>
      <w:r w:rsidR="006F285E">
        <w:rPr>
          <w:b/>
          <w:bCs/>
        </w:rPr>
        <w:t>co-</w:t>
      </w:r>
      <w:r w:rsidRPr="00C05B4D">
        <w:rPr>
          <w:b/>
          <w:bCs/>
        </w:rPr>
        <w:t>held</w:t>
      </w:r>
      <w:r w:rsidR="006F285E">
        <w:rPr>
          <w:b/>
          <w:bCs/>
        </w:rPr>
        <w:t xml:space="preserve"> with the UN General Assembly</w:t>
      </w:r>
      <w:r w:rsidRPr="00C05B4D">
        <w:rPr>
          <w:b/>
          <w:bCs/>
        </w:rPr>
        <w:t xml:space="preserve"> in New York City</w:t>
      </w:r>
      <w:r w:rsidR="006F285E">
        <w:t>: Roundtable on using Artificial intelligence for combating online sexual abuse of children</w:t>
      </w:r>
    </w:p>
    <w:p w14:paraId="0C4F7EB1" w14:textId="68E03278" w:rsidR="00407CFE" w:rsidRPr="00407CFE" w:rsidRDefault="00407CFE" w:rsidP="0061277B">
      <w:pPr>
        <w:pStyle w:val="NormalBodyText"/>
        <w:numPr>
          <w:ilvl w:val="0"/>
          <w:numId w:val="10"/>
        </w:numPr>
      </w:pPr>
      <w:r w:rsidRPr="00407CFE">
        <w:rPr>
          <w:b/>
        </w:rPr>
        <w:t>National Science Foundation Data Science Workshop (2015)</w:t>
      </w:r>
      <w:r w:rsidR="00C05B4D">
        <w:rPr>
          <w:b/>
        </w:rPr>
        <w:t>, held in Seattle</w:t>
      </w:r>
      <w:r w:rsidRPr="00407CFE">
        <w:rPr>
          <w:b/>
        </w:rPr>
        <w:t>:</w:t>
      </w:r>
      <w:r>
        <w:t xml:space="preserve"> NSF-funded workshop attended by Ph.D. level data scientists </w:t>
      </w:r>
      <w:r w:rsidR="00C05B4D">
        <w:t>after a rigorous national selection process</w:t>
      </w:r>
      <w:r>
        <w:t xml:space="preserve"> </w:t>
      </w:r>
    </w:p>
    <w:p w14:paraId="1BFED605" w14:textId="5C17B937" w:rsidR="0061277B" w:rsidRDefault="009C2C4A" w:rsidP="00EE11AD">
      <w:pPr>
        <w:pStyle w:val="NormalBodyText"/>
        <w:numPr>
          <w:ilvl w:val="0"/>
          <w:numId w:val="10"/>
        </w:numPr>
      </w:pPr>
      <w:r w:rsidRPr="009C2C4A">
        <w:rPr>
          <w:b/>
        </w:rPr>
        <w:t>Heidelberg Laureate Forum (2015)</w:t>
      </w:r>
      <w:r w:rsidR="00C05B4D">
        <w:rPr>
          <w:b/>
        </w:rPr>
        <w:t>, held in Heidelberg, Germany</w:t>
      </w:r>
      <w:r w:rsidRPr="009C2C4A">
        <w:rPr>
          <w:b/>
        </w:rPr>
        <w:t>:</w:t>
      </w:r>
      <w:r>
        <w:t xml:space="preserve"> </w:t>
      </w:r>
      <w:r w:rsidR="00C05B4D">
        <w:t xml:space="preserve">Invitation-only forum for </w:t>
      </w:r>
      <w:r>
        <w:t xml:space="preserve">200 globally selected Math and CS students </w:t>
      </w:r>
    </w:p>
    <w:bookmarkEnd w:id="0"/>
    <w:p w14:paraId="547AA346" w14:textId="2749A0EC" w:rsidR="001B7551" w:rsidRPr="001802F7" w:rsidRDefault="001B7551" w:rsidP="001B7551">
      <w:pPr>
        <w:pStyle w:val="SectionHeading"/>
        <w:rPr>
          <w:b/>
        </w:rPr>
      </w:pPr>
      <w:r w:rsidRPr="001802F7">
        <w:rPr>
          <w:b/>
        </w:rPr>
        <w:t>research mentor</w:t>
      </w:r>
    </w:p>
    <w:p w14:paraId="6FDF1B3B" w14:textId="5D249E3E" w:rsidR="00C72495" w:rsidRDefault="00C72495" w:rsidP="001B7551">
      <w:pPr>
        <w:pStyle w:val="NormalBodyText"/>
        <w:numPr>
          <w:ilvl w:val="0"/>
          <w:numId w:val="15"/>
        </w:numPr>
        <w:rPr>
          <w:b/>
        </w:rPr>
      </w:pPr>
      <w:r>
        <w:rPr>
          <w:b/>
        </w:rPr>
        <w:t>Shilpa Thomas (GNOME)</w:t>
      </w:r>
    </w:p>
    <w:p w14:paraId="600BE5E4" w14:textId="77777777" w:rsidR="00C72495" w:rsidRDefault="00C72495" w:rsidP="00C72495">
      <w:pPr>
        <w:pStyle w:val="NormalBodyText"/>
        <w:numPr>
          <w:ilvl w:val="0"/>
          <w:numId w:val="15"/>
        </w:numPr>
        <w:rPr>
          <w:b/>
        </w:rPr>
      </w:pPr>
      <w:r>
        <w:rPr>
          <w:b/>
        </w:rPr>
        <w:t>Akarsh Dang (THOR)</w:t>
      </w:r>
    </w:p>
    <w:p w14:paraId="798B58BD" w14:textId="3A32CE8D" w:rsidR="00C72495" w:rsidRPr="00C72495" w:rsidRDefault="00C72495" w:rsidP="00C72495">
      <w:pPr>
        <w:pStyle w:val="NormalBodyText"/>
        <w:numPr>
          <w:ilvl w:val="0"/>
          <w:numId w:val="15"/>
        </w:numPr>
      </w:pPr>
      <w:r>
        <w:rPr>
          <w:b/>
        </w:rPr>
        <w:t>Jiayuan Ding (DIG, Commonsense Reasoning)</w:t>
      </w:r>
    </w:p>
    <w:p w14:paraId="437F4028" w14:textId="7EF3F3DB" w:rsidR="00C72495" w:rsidRDefault="00C72495" w:rsidP="00C72495">
      <w:pPr>
        <w:pStyle w:val="NormalBodyText"/>
        <w:numPr>
          <w:ilvl w:val="0"/>
          <w:numId w:val="15"/>
        </w:numPr>
        <w:rPr>
          <w:b/>
        </w:rPr>
      </w:pPr>
      <w:r>
        <w:rPr>
          <w:b/>
        </w:rPr>
        <w:t>Ravi Kiran Selvam (THOR; e-commerce knowledge graphs)</w:t>
      </w:r>
    </w:p>
    <w:p w14:paraId="71623804" w14:textId="03CD20B1" w:rsidR="00C72495" w:rsidRDefault="00C72495" w:rsidP="00C72495">
      <w:pPr>
        <w:pStyle w:val="NormalBodyText"/>
        <w:numPr>
          <w:ilvl w:val="0"/>
          <w:numId w:val="15"/>
        </w:numPr>
        <w:rPr>
          <w:b/>
        </w:rPr>
      </w:pPr>
      <w:r>
        <w:rPr>
          <w:b/>
        </w:rPr>
        <w:t>Minda Hu (Social media analytics)</w:t>
      </w:r>
    </w:p>
    <w:p w14:paraId="774263D4" w14:textId="2299C46C" w:rsidR="009472BD" w:rsidRDefault="009472BD" w:rsidP="001B7551">
      <w:pPr>
        <w:pStyle w:val="NormalBodyText"/>
        <w:numPr>
          <w:ilvl w:val="0"/>
          <w:numId w:val="15"/>
        </w:numPr>
        <w:rPr>
          <w:b/>
        </w:rPr>
      </w:pPr>
      <w:r>
        <w:rPr>
          <w:b/>
        </w:rPr>
        <w:t>Peilin Zhou (THOR)</w:t>
      </w:r>
    </w:p>
    <w:p w14:paraId="48FCBADE" w14:textId="1F0F858A" w:rsidR="009472BD" w:rsidRDefault="009472BD" w:rsidP="001B7551">
      <w:pPr>
        <w:pStyle w:val="NormalBodyText"/>
        <w:numPr>
          <w:ilvl w:val="0"/>
          <w:numId w:val="15"/>
        </w:numPr>
        <w:rPr>
          <w:b/>
        </w:rPr>
      </w:pPr>
      <w:r>
        <w:rPr>
          <w:b/>
        </w:rPr>
        <w:t>Shixiang Zhu (THOR; CauseEx)</w:t>
      </w:r>
    </w:p>
    <w:p w14:paraId="5561ABFA" w14:textId="02CAC5A5" w:rsidR="009472BD" w:rsidRDefault="009472BD" w:rsidP="001B7551">
      <w:pPr>
        <w:pStyle w:val="NormalBodyText"/>
        <w:numPr>
          <w:ilvl w:val="0"/>
          <w:numId w:val="15"/>
        </w:numPr>
        <w:rPr>
          <w:b/>
        </w:rPr>
      </w:pPr>
      <w:r>
        <w:rPr>
          <w:b/>
        </w:rPr>
        <w:t>Xin Huang (THOR; GAIA)</w:t>
      </w:r>
    </w:p>
    <w:p w14:paraId="3182D24E" w14:textId="380CED1C" w:rsidR="009472BD" w:rsidRDefault="009472BD" w:rsidP="001B7551">
      <w:pPr>
        <w:pStyle w:val="NormalBodyText"/>
        <w:numPr>
          <w:ilvl w:val="0"/>
          <w:numId w:val="15"/>
        </w:numPr>
        <w:rPr>
          <w:b/>
        </w:rPr>
      </w:pPr>
      <w:r>
        <w:rPr>
          <w:b/>
        </w:rPr>
        <w:t>Xuefeng Yan (THOR; Knowledge Graph Embeddings Project)</w:t>
      </w:r>
    </w:p>
    <w:p w14:paraId="328860F2" w14:textId="765A0A19" w:rsidR="009472BD" w:rsidRDefault="009472BD" w:rsidP="001B7551">
      <w:pPr>
        <w:pStyle w:val="NormalBodyText"/>
        <w:numPr>
          <w:ilvl w:val="0"/>
          <w:numId w:val="15"/>
        </w:numPr>
        <w:rPr>
          <w:b/>
        </w:rPr>
      </w:pPr>
      <w:r>
        <w:rPr>
          <w:b/>
        </w:rPr>
        <w:t>Jianheng Hou (THOR)</w:t>
      </w:r>
    </w:p>
    <w:p w14:paraId="1E7F2ED2" w14:textId="1033E943" w:rsidR="009472BD" w:rsidRDefault="009472BD" w:rsidP="001B7551">
      <w:pPr>
        <w:pStyle w:val="NormalBodyText"/>
        <w:numPr>
          <w:ilvl w:val="0"/>
          <w:numId w:val="15"/>
        </w:numPr>
        <w:rPr>
          <w:b/>
        </w:rPr>
      </w:pPr>
      <w:r>
        <w:rPr>
          <w:b/>
        </w:rPr>
        <w:t>Shuo Zhang (THOR; Fake News Project)</w:t>
      </w:r>
    </w:p>
    <w:p w14:paraId="0A382D8A" w14:textId="62F11E6B" w:rsidR="008D00B1" w:rsidRPr="008D00B1" w:rsidRDefault="008D00B1" w:rsidP="001B7551">
      <w:pPr>
        <w:pStyle w:val="NormalBodyText"/>
        <w:numPr>
          <w:ilvl w:val="0"/>
          <w:numId w:val="15"/>
        </w:numPr>
        <w:rPr>
          <w:b/>
        </w:rPr>
      </w:pPr>
      <w:r w:rsidRPr="008D00B1">
        <w:rPr>
          <w:b/>
        </w:rPr>
        <w:t>Yao Gu (THOR</w:t>
      </w:r>
      <w:r w:rsidR="009472BD">
        <w:rPr>
          <w:b/>
        </w:rPr>
        <w:t>; Human Trafficking Project</w:t>
      </w:r>
      <w:r w:rsidRPr="008D00B1">
        <w:rPr>
          <w:b/>
        </w:rPr>
        <w:t>)</w:t>
      </w:r>
    </w:p>
    <w:p w14:paraId="2837B358" w14:textId="07B75CFC" w:rsidR="008D00B1" w:rsidRPr="008D00B1" w:rsidRDefault="008D00B1" w:rsidP="001B7551">
      <w:pPr>
        <w:pStyle w:val="NormalBodyText"/>
        <w:numPr>
          <w:ilvl w:val="0"/>
          <w:numId w:val="15"/>
        </w:numPr>
        <w:rPr>
          <w:b/>
        </w:rPr>
      </w:pPr>
      <w:r w:rsidRPr="008D00B1">
        <w:rPr>
          <w:b/>
        </w:rPr>
        <w:t>Mozhdeh Gheini (GAIA)</w:t>
      </w:r>
    </w:p>
    <w:p w14:paraId="0C111DF8" w14:textId="0946ED81" w:rsidR="008D00B1" w:rsidRPr="008D00B1" w:rsidRDefault="008D00B1" w:rsidP="001B7551">
      <w:pPr>
        <w:pStyle w:val="NormalBodyText"/>
        <w:numPr>
          <w:ilvl w:val="0"/>
          <w:numId w:val="15"/>
        </w:numPr>
        <w:rPr>
          <w:b/>
        </w:rPr>
      </w:pPr>
      <w:r w:rsidRPr="008D00B1">
        <w:rPr>
          <w:b/>
        </w:rPr>
        <w:t>Fan Pan (THOR)</w:t>
      </w:r>
    </w:p>
    <w:p w14:paraId="2076D144" w14:textId="078CA43D" w:rsidR="008D00B1" w:rsidRPr="008D00B1" w:rsidRDefault="008D00B1" w:rsidP="001B7551">
      <w:pPr>
        <w:pStyle w:val="NormalBodyText"/>
        <w:numPr>
          <w:ilvl w:val="0"/>
          <w:numId w:val="15"/>
        </w:numPr>
        <w:rPr>
          <w:b/>
        </w:rPr>
      </w:pPr>
      <w:r w:rsidRPr="008D00B1">
        <w:rPr>
          <w:b/>
        </w:rPr>
        <w:t>ZIhao Zhai (THOR)</w:t>
      </w:r>
    </w:p>
    <w:p w14:paraId="64B0B3DB" w14:textId="1D856C1D" w:rsidR="001B7551" w:rsidRPr="001B7551" w:rsidRDefault="001B7551" w:rsidP="001B7551">
      <w:pPr>
        <w:pStyle w:val="NormalBodyText"/>
        <w:numPr>
          <w:ilvl w:val="0"/>
          <w:numId w:val="15"/>
        </w:numPr>
      </w:pPr>
      <w:r>
        <w:rPr>
          <w:b/>
        </w:rPr>
        <w:t>Haotian Zhang</w:t>
      </w:r>
      <w:r w:rsidR="00B02314">
        <w:rPr>
          <w:b/>
        </w:rPr>
        <w:t xml:space="preserve"> (THOR)</w:t>
      </w:r>
    </w:p>
    <w:p w14:paraId="06FD2136" w14:textId="6D0D32F6" w:rsidR="001B7551" w:rsidRPr="00ED4F4E" w:rsidRDefault="001B7551" w:rsidP="001B7551">
      <w:pPr>
        <w:pStyle w:val="NormalBodyText"/>
        <w:numPr>
          <w:ilvl w:val="0"/>
          <w:numId w:val="15"/>
        </w:numPr>
      </w:pPr>
      <w:r>
        <w:rPr>
          <w:b/>
        </w:rPr>
        <w:t>Rahul Kapoor</w:t>
      </w:r>
      <w:r w:rsidR="00B02314">
        <w:rPr>
          <w:b/>
        </w:rPr>
        <w:t xml:space="preserve"> (DIG)</w:t>
      </w:r>
    </w:p>
    <w:p w14:paraId="5CE18FB9" w14:textId="32C08AD6" w:rsidR="00ED4F4E" w:rsidRPr="00A26CDC" w:rsidRDefault="00ED4F4E" w:rsidP="001B7551">
      <w:pPr>
        <w:pStyle w:val="NormalBodyText"/>
        <w:numPr>
          <w:ilvl w:val="0"/>
          <w:numId w:val="15"/>
        </w:numPr>
      </w:pPr>
      <w:r>
        <w:rPr>
          <w:b/>
        </w:rPr>
        <w:t>Yixiang Yao</w:t>
      </w:r>
      <w:r w:rsidR="00B02314">
        <w:rPr>
          <w:b/>
        </w:rPr>
        <w:t xml:space="preserve"> (Record Linkage Toolkit)</w:t>
      </w:r>
    </w:p>
    <w:p w14:paraId="2A87B1D2" w14:textId="32BD91A4" w:rsidR="00A26CDC" w:rsidRPr="00B02314" w:rsidRDefault="00A26CDC" w:rsidP="001B7551">
      <w:pPr>
        <w:pStyle w:val="NormalBodyText"/>
        <w:numPr>
          <w:ilvl w:val="0"/>
          <w:numId w:val="15"/>
        </w:numPr>
      </w:pPr>
      <w:r>
        <w:rPr>
          <w:b/>
        </w:rPr>
        <w:t>Pulkit Manocha (Record Linkage Toolkit)</w:t>
      </w:r>
    </w:p>
    <w:p w14:paraId="1F9B105B" w14:textId="575BA735" w:rsidR="00B02314" w:rsidRPr="00B02314" w:rsidRDefault="00B02314" w:rsidP="001B7551">
      <w:pPr>
        <w:pStyle w:val="NormalBodyText"/>
        <w:numPr>
          <w:ilvl w:val="0"/>
          <w:numId w:val="15"/>
        </w:numPr>
      </w:pPr>
      <w:r>
        <w:rPr>
          <w:b/>
        </w:rPr>
        <w:t>Jing Peng (THOR)</w:t>
      </w:r>
    </w:p>
    <w:p w14:paraId="722A884C" w14:textId="67F9E16F" w:rsidR="00B02314" w:rsidRPr="00B02314" w:rsidRDefault="00B02314" w:rsidP="001B7551">
      <w:pPr>
        <w:pStyle w:val="NormalBodyText"/>
        <w:numPr>
          <w:ilvl w:val="0"/>
          <w:numId w:val="15"/>
        </w:numPr>
      </w:pPr>
      <w:r>
        <w:rPr>
          <w:b/>
        </w:rPr>
        <w:t>Qiaozhi Song (THOR)</w:t>
      </w:r>
    </w:p>
    <w:p w14:paraId="784A58EE" w14:textId="48C948C6" w:rsidR="00B02314" w:rsidRPr="00FC4B23" w:rsidRDefault="00B02314" w:rsidP="001B7551">
      <w:pPr>
        <w:pStyle w:val="NormalBodyText"/>
        <w:numPr>
          <w:ilvl w:val="0"/>
          <w:numId w:val="15"/>
        </w:numPr>
      </w:pPr>
      <w:r>
        <w:rPr>
          <w:b/>
        </w:rPr>
        <w:t>Daye Nam (THOR</w:t>
      </w:r>
      <w:r w:rsidR="004C00B6">
        <w:rPr>
          <w:b/>
        </w:rPr>
        <w:t>; schema.org</w:t>
      </w:r>
      <w:r>
        <w:rPr>
          <w:b/>
        </w:rPr>
        <w:t>)</w:t>
      </w:r>
    </w:p>
    <w:p w14:paraId="5D373846" w14:textId="611130AA" w:rsidR="00FC4B23" w:rsidRPr="00FC4B23" w:rsidRDefault="00FC4B23" w:rsidP="001B7551">
      <w:pPr>
        <w:pStyle w:val="NormalBodyText"/>
        <w:numPr>
          <w:ilvl w:val="0"/>
          <w:numId w:val="15"/>
        </w:numPr>
      </w:pPr>
      <w:r>
        <w:rPr>
          <w:b/>
        </w:rPr>
        <w:lastRenderedPageBreak/>
        <w:t>Runqi Shao (DIG)</w:t>
      </w:r>
    </w:p>
    <w:p w14:paraId="7057584E" w14:textId="723930BE" w:rsidR="00A26CDC" w:rsidRPr="00A26CDC" w:rsidRDefault="00A26CDC" w:rsidP="001B7551">
      <w:pPr>
        <w:pStyle w:val="NormalBodyText"/>
        <w:numPr>
          <w:ilvl w:val="0"/>
          <w:numId w:val="15"/>
        </w:numPr>
      </w:pPr>
      <w:r>
        <w:rPr>
          <w:b/>
        </w:rPr>
        <w:t>I-Hui Huang (DSBox)</w:t>
      </w:r>
    </w:p>
    <w:p w14:paraId="61E390DC" w14:textId="591CC043" w:rsidR="00A26CDC" w:rsidRPr="00A26CDC" w:rsidRDefault="00A26CDC" w:rsidP="001B7551">
      <w:pPr>
        <w:pStyle w:val="NormalBodyText"/>
        <w:numPr>
          <w:ilvl w:val="0"/>
          <w:numId w:val="15"/>
        </w:numPr>
      </w:pPr>
      <w:r>
        <w:rPr>
          <w:b/>
        </w:rPr>
        <w:t>Fanghao Luo (DSBox)</w:t>
      </w:r>
    </w:p>
    <w:p w14:paraId="170FEDA6" w14:textId="50FD8FEF" w:rsidR="00A26CDC" w:rsidRDefault="00A26CDC" w:rsidP="001B7551">
      <w:pPr>
        <w:pStyle w:val="NormalBodyText"/>
        <w:numPr>
          <w:ilvl w:val="0"/>
          <w:numId w:val="15"/>
        </w:numPr>
      </w:pPr>
      <w:r>
        <w:rPr>
          <w:b/>
        </w:rPr>
        <w:t>Pratik Kabara (THOR)</w:t>
      </w:r>
    </w:p>
    <w:p w14:paraId="4AD32228" w14:textId="77777777" w:rsidR="00ED4F4E" w:rsidRDefault="00ED4F4E" w:rsidP="00ED4F4E">
      <w:pPr>
        <w:pStyle w:val="NormalBodyText"/>
        <w:ind w:left="0"/>
      </w:pPr>
    </w:p>
    <w:p w14:paraId="308E927E" w14:textId="6E60CE92" w:rsidR="00B02314" w:rsidRPr="001802F7" w:rsidRDefault="00B02314" w:rsidP="00B02314">
      <w:pPr>
        <w:pStyle w:val="NormalBodyText"/>
        <w:ind w:left="0"/>
        <w:rPr>
          <w:b/>
        </w:rPr>
      </w:pPr>
      <w:r>
        <w:rPr>
          <w:b/>
        </w:rPr>
        <w:t>TUTORIALS</w:t>
      </w:r>
      <w:r w:rsidR="006C5905">
        <w:rPr>
          <w:b/>
        </w:rPr>
        <w:t>, CASE STUDIES</w:t>
      </w:r>
      <w:r w:rsidRPr="001802F7">
        <w:rPr>
          <w:b/>
        </w:rPr>
        <w:t xml:space="preserve"> </w:t>
      </w:r>
      <w:r w:rsidR="003A7EAC">
        <w:rPr>
          <w:b/>
        </w:rPr>
        <w:t>AND DEMOS</w:t>
      </w:r>
    </w:p>
    <w:p w14:paraId="1F4CB1E9" w14:textId="6B828BDB" w:rsidR="0079794C" w:rsidRDefault="00602AD6" w:rsidP="0079794C">
      <w:pPr>
        <w:pStyle w:val="Location"/>
        <w:rPr>
          <w:b/>
        </w:rPr>
      </w:pPr>
      <w:r w:rsidRPr="00602AD6">
        <w:rPr>
          <w:b/>
          <w:i/>
        </w:rPr>
        <w:t>Tutorial:</w:t>
      </w:r>
      <w:r>
        <w:rPr>
          <w:b/>
        </w:rPr>
        <w:t xml:space="preserve"> </w:t>
      </w:r>
      <w:r w:rsidR="0079794C" w:rsidRPr="00602AD6">
        <w:t>AI, Networks and Society</w:t>
      </w:r>
      <w:r w:rsidR="0079794C">
        <w:rPr>
          <w:b/>
        </w:rPr>
        <w:tab/>
      </w:r>
      <w:r>
        <w:rPr>
          <w:b/>
        </w:rPr>
        <w:tab/>
      </w:r>
      <w:r>
        <w:rPr>
          <w:b/>
        </w:rPr>
        <w:tab/>
      </w:r>
      <w:r w:rsidR="0079794C">
        <w:rPr>
          <w:b/>
        </w:rPr>
        <w:tab/>
      </w:r>
      <w:r w:rsidR="0079794C">
        <w:rPr>
          <w:b/>
        </w:rPr>
        <w:tab/>
      </w:r>
      <w:r w:rsidR="0079794C">
        <w:rPr>
          <w:b/>
        </w:rPr>
        <w:tab/>
      </w:r>
      <w:r w:rsidR="0079794C">
        <w:rPr>
          <w:b/>
        </w:rPr>
        <w:tab/>
      </w:r>
      <w:r w:rsidR="0079794C">
        <w:rPr>
          <w:b/>
        </w:rPr>
        <w:tab/>
        <w:t>Sep. 2019</w:t>
      </w:r>
    </w:p>
    <w:p w14:paraId="140BAF31" w14:textId="4FE09CF9" w:rsidR="0079794C" w:rsidRDefault="0079794C" w:rsidP="00EE7767">
      <w:pPr>
        <w:pStyle w:val="ItalicHeading"/>
        <w:rPr>
          <w:b/>
          <w:i w:val="0"/>
        </w:rPr>
      </w:pPr>
      <w:r>
        <w:rPr>
          <w:b/>
          <w:i w:val="0"/>
        </w:rPr>
        <w:t>Mayank Kejriwal</w:t>
      </w:r>
    </w:p>
    <w:p w14:paraId="5C51F994" w14:textId="7B2BD972" w:rsidR="0079794C" w:rsidRPr="0079794C" w:rsidRDefault="0079794C" w:rsidP="00EE7767">
      <w:pPr>
        <w:pStyle w:val="ItalicHeading"/>
        <w:rPr>
          <w:i w:val="0"/>
        </w:rPr>
      </w:pPr>
      <w:r>
        <w:rPr>
          <w:i w:val="0"/>
        </w:rPr>
        <w:t>Invited Annenberg Micro-seminar, University of Southern California</w:t>
      </w:r>
    </w:p>
    <w:p w14:paraId="76F2E01C" w14:textId="77777777" w:rsidR="0079794C" w:rsidRPr="0079794C" w:rsidRDefault="0079794C" w:rsidP="00EE7767">
      <w:pPr>
        <w:pStyle w:val="ItalicHeading"/>
        <w:rPr>
          <w:b/>
          <w:i w:val="0"/>
        </w:rPr>
      </w:pPr>
    </w:p>
    <w:p w14:paraId="10F8F1CC" w14:textId="1E0E6BC9" w:rsidR="00EE7767" w:rsidRPr="00F43C28" w:rsidRDefault="00EE7767" w:rsidP="00EE7767">
      <w:pPr>
        <w:pStyle w:val="ItalicHeading"/>
        <w:rPr>
          <w:i w:val="0"/>
        </w:rPr>
      </w:pPr>
      <w:r w:rsidRPr="009D42BA">
        <w:rPr>
          <w:b/>
        </w:rPr>
        <w:t>Demo:</w:t>
      </w:r>
      <w:r>
        <w:t xml:space="preserve"> SAVIZ: </w:t>
      </w:r>
      <w:r w:rsidRPr="00EE7767">
        <w:t>Interactive Exploration and Visualization of Social Media over Crisis Data</w:t>
      </w:r>
      <w:r>
        <w:tab/>
      </w:r>
      <w:r>
        <w:tab/>
      </w:r>
      <w:r>
        <w:tab/>
      </w:r>
      <w:r>
        <w:rPr>
          <w:b/>
          <w:i w:val="0"/>
        </w:rPr>
        <w:t>Aug.</w:t>
      </w:r>
      <w:r w:rsidRPr="00B02314">
        <w:rPr>
          <w:b/>
          <w:i w:val="0"/>
        </w:rPr>
        <w:t xml:space="preserve"> </w:t>
      </w:r>
      <w:r>
        <w:rPr>
          <w:b/>
          <w:i w:val="0"/>
        </w:rPr>
        <w:t>2019</w:t>
      </w:r>
    </w:p>
    <w:p w14:paraId="3960D176" w14:textId="7C0C8C0B" w:rsidR="00EE7767" w:rsidRDefault="00EE7767" w:rsidP="00EE7767">
      <w:pPr>
        <w:pStyle w:val="SpaceAfter"/>
        <w:spacing w:after="0"/>
      </w:pPr>
      <w:r w:rsidRPr="00992F7B">
        <w:rPr>
          <w:b/>
        </w:rPr>
        <w:t>Mayank Kejriwa</w:t>
      </w:r>
      <w:r>
        <w:rPr>
          <w:b/>
        </w:rPr>
        <w:t xml:space="preserve">l </w:t>
      </w:r>
      <w:r>
        <w:rPr>
          <w:bCs/>
        </w:rPr>
        <w:t>and Peilin Zhou</w:t>
      </w:r>
      <w:r>
        <w:tab/>
      </w:r>
    </w:p>
    <w:p w14:paraId="04FBA23D" w14:textId="43DCD38A" w:rsidR="00EE7767" w:rsidRDefault="00EE7767" w:rsidP="00EE7767">
      <w:pPr>
        <w:pStyle w:val="ItalicHeading"/>
        <w:rPr>
          <w:b/>
        </w:rPr>
      </w:pPr>
      <w:r>
        <w:rPr>
          <w:i w:val="0"/>
        </w:rPr>
        <w:t>T</w:t>
      </w:r>
      <w:r w:rsidRPr="006C5905">
        <w:rPr>
          <w:i w:val="0"/>
        </w:rPr>
        <w:t>he</w:t>
      </w:r>
      <w:r>
        <w:t xml:space="preserve"> </w:t>
      </w:r>
      <w:r w:rsidRPr="00EE7767">
        <w:rPr>
          <w:i w:val="0"/>
          <w:iCs/>
        </w:rPr>
        <w:t>IEEE/</w:t>
      </w:r>
      <w:r>
        <w:rPr>
          <w:i w:val="0"/>
        </w:rPr>
        <w:t>ACM ASONAM Conference in Vancouver, Canada</w:t>
      </w:r>
      <w:r w:rsidRPr="00F67A9A">
        <w:rPr>
          <w:i w:val="0"/>
        </w:rPr>
        <w:t xml:space="preserve"> 201</w:t>
      </w:r>
      <w:r>
        <w:rPr>
          <w:i w:val="0"/>
        </w:rPr>
        <w:t>9</w:t>
      </w:r>
    </w:p>
    <w:p w14:paraId="3E7B0844" w14:textId="77777777" w:rsidR="00EE7767" w:rsidRDefault="00EE7767" w:rsidP="009D3607">
      <w:pPr>
        <w:pStyle w:val="ItalicHeading"/>
        <w:rPr>
          <w:b/>
        </w:rPr>
      </w:pPr>
    </w:p>
    <w:p w14:paraId="05E3A7E5" w14:textId="448BB3BC" w:rsidR="009D3607" w:rsidRPr="00F43C28" w:rsidRDefault="009D3607" w:rsidP="009D3607">
      <w:pPr>
        <w:pStyle w:val="ItalicHeading"/>
        <w:rPr>
          <w:i w:val="0"/>
        </w:rPr>
      </w:pPr>
      <w:r w:rsidRPr="009D42BA">
        <w:rPr>
          <w:b/>
        </w:rPr>
        <w:t>Demo:</w:t>
      </w:r>
      <w:r>
        <w:t xml:space="preserve"> </w:t>
      </w:r>
      <w:r w:rsidRPr="009D3607">
        <w:t>Expert-Guided Entity Extraction using Expressive Rules</w:t>
      </w:r>
      <w:r>
        <w:tab/>
      </w:r>
      <w:r>
        <w:tab/>
      </w:r>
      <w:r>
        <w:tab/>
      </w:r>
      <w:r>
        <w:tab/>
      </w:r>
      <w:r>
        <w:tab/>
      </w:r>
      <w:r w:rsidR="009A39F0">
        <w:tab/>
      </w:r>
      <w:r>
        <w:rPr>
          <w:b/>
          <w:i w:val="0"/>
        </w:rPr>
        <w:t>Jul.</w:t>
      </w:r>
      <w:r w:rsidRPr="00B02314">
        <w:rPr>
          <w:b/>
          <w:i w:val="0"/>
        </w:rPr>
        <w:t xml:space="preserve"> </w:t>
      </w:r>
      <w:r>
        <w:rPr>
          <w:b/>
          <w:i w:val="0"/>
        </w:rPr>
        <w:t>2019</w:t>
      </w:r>
    </w:p>
    <w:p w14:paraId="09ACA3D5" w14:textId="47A07D33" w:rsidR="009D3607" w:rsidRDefault="009D3607" w:rsidP="009D3607">
      <w:pPr>
        <w:pStyle w:val="SpaceAfter"/>
        <w:spacing w:after="0"/>
      </w:pPr>
      <w:r w:rsidRPr="00992F7B">
        <w:rPr>
          <w:b/>
        </w:rPr>
        <w:t>Mayank Kejriwal</w:t>
      </w:r>
      <w:r>
        <w:t xml:space="preserve">, Runqi Shao and Pedro Szekely </w:t>
      </w:r>
      <w:r>
        <w:tab/>
      </w:r>
    </w:p>
    <w:p w14:paraId="725B57EB" w14:textId="6CE70C8A" w:rsidR="009D3607" w:rsidRDefault="009D3607" w:rsidP="009D3607">
      <w:pPr>
        <w:pStyle w:val="ItalicHeading"/>
        <w:rPr>
          <w:b/>
        </w:rPr>
      </w:pPr>
      <w:r>
        <w:rPr>
          <w:i w:val="0"/>
        </w:rPr>
        <w:t>T</w:t>
      </w:r>
      <w:r w:rsidRPr="006C5905">
        <w:rPr>
          <w:i w:val="0"/>
        </w:rPr>
        <w:t>he</w:t>
      </w:r>
      <w:r>
        <w:t xml:space="preserve"> </w:t>
      </w:r>
      <w:r>
        <w:rPr>
          <w:i w:val="0"/>
        </w:rPr>
        <w:t>ACM SIGIR Conference in Paris</w:t>
      </w:r>
      <w:r w:rsidRPr="00F67A9A">
        <w:rPr>
          <w:i w:val="0"/>
        </w:rPr>
        <w:t>, France 201</w:t>
      </w:r>
      <w:r>
        <w:rPr>
          <w:i w:val="0"/>
        </w:rPr>
        <w:t>9</w:t>
      </w:r>
    </w:p>
    <w:p w14:paraId="44DA4DB3" w14:textId="77777777" w:rsidR="009D3607" w:rsidRDefault="009D3607" w:rsidP="00E157E4">
      <w:pPr>
        <w:pStyle w:val="ItalicHeading"/>
        <w:rPr>
          <w:b/>
        </w:rPr>
      </w:pPr>
    </w:p>
    <w:p w14:paraId="364464ED" w14:textId="3548CC81" w:rsidR="009D42BA" w:rsidRPr="00E70FE1" w:rsidRDefault="009D42BA" w:rsidP="00E157E4">
      <w:pPr>
        <w:pStyle w:val="ItalicHeading"/>
        <w:rPr>
          <w:b/>
          <w:i w:val="0"/>
        </w:rPr>
      </w:pPr>
      <w:r w:rsidRPr="009D42BA">
        <w:rPr>
          <w:b/>
        </w:rPr>
        <w:t>Case Study:</w:t>
      </w:r>
      <w:r>
        <w:rPr>
          <w:b/>
        </w:rPr>
        <w:t xml:space="preserve"> </w:t>
      </w:r>
      <w:r w:rsidRPr="009D42BA">
        <w:t>Reusing data and building upon it</w:t>
      </w:r>
      <w:r w:rsidR="00E70FE1">
        <w:tab/>
      </w:r>
      <w:r w:rsidR="00E70FE1">
        <w:tab/>
      </w:r>
      <w:r w:rsidR="00E70FE1">
        <w:tab/>
      </w:r>
      <w:r w:rsidR="00E70FE1">
        <w:tab/>
      </w:r>
      <w:r w:rsidR="00E70FE1">
        <w:tab/>
      </w:r>
      <w:r w:rsidR="00E70FE1">
        <w:tab/>
      </w:r>
      <w:r w:rsidR="00E70FE1">
        <w:tab/>
      </w:r>
      <w:r w:rsidR="00E70FE1">
        <w:rPr>
          <w:b/>
          <w:i w:val="0"/>
        </w:rPr>
        <w:t>Aug</w:t>
      </w:r>
      <w:r w:rsidR="00E5003B">
        <w:rPr>
          <w:b/>
          <w:i w:val="0"/>
        </w:rPr>
        <w:t>.</w:t>
      </w:r>
      <w:r w:rsidR="00E70FE1">
        <w:rPr>
          <w:b/>
          <w:i w:val="0"/>
        </w:rPr>
        <w:t xml:space="preserve"> 2018</w:t>
      </w:r>
    </w:p>
    <w:p w14:paraId="16F95D31" w14:textId="1C266969" w:rsidR="009D42BA" w:rsidRDefault="009D42BA" w:rsidP="00E157E4">
      <w:pPr>
        <w:pStyle w:val="ItalicHeading"/>
        <w:rPr>
          <w:i w:val="0"/>
        </w:rPr>
      </w:pPr>
      <w:r>
        <w:rPr>
          <w:b/>
          <w:i w:val="0"/>
        </w:rPr>
        <w:t xml:space="preserve">Mayank Kejriwal, </w:t>
      </w:r>
      <w:r>
        <w:rPr>
          <w:i w:val="0"/>
        </w:rPr>
        <w:t>Megan Hardeman and Team Figshare</w:t>
      </w:r>
    </w:p>
    <w:p w14:paraId="72EA28A6" w14:textId="2AAD1AA5" w:rsidR="009D42BA" w:rsidRPr="009D42BA" w:rsidRDefault="009D42BA" w:rsidP="00E157E4">
      <w:pPr>
        <w:pStyle w:val="ItalicHeading"/>
        <w:rPr>
          <w:i w:val="0"/>
        </w:rPr>
      </w:pPr>
      <w:r>
        <w:rPr>
          <w:i w:val="0"/>
        </w:rPr>
        <w:t xml:space="preserve">Figshare case study </w:t>
      </w:r>
      <w:hyperlink r:id="rId20" w:history="1">
        <w:r w:rsidRPr="009D42BA">
          <w:rPr>
            <w:rStyle w:val="Hyperlink"/>
            <w:i w:val="0"/>
          </w:rPr>
          <w:t>accessed online</w:t>
        </w:r>
      </w:hyperlink>
    </w:p>
    <w:p w14:paraId="78E0971C" w14:textId="77777777" w:rsidR="009D42BA" w:rsidRDefault="009D42BA" w:rsidP="00E157E4">
      <w:pPr>
        <w:pStyle w:val="ItalicHeading"/>
      </w:pPr>
    </w:p>
    <w:p w14:paraId="348F2B73" w14:textId="508AC2B1" w:rsidR="00E157E4" w:rsidRPr="00F43C28" w:rsidRDefault="00E157E4" w:rsidP="00E157E4">
      <w:pPr>
        <w:pStyle w:val="ItalicHeading"/>
        <w:rPr>
          <w:i w:val="0"/>
        </w:rPr>
      </w:pPr>
      <w:r w:rsidRPr="009D42BA">
        <w:rPr>
          <w:b/>
        </w:rPr>
        <w:t>Demo:</w:t>
      </w:r>
      <w:r>
        <w:t xml:space="preserve"> THOR: Text-enabled Humanitarian Operations in Real-time</w:t>
      </w:r>
      <w:r>
        <w:tab/>
      </w:r>
      <w:r>
        <w:tab/>
      </w:r>
      <w:r>
        <w:tab/>
      </w:r>
      <w:r>
        <w:tab/>
      </w:r>
      <w:r>
        <w:tab/>
      </w:r>
      <w:r>
        <w:rPr>
          <w:b/>
          <w:i w:val="0"/>
        </w:rPr>
        <w:t>Apr</w:t>
      </w:r>
      <w:r w:rsidR="00E5003B">
        <w:rPr>
          <w:b/>
          <w:i w:val="0"/>
        </w:rPr>
        <w:t>.</w:t>
      </w:r>
      <w:r w:rsidRPr="00B02314">
        <w:rPr>
          <w:b/>
          <w:i w:val="0"/>
        </w:rPr>
        <w:t xml:space="preserve"> </w:t>
      </w:r>
      <w:r>
        <w:rPr>
          <w:b/>
          <w:i w:val="0"/>
        </w:rPr>
        <w:t>2018</w:t>
      </w:r>
    </w:p>
    <w:p w14:paraId="7382B49D" w14:textId="4A6CC070" w:rsidR="00E157E4" w:rsidRDefault="00E157E4" w:rsidP="00E157E4">
      <w:pPr>
        <w:pStyle w:val="SpaceAfter"/>
        <w:spacing w:after="0"/>
      </w:pPr>
      <w:r w:rsidRPr="00992F7B">
        <w:rPr>
          <w:b/>
        </w:rPr>
        <w:t>Mayank Kejriwal</w:t>
      </w:r>
      <w:r>
        <w:t xml:space="preserve">, Daniel GIlley, Pedro Szekely, Jill Crisman </w:t>
      </w:r>
      <w:r>
        <w:tab/>
      </w:r>
    </w:p>
    <w:p w14:paraId="7857E311" w14:textId="618F8CD2" w:rsidR="00E157E4" w:rsidRPr="00F67A9A" w:rsidRDefault="00CD4D4B" w:rsidP="00E157E4">
      <w:pPr>
        <w:pStyle w:val="ItalicHeading"/>
        <w:rPr>
          <w:i w:val="0"/>
        </w:rPr>
      </w:pPr>
      <w:r>
        <w:rPr>
          <w:i w:val="0"/>
        </w:rPr>
        <w:t>T</w:t>
      </w:r>
      <w:r w:rsidR="00E157E4" w:rsidRPr="006C5905">
        <w:rPr>
          <w:i w:val="0"/>
        </w:rPr>
        <w:t>he</w:t>
      </w:r>
      <w:r w:rsidR="00E157E4">
        <w:t xml:space="preserve"> </w:t>
      </w:r>
      <w:r w:rsidR="00E157E4" w:rsidRPr="006C5905">
        <w:rPr>
          <w:i w:val="0"/>
        </w:rPr>
        <w:t xml:space="preserve">ACM </w:t>
      </w:r>
      <w:r w:rsidR="00E157E4" w:rsidRPr="00F67A9A">
        <w:rPr>
          <w:i w:val="0"/>
        </w:rPr>
        <w:t>Web Conference (for</w:t>
      </w:r>
      <w:r w:rsidR="00E157E4">
        <w:rPr>
          <w:i w:val="0"/>
        </w:rPr>
        <w:t>merly known as ACM WWW) in Lyon</w:t>
      </w:r>
      <w:r w:rsidR="00E157E4" w:rsidRPr="00F67A9A">
        <w:rPr>
          <w:i w:val="0"/>
        </w:rPr>
        <w:t>, France 2018</w:t>
      </w:r>
    </w:p>
    <w:p w14:paraId="6ACF7A2E" w14:textId="77777777" w:rsidR="00E157E4" w:rsidRDefault="00E157E4" w:rsidP="00F67A9A">
      <w:pPr>
        <w:pStyle w:val="ItalicHeading"/>
      </w:pPr>
    </w:p>
    <w:p w14:paraId="0CE756F5" w14:textId="3D8FDFF5" w:rsidR="00F67A9A" w:rsidRPr="00F43C28" w:rsidRDefault="009D42BA" w:rsidP="00F67A9A">
      <w:pPr>
        <w:pStyle w:val="ItalicHeading"/>
        <w:rPr>
          <w:i w:val="0"/>
        </w:rPr>
      </w:pPr>
      <w:r w:rsidRPr="009D42BA">
        <w:rPr>
          <w:b/>
        </w:rPr>
        <w:t>Tutorial:</w:t>
      </w:r>
      <w:r>
        <w:t xml:space="preserve"> </w:t>
      </w:r>
      <w:r w:rsidR="00F67A9A" w:rsidRPr="00F67A9A">
        <w:t>Social Media Analysis for Situation Awareness during Crises</w:t>
      </w:r>
      <w:r>
        <w:tab/>
      </w:r>
      <w:r>
        <w:tab/>
      </w:r>
      <w:r>
        <w:tab/>
      </w:r>
      <w:r>
        <w:tab/>
      </w:r>
      <w:r w:rsidR="00F67A9A">
        <w:tab/>
      </w:r>
      <w:r w:rsidR="00F67A9A">
        <w:rPr>
          <w:b/>
          <w:i w:val="0"/>
        </w:rPr>
        <w:t>Ap</w:t>
      </w:r>
      <w:r w:rsidR="00E5003B">
        <w:rPr>
          <w:b/>
          <w:i w:val="0"/>
        </w:rPr>
        <w:t>r.</w:t>
      </w:r>
      <w:r w:rsidR="00F67A9A" w:rsidRPr="00B02314">
        <w:rPr>
          <w:b/>
          <w:i w:val="0"/>
        </w:rPr>
        <w:t xml:space="preserve"> </w:t>
      </w:r>
      <w:r w:rsidR="00F67A9A">
        <w:rPr>
          <w:b/>
          <w:i w:val="0"/>
        </w:rPr>
        <w:t>2018</w:t>
      </w:r>
    </w:p>
    <w:p w14:paraId="21FFA962" w14:textId="2B4D2038" w:rsidR="00F67A9A" w:rsidRDefault="00E157E4" w:rsidP="00F67A9A">
      <w:pPr>
        <w:pStyle w:val="SpaceAfter"/>
        <w:spacing w:after="0"/>
      </w:pPr>
      <w:r>
        <w:t xml:space="preserve">Gregoire Burel, </w:t>
      </w:r>
      <w:r w:rsidR="00F67A9A" w:rsidRPr="00992F7B">
        <w:rPr>
          <w:b/>
        </w:rPr>
        <w:t>Mayank Kejriwal</w:t>
      </w:r>
      <w:r w:rsidR="00F67A9A">
        <w:t xml:space="preserve">, </w:t>
      </w:r>
      <w:r w:rsidR="008D00B1">
        <w:t>Prashant Khare</w:t>
      </w:r>
      <w:r>
        <w:t>, Pedro Szekely</w:t>
      </w:r>
      <w:r w:rsidR="00F67A9A">
        <w:t xml:space="preserve">  </w:t>
      </w:r>
      <w:r w:rsidR="00F67A9A">
        <w:tab/>
      </w:r>
    </w:p>
    <w:p w14:paraId="6D41B5C6" w14:textId="0FA130B5" w:rsidR="00F67A9A" w:rsidRPr="00F67A9A" w:rsidRDefault="00F67A9A" w:rsidP="00F67A9A">
      <w:pPr>
        <w:pStyle w:val="ItalicHeading"/>
        <w:rPr>
          <w:i w:val="0"/>
        </w:rPr>
      </w:pPr>
      <w:r>
        <w:rPr>
          <w:i w:val="0"/>
        </w:rPr>
        <w:t>T</w:t>
      </w:r>
      <w:r w:rsidRPr="001D2238">
        <w:rPr>
          <w:i w:val="0"/>
        </w:rPr>
        <w:t xml:space="preserve">utorial at </w:t>
      </w:r>
      <w:r w:rsidR="006C5905" w:rsidRPr="006C5905">
        <w:rPr>
          <w:i w:val="0"/>
        </w:rPr>
        <w:t>the</w:t>
      </w:r>
      <w:r w:rsidR="006C5905">
        <w:t xml:space="preserve"> </w:t>
      </w:r>
      <w:r w:rsidR="006C5905" w:rsidRPr="006C5905">
        <w:rPr>
          <w:i w:val="0"/>
        </w:rPr>
        <w:t>ACM</w:t>
      </w:r>
      <w:r w:rsidRPr="006C5905">
        <w:rPr>
          <w:i w:val="0"/>
        </w:rPr>
        <w:t xml:space="preserve"> </w:t>
      </w:r>
      <w:r w:rsidRPr="00F67A9A">
        <w:rPr>
          <w:i w:val="0"/>
        </w:rPr>
        <w:t>Web Conference (for</w:t>
      </w:r>
      <w:r w:rsidR="008D00B1">
        <w:rPr>
          <w:i w:val="0"/>
        </w:rPr>
        <w:t>merly known as ACM WWW) in Lyon</w:t>
      </w:r>
      <w:r w:rsidRPr="00F67A9A">
        <w:rPr>
          <w:i w:val="0"/>
        </w:rPr>
        <w:t>, France 2018</w:t>
      </w:r>
    </w:p>
    <w:p w14:paraId="34B06803" w14:textId="77777777" w:rsidR="006C5905" w:rsidRDefault="006C5905" w:rsidP="006C5905">
      <w:pPr>
        <w:pStyle w:val="ItalicHeading"/>
      </w:pPr>
    </w:p>
    <w:p w14:paraId="2B9B31D9" w14:textId="445BABD5" w:rsidR="006C5905" w:rsidRPr="00F43C28" w:rsidRDefault="009D42BA" w:rsidP="006C5905">
      <w:pPr>
        <w:pStyle w:val="ItalicHeading"/>
        <w:rPr>
          <w:i w:val="0"/>
        </w:rPr>
      </w:pPr>
      <w:r w:rsidRPr="009D42BA">
        <w:rPr>
          <w:b/>
        </w:rPr>
        <w:t xml:space="preserve">Case Study: </w:t>
      </w:r>
      <w:r w:rsidR="006C5905">
        <w:t xml:space="preserve">Technology-assisted Investigative Search: A Case </w:t>
      </w:r>
      <w:r>
        <w:t>Study from an Illicit Domain</w:t>
      </w:r>
      <w:r>
        <w:tab/>
      </w:r>
      <w:r>
        <w:tab/>
      </w:r>
      <w:r>
        <w:tab/>
      </w:r>
      <w:r w:rsidR="006C5905">
        <w:rPr>
          <w:b/>
          <w:i w:val="0"/>
        </w:rPr>
        <w:t>Apr</w:t>
      </w:r>
      <w:r w:rsidR="00E5003B">
        <w:rPr>
          <w:b/>
          <w:i w:val="0"/>
        </w:rPr>
        <w:t>.</w:t>
      </w:r>
      <w:r w:rsidR="006C5905" w:rsidRPr="00B02314">
        <w:rPr>
          <w:b/>
          <w:i w:val="0"/>
        </w:rPr>
        <w:t xml:space="preserve"> </w:t>
      </w:r>
      <w:r w:rsidR="006C5905">
        <w:rPr>
          <w:b/>
          <w:i w:val="0"/>
        </w:rPr>
        <w:t>2018</w:t>
      </w:r>
    </w:p>
    <w:p w14:paraId="7BD42DC4" w14:textId="18FBCBAC" w:rsidR="006C5905" w:rsidRDefault="006C5905" w:rsidP="006C5905">
      <w:pPr>
        <w:pStyle w:val="SpaceAfter"/>
        <w:spacing w:after="0"/>
      </w:pPr>
      <w:r w:rsidRPr="00992F7B">
        <w:rPr>
          <w:b/>
        </w:rPr>
        <w:t>Mayank Kejriwal</w:t>
      </w:r>
      <w:r>
        <w:t>, Pedro Szekely</w:t>
      </w:r>
      <w:r>
        <w:tab/>
      </w:r>
    </w:p>
    <w:p w14:paraId="0D049B24" w14:textId="47F778F9" w:rsidR="00F67A9A" w:rsidRDefault="006C5905" w:rsidP="006C5905">
      <w:pPr>
        <w:pStyle w:val="ItalicHeading"/>
      </w:pPr>
      <w:r>
        <w:rPr>
          <w:i w:val="0"/>
        </w:rPr>
        <w:t>Case Study</w:t>
      </w:r>
      <w:r w:rsidRPr="001D2238">
        <w:rPr>
          <w:i w:val="0"/>
        </w:rPr>
        <w:t xml:space="preserve"> at </w:t>
      </w:r>
      <w:r>
        <w:rPr>
          <w:i w:val="0"/>
        </w:rPr>
        <w:t xml:space="preserve">the </w:t>
      </w:r>
      <w:r w:rsidRPr="006C5905">
        <w:rPr>
          <w:i w:val="0"/>
        </w:rPr>
        <w:t xml:space="preserve">ACM </w:t>
      </w:r>
      <w:r w:rsidRPr="006C5905">
        <w:rPr>
          <w:i w:val="0"/>
          <w:iCs/>
        </w:rPr>
        <w:t>CHI Conference on Human Factors in Computing Systems</w:t>
      </w:r>
      <w:r>
        <w:t xml:space="preserve"> </w:t>
      </w:r>
      <w:r>
        <w:rPr>
          <w:i w:val="0"/>
        </w:rPr>
        <w:t>in Montreal, Canada</w:t>
      </w:r>
      <w:r w:rsidRPr="00F67A9A">
        <w:rPr>
          <w:i w:val="0"/>
        </w:rPr>
        <w:t xml:space="preserve"> 2018</w:t>
      </w:r>
    </w:p>
    <w:p w14:paraId="0B67E3CF" w14:textId="77777777" w:rsidR="006C5905" w:rsidRDefault="006C5905" w:rsidP="00F67A9A">
      <w:pPr>
        <w:pStyle w:val="ItalicHeading"/>
      </w:pPr>
    </w:p>
    <w:p w14:paraId="0C2D832B" w14:textId="0ED1BE61" w:rsidR="00714BE9" w:rsidRPr="00714BE9" w:rsidRDefault="00714BE9" w:rsidP="00714BE9">
      <w:pPr>
        <w:pStyle w:val="ItalicHeading"/>
        <w:rPr>
          <w:b/>
          <w:i w:val="0"/>
        </w:rPr>
      </w:pPr>
      <w:r w:rsidRPr="009D42BA">
        <w:rPr>
          <w:b/>
        </w:rPr>
        <w:t xml:space="preserve">Demo: </w:t>
      </w:r>
      <w:r w:rsidRPr="00714BE9">
        <w:t>Unsupervised Hashtag Retrieval and Visualization for Crisis Informatics</w:t>
      </w:r>
      <w:r>
        <w:tab/>
      </w:r>
      <w:r>
        <w:tab/>
      </w:r>
      <w:r>
        <w:tab/>
      </w:r>
      <w:r>
        <w:tab/>
      </w:r>
      <w:r>
        <w:rPr>
          <w:b/>
          <w:i w:val="0"/>
        </w:rPr>
        <w:t>Feb</w:t>
      </w:r>
      <w:r w:rsidR="00E5003B">
        <w:rPr>
          <w:b/>
          <w:i w:val="0"/>
        </w:rPr>
        <w:t>.</w:t>
      </w:r>
      <w:r>
        <w:rPr>
          <w:b/>
          <w:i w:val="0"/>
        </w:rPr>
        <w:t xml:space="preserve"> 2018</w:t>
      </w:r>
    </w:p>
    <w:p w14:paraId="4380FAC3" w14:textId="0374B723" w:rsidR="00714BE9" w:rsidRDefault="00714BE9" w:rsidP="00ED1FE5">
      <w:pPr>
        <w:pStyle w:val="ItalicHeading"/>
        <w:rPr>
          <w:b/>
          <w:i w:val="0"/>
        </w:rPr>
      </w:pPr>
      <w:r>
        <w:rPr>
          <w:i w:val="0"/>
        </w:rPr>
        <w:t xml:space="preserve">Yao Gu, </w:t>
      </w:r>
      <w:r w:rsidRPr="00714BE9">
        <w:rPr>
          <w:b/>
          <w:i w:val="0"/>
        </w:rPr>
        <w:t>Mayank Kejriwal</w:t>
      </w:r>
    </w:p>
    <w:p w14:paraId="4B3BD4FF" w14:textId="51672ACE" w:rsidR="00714BE9" w:rsidRPr="00714BE9" w:rsidRDefault="00714BE9" w:rsidP="00ED1FE5">
      <w:pPr>
        <w:pStyle w:val="ItalicHeading"/>
        <w:rPr>
          <w:i w:val="0"/>
        </w:rPr>
      </w:pPr>
      <w:r>
        <w:rPr>
          <w:i w:val="0"/>
        </w:rPr>
        <w:t>Workshop on Social Web in Emergency and Disaster Management (SWDM), co-held with the ACM Web Search and Data Mining (WSDM) Conference in Los Angeles, California</w:t>
      </w:r>
    </w:p>
    <w:p w14:paraId="4620E4D4" w14:textId="77777777" w:rsidR="00714BE9" w:rsidRDefault="00714BE9" w:rsidP="00ED1FE5">
      <w:pPr>
        <w:pStyle w:val="ItalicHeading"/>
      </w:pPr>
    </w:p>
    <w:p w14:paraId="0DD6F9DE" w14:textId="3EC0A2F1" w:rsidR="00E70FE1" w:rsidRPr="00ED1FE5" w:rsidRDefault="00E70FE1" w:rsidP="00E70FE1">
      <w:pPr>
        <w:pStyle w:val="ItalicHeading"/>
      </w:pPr>
      <w:r>
        <w:rPr>
          <w:b/>
        </w:rPr>
        <w:t>Tutorial</w:t>
      </w:r>
      <w:r w:rsidRPr="009D42BA">
        <w:rPr>
          <w:b/>
        </w:rPr>
        <w:t>:</w:t>
      </w:r>
      <w:r>
        <w:t xml:space="preserve"> Knowledge Graph Construction from Web Corpora</w:t>
      </w:r>
      <w:r>
        <w:tab/>
      </w:r>
      <w:r>
        <w:tab/>
      </w:r>
      <w:r>
        <w:tab/>
      </w:r>
      <w:r>
        <w:tab/>
      </w:r>
      <w:r>
        <w:tab/>
      </w:r>
      <w:r>
        <w:tab/>
      </w:r>
      <w:r>
        <w:rPr>
          <w:b/>
          <w:i w:val="0"/>
        </w:rPr>
        <w:t>Feb</w:t>
      </w:r>
      <w:r w:rsidR="00E5003B">
        <w:rPr>
          <w:b/>
          <w:i w:val="0"/>
        </w:rPr>
        <w:t>.</w:t>
      </w:r>
      <w:r>
        <w:rPr>
          <w:b/>
          <w:i w:val="0"/>
        </w:rPr>
        <w:t xml:space="preserve"> 2018</w:t>
      </w:r>
    </w:p>
    <w:p w14:paraId="0B3C7239" w14:textId="68A51161" w:rsidR="00E70FE1" w:rsidRDefault="00E70FE1" w:rsidP="00E70FE1">
      <w:pPr>
        <w:pStyle w:val="SpaceAfter"/>
        <w:spacing w:after="0"/>
      </w:pPr>
      <w:r w:rsidRPr="00992F7B">
        <w:rPr>
          <w:b/>
        </w:rPr>
        <w:t>Mayank Kejriwal</w:t>
      </w:r>
      <w:r>
        <w:rPr>
          <w:b/>
        </w:rPr>
        <w:t xml:space="preserve">, </w:t>
      </w:r>
      <w:r w:rsidRPr="00E70FE1">
        <w:t>Craig Knoblock and</w:t>
      </w:r>
      <w:r>
        <w:rPr>
          <w:b/>
        </w:rPr>
        <w:t xml:space="preserve"> </w:t>
      </w:r>
      <w:r>
        <w:t>Pedro Szekely</w:t>
      </w:r>
      <w:r>
        <w:tab/>
      </w:r>
    </w:p>
    <w:p w14:paraId="28F6AD81" w14:textId="77777777" w:rsidR="00E70FE1" w:rsidRDefault="00E70FE1" w:rsidP="00E70FE1">
      <w:pPr>
        <w:pStyle w:val="ItalicHeading"/>
        <w:rPr>
          <w:i w:val="0"/>
        </w:rPr>
      </w:pPr>
      <w:r>
        <w:rPr>
          <w:i w:val="0"/>
        </w:rPr>
        <w:t>AAAI Conference, held in New Orleans</w:t>
      </w:r>
    </w:p>
    <w:p w14:paraId="405B68F9" w14:textId="77777777" w:rsidR="00E70FE1" w:rsidRDefault="00E70FE1" w:rsidP="00ED1FE5">
      <w:pPr>
        <w:pStyle w:val="ItalicHeading"/>
      </w:pPr>
    </w:p>
    <w:p w14:paraId="5B22E37D" w14:textId="1D8AE26E" w:rsidR="00ED1FE5" w:rsidRPr="00ED1FE5" w:rsidRDefault="00A95E5E" w:rsidP="00ED1FE5">
      <w:pPr>
        <w:pStyle w:val="ItalicHeading"/>
      </w:pPr>
      <w:r w:rsidRPr="009D42BA">
        <w:rPr>
          <w:b/>
        </w:rPr>
        <w:t>Demo:</w:t>
      </w:r>
      <w:r>
        <w:t xml:space="preserve"> </w:t>
      </w:r>
      <w:r w:rsidR="00ED1FE5" w:rsidRPr="00ED1FE5">
        <w:t>Constructing Domain-specific Search Engines with No Programming</w:t>
      </w:r>
      <w:r w:rsidR="006C5905">
        <w:tab/>
      </w:r>
      <w:r w:rsidR="006C5905">
        <w:tab/>
      </w:r>
      <w:r w:rsidR="006C5905">
        <w:tab/>
      </w:r>
      <w:r w:rsidR="006C5905">
        <w:tab/>
      </w:r>
      <w:r w:rsidR="00ED1FE5">
        <w:rPr>
          <w:b/>
          <w:i w:val="0"/>
        </w:rPr>
        <w:t>Feb</w:t>
      </w:r>
      <w:r w:rsidR="00E5003B">
        <w:rPr>
          <w:b/>
          <w:i w:val="0"/>
        </w:rPr>
        <w:t>.</w:t>
      </w:r>
      <w:r w:rsidR="00ED1FE5">
        <w:rPr>
          <w:b/>
          <w:i w:val="0"/>
        </w:rPr>
        <w:t xml:space="preserve"> 2018</w:t>
      </w:r>
    </w:p>
    <w:p w14:paraId="6BD9AC3D" w14:textId="77777777" w:rsidR="00ED1FE5" w:rsidRDefault="00ED1FE5" w:rsidP="00ED1FE5">
      <w:pPr>
        <w:pStyle w:val="SpaceAfter"/>
        <w:spacing w:after="0"/>
      </w:pPr>
      <w:r w:rsidRPr="00992F7B">
        <w:rPr>
          <w:b/>
        </w:rPr>
        <w:t>Mayank Kejriwal</w:t>
      </w:r>
      <w:r>
        <w:rPr>
          <w:b/>
        </w:rPr>
        <w:t xml:space="preserve">, </w:t>
      </w:r>
      <w:r>
        <w:t>Pedro Szekely</w:t>
      </w:r>
      <w:r>
        <w:tab/>
      </w:r>
    </w:p>
    <w:p w14:paraId="1762389E" w14:textId="7DF96A9C" w:rsidR="00ED1FE5" w:rsidRDefault="00ED1FE5" w:rsidP="00ED1FE5">
      <w:pPr>
        <w:pStyle w:val="ItalicHeading"/>
        <w:rPr>
          <w:i w:val="0"/>
        </w:rPr>
      </w:pPr>
      <w:r>
        <w:rPr>
          <w:i w:val="0"/>
        </w:rPr>
        <w:t>AAAI Conference, held in New Orleans</w:t>
      </w:r>
    </w:p>
    <w:p w14:paraId="780A3348" w14:textId="3A5E382F" w:rsidR="00ED1FE5" w:rsidRPr="00ED1FE5" w:rsidRDefault="00ED1FE5" w:rsidP="00ED1FE5">
      <w:pPr>
        <w:pStyle w:val="ItalicHeading"/>
        <w:rPr>
          <w:b/>
        </w:rPr>
      </w:pPr>
      <w:r w:rsidRPr="00ED1FE5">
        <w:rPr>
          <w:b/>
          <w:i w:val="0"/>
        </w:rPr>
        <w:t>Nominated for Best Demo</w:t>
      </w:r>
    </w:p>
    <w:p w14:paraId="2E22C23E" w14:textId="77777777" w:rsidR="00ED1FE5" w:rsidRDefault="00ED1FE5" w:rsidP="00BC4278">
      <w:pPr>
        <w:pStyle w:val="ItalicHeading"/>
      </w:pPr>
    </w:p>
    <w:p w14:paraId="4FC0E258" w14:textId="25E9F915" w:rsidR="00BC4278" w:rsidRPr="00F43C28" w:rsidRDefault="00A95E5E" w:rsidP="00BC4278">
      <w:pPr>
        <w:pStyle w:val="ItalicHeading"/>
        <w:rPr>
          <w:i w:val="0"/>
        </w:rPr>
      </w:pPr>
      <w:r w:rsidRPr="009D42BA">
        <w:rPr>
          <w:b/>
        </w:rPr>
        <w:t>Demo:</w:t>
      </w:r>
      <w:r>
        <w:t xml:space="preserve"> </w:t>
      </w:r>
      <w:r w:rsidR="00BC4278">
        <w:t>A Semantic Search Engine for Inves</w:t>
      </w:r>
      <w:r w:rsidR="006C5905">
        <w:t>tigating Human Trafficking</w:t>
      </w:r>
      <w:r w:rsidR="006C5905">
        <w:tab/>
      </w:r>
      <w:r w:rsidR="006C5905">
        <w:tab/>
      </w:r>
      <w:r w:rsidR="006C5905">
        <w:tab/>
      </w:r>
      <w:r w:rsidR="006C5905">
        <w:tab/>
      </w:r>
      <w:r w:rsidR="006C5905">
        <w:tab/>
      </w:r>
      <w:r w:rsidR="00BC4278">
        <w:rPr>
          <w:b/>
          <w:i w:val="0"/>
        </w:rPr>
        <w:t>Oct</w:t>
      </w:r>
      <w:r w:rsidR="00E5003B">
        <w:rPr>
          <w:b/>
          <w:i w:val="0"/>
        </w:rPr>
        <w:t>.</w:t>
      </w:r>
      <w:r w:rsidR="00BC4278">
        <w:rPr>
          <w:b/>
          <w:i w:val="0"/>
        </w:rPr>
        <w:t xml:space="preserve"> 2017</w:t>
      </w:r>
    </w:p>
    <w:p w14:paraId="35B8351E" w14:textId="77777777" w:rsidR="00BC4278" w:rsidRDefault="00BC4278" w:rsidP="00BC4278">
      <w:pPr>
        <w:pStyle w:val="SpaceAfter"/>
        <w:spacing w:after="0"/>
      </w:pPr>
      <w:r w:rsidRPr="00992F7B">
        <w:rPr>
          <w:b/>
        </w:rPr>
        <w:t>Mayank Kejriwal</w:t>
      </w:r>
      <w:r>
        <w:rPr>
          <w:b/>
        </w:rPr>
        <w:t xml:space="preserve">, </w:t>
      </w:r>
      <w:r>
        <w:t>Pedro Szekely</w:t>
      </w:r>
      <w:r>
        <w:tab/>
      </w:r>
    </w:p>
    <w:p w14:paraId="76DA8FFE" w14:textId="1AFDFFCE" w:rsidR="00BC4278" w:rsidRDefault="00BC4278" w:rsidP="00BC4278">
      <w:pPr>
        <w:pStyle w:val="ItalicHeading"/>
        <w:rPr>
          <w:i w:val="0"/>
        </w:rPr>
      </w:pPr>
      <w:r>
        <w:rPr>
          <w:i w:val="0"/>
        </w:rPr>
        <w:t>International Semantic Web Conference (</w:t>
      </w:r>
      <w:r w:rsidR="00A95E5E">
        <w:rPr>
          <w:i w:val="0"/>
        </w:rPr>
        <w:t>ISWC</w:t>
      </w:r>
      <w:r>
        <w:rPr>
          <w:i w:val="0"/>
        </w:rPr>
        <w:t>), held in Vienna, Austria</w:t>
      </w:r>
    </w:p>
    <w:p w14:paraId="4F33CC7B" w14:textId="77777777" w:rsidR="00BC4278" w:rsidRDefault="00BC4278" w:rsidP="00B02314">
      <w:pPr>
        <w:pStyle w:val="ItalicHeading"/>
      </w:pPr>
    </w:p>
    <w:p w14:paraId="6896C550" w14:textId="13B1A68D" w:rsidR="00B02314" w:rsidRPr="00F43C28" w:rsidRDefault="009D42BA" w:rsidP="00B02314">
      <w:pPr>
        <w:pStyle w:val="ItalicHeading"/>
        <w:rPr>
          <w:i w:val="0"/>
        </w:rPr>
      </w:pPr>
      <w:r w:rsidRPr="009D42BA">
        <w:rPr>
          <w:b/>
        </w:rPr>
        <w:t>Tutorial:</w:t>
      </w:r>
      <w:r>
        <w:t xml:space="preserve"> </w:t>
      </w:r>
      <w:r w:rsidR="001D2238">
        <w:t>Constructing Domain-specific Knowledge Graphs (KGC)</w:t>
      </w:r>
      <w:r>
        <w:tab/>
      </w:r>
      <w:r>
        <w:tab/>
      </w:r>
      <w:r>
        <w:tab/>
      </w:r>
      <w:r>
        <w:tab/>
      </w:r>
      <w:r>
        <w:tab/>
      </w:r>
      <w:r w:rsidR="001D2238">
        <w:rPr>
          <w:b/>
          <w:i w:val="0"/>
        </w:rPr>
        <w:t>Oc</w:t>
      </w:r>
      <w:r w:rsidR="00E5003B">
        <w:rPr>
          <w:b/>
          <w:i w:val="0"/>
        </w:rPr>
        <w:t>t.</w:t>
      </w:r>
      <w:r w:rsidR="00B02314" w:rsidRPr="00B02314">
        <w:rPr>
          <w:b/>
          <w:i w:val="0"/>
        </w:rPr>
        <w:t xml:space="preserve"> </w:t>
      </w:r>
      <w:r w:rsidR="00B02314">
        <w:rPr>
          <w:b/>
          <w:i w:val="0"/>
        </w:rPr>
        <w:t>2017</w:t>
      </w:r>
    </w:p>
    <w:p w14:paraId="7B1C6A39" w14:textId="77777777" w:rsidR="00B02314" w:rsidRDefault="00B02314" w:rsidP="00B02314">
      <w:pPr>
        <w:pStyle w:val="SpaceAfter"/>
        <w:spacing w:after="0"/>
      </w:pPr>
      <w:r w:rsidRPr="00992F7B">
        <w:rPr>
          <w:b/>
        </w:rPr>
        <w:t>Mayank Kejriwal</w:t>
      </w:r>
      <w:r>
        <w:t xml:space="preserve">, Craig Knoblock, and Pedro Szekely  </w:t>
      </w:r>
      <w:r>
        <w:tab/>
      </w:r>
    </w:p>
    <w:p w14:paraId="0C23F696" w14:textId="022B07C1" w:rsidR="00B02314" w:rsidRPr="001D2238" w:rsidRDefault="001D2238" w:rsidP="00B02314">
      <w:pPr>
        <w:pStyle w:val="ItalicHeading"/>
        <w:rPr>
          <w:i w:val="0"/>
        </w:rPr>
      </w:pPr>
      <w:r w:rsidRPr="001D2238">
        <w:rPr>
          <w:i w:val="0"/>
        </w:rPr>
        <w:t>Full-day tutorial at International Semant</w:t>
      </w:r>
      <w:r w:rsidR="00F7004E">
        <w:rPr>
          <w:i w:val="0"/>
        </w:rPr>
        <w:t xml:space="preserve">ic Web Conference (ISWC), 2017, </w:t>
      </w:r>
      <w:r w:rsidRPr="001D2238">
        <w:rPr>
          <w:i w:val="0"/>
        </w:rPr>
        <w:t>held in Vienna, Austria</w:t>
      </w:r>
    </w:p>
    <w:p w14:paraId="5AB77EEE" w14:textId="77777777" w:rsidR="00B02314" w:rsidRDefault="00B02314" w:rsidP="00B02314">
      <w:pPr>
        <w:pStyle w:val="ItalicHeading"/>
      </w:pPr>
    </w:p>
    <w:p w14:paraId="4C8D5145" w14:textId="6403D0BD" w:rsidR="00B02314" w:rsidRPr="00F43C28" w:rsidRDefault="009D42BA" w:rsidP="00B02314">
      <w:pPr>
        <w:pStyle w:val="ItalicHeading"/>
        <w:rPr>
          <w:i w:val="0"/>
        </w:rPr>
      </w:pPr>
      <w:r w:rsidRPr="009D42BA">
        <w:rPr>
          <w:b/>
        </w:rPr>
        <w:t>Tutorial:</w:t>
      </w:r>
      <w:r>
        <w:t xml:space="preserve"> </w:t>
      </w:r>
      <w:r w:rsidR="001D2238">
        <w:t>Data Mining in Unusual Domains with Information-rich Knowledge Graph Construction, Inference and S</w:t>
      </w:r>
      <w:r w:rsidR="001D2238" w:rsidRPr="001D2238">
        <w:t>earch</w:t>
      </w:r>
      <w:r w:rsidR="001D2238">
        <w:tab/>
      </w:r>
    </w:p>
    <w:p w14:paraId="6473919E" w14:textId="755D2E67" w:rsidR="00B02314" w:rsidRDefault="00B02314" w:rsidP="00B02314">
      <w:pPr>
        <w:pStyle w:val="SpaceAfter"/>
        <w:spacing w:after="0"/>
      </w:pPr>
      <w:r w:rsidRPr="00992F7B">
        <w:rPr>
          <w:b/>
        </w:rPr>
        <w:t>Mayank Kejriwal</w:t>
      </w:r>
      <w:r w:rsidR="001D2238">
        <w:rPr>
          <w:b/>
        </w:rPr>
        <w:t xml:space="preserve"> </w:t>
      </w:r>
      <w:r w:rsidR="001D2238" w:rsidRPr="001D2238">
        <w:t>and Pedro Szekely</w:t>
      </w:r>
      <w:r>
        <w:tab/>
      </w:r>
      <w:r w:rsidR="009D42BA">
        <w:tab/>
      </w:r>
      <w:r w:rsidR="009D42BA" w:rsidRPr="001D2238">
        <w:rPr>
          <w:b/>
        </w:rPr>
        <w:t>Aug</w:t>
      </w:r>
      <w:r w:rsidR="00E5003B">
        <w:rPr>
          <w:b/>
        </w:rPr>
        <w:t>.</w:t>
      </w:r>
      <w:r w:rsidR="009D42BA" w:rsidRPr="00B02314">
        <w:t xml:space="preserve"> </w:t>
      </w:r>
      <w:r w:rsidR="009D42BA">
        <w:rPr>
          <w:b/>
        </w:rPr>
        <w:t>2017</w:t>
      </w:r>
    </w:p>
    <w:p w14:paraId="40A6342A" w14:textId="377694EC" w:rsidR="00B02314" w:rsidRDefault="001D2238" w:rsidP="00B02314">
      <w:pPr>
        <w:pStyle w:val="ItalicHeading"/>
        <w:rPr>
          <w:i w:val="0"/>
        </w:rPr>
      </w:pPr>
      <w:r>
        <w:rPr>
          <w:i w:val="0"/>
        </w:rPr>
        <w:t>Conventional Tutorial at KDD, 2017</w:t>
      </w:r>
      <w:r w:rsidR="00B02314">
        <w:rPr>
          <w:i w:val="0"/>
        </w:rPr>
        <w:t xml:space="preserve">, </w:t>
      </w:r>
      <w:r>
        <w:rPr>
          <w:i w:val="0"/>
        </w:rPr>
        <w:t>held in Halifax, Canada</w:t>
      </w:r>
    </w:p>
    <w:p w14:paraId="024D11C9" w14:textId="77777777" w:rsidR="00F7004E" w:rsidRDefault="00F7004E" w:rsidP="00B02314">
      <w:pPr>
        <w:pStyle w:val="ItalicHeading"/>
        <w:rPr>
          <w:i w:val="0"/>
        </w:rPr>
      </w:pPr>
    </w:p>
    <w:p w14:paraId="37B5BF24" w14:textId="6CED3AB8" w:rsidR="00F7004E" w:rsidRPr="00F43C28" w:rsidRDefault="009D42BA" w:rsidP="00F7004E">
      <w:pPr>
        <w:pStyle w:val="ItalicHeading"/>
        <w:rPr>
          <w:i w:val="0"/>
        </w:rPr>
      </w:pPr>
      <w:r w:rsidRPr="009D42BA">
        <w:rPr>
          <w:b/>
        </w:rPr>
        <w:lastRenderedPageBreak/>
        <w:t>Tutorial:</w:t>
      </w:r>
      <w:r>
        <w:t xml:space="preserve"> Information Integration</w:t>
      </w:r>
      <w:r>
        <w:tab/>
      </w:r>
      <w:r>
        <w:tab/>
      </w:r>
      <w:r>
        <w:tab/>
      </w:r>
      <w:r>
        <w:tab/>
      </w:r>
      <w:r>
        <w:tab/>
      </w:r>
      <w:r>
        <w:tab/>
      </w:r>
      <w:r>
        <w:tab/>
      </w:r>
      <w:r>
        <w:tab/>
      </w:r>
      <w:r w:rsidR="00F7004E">
        <w:rPr>
          <w:b/>
          <w:i w:val="0"/>
        </w:rPr>
        <w:t>Jul</w:t>
      </w:r>
      <w:r w:rsidR="00E5003B">
        <w:rPr>
          <w:b/>
          <w:i w:val="0"/>
        </w:rPr>
        <w:t>.</w:t>
      </w:r>
      <w:r w:rsidR="00F7004E" w:rsidRPr="00B02314">
        <w:rPr>
          <w:i w:val="0"/>
        </w:rPr>
        <w:t xml:space="preserve"> </w:t>
      </w:r>
      <w:r w:rsidR="00F7004E">
        <w:rPr>
          <w:b/>
          <w:i w:val="0"/>
        </w:rPr>
        <w:t>2017</w:t>
      </w:r>
    </w:p>
    <w:p w14:paraId="52728F8F" w14:textId="51923B83" w:rsidR="00F7004E" w:rsidRDefault="00F7004E" w:rsidP="00F7004E">
      <w:pPr>
        <w:pStyle w:val="SpaceAfter"/>
        <w:spacing w:after="0"/>
      </w:pPr>
      <w:r w:rsidRPr="00992F7B">
        <w:rPr>
          <w:b/>
        </w:rPr>
        <w:t>Mayank Kejriwal</w:t>
      </w:r>
      <w:r>
        <w:tab/>
      </w:r>
    </w:p>
    <w:p w14:paraId="589F2293" w14:textId="525F8EC9" w:rsidR="00B02314" w:rsidRPr="00F7004E" w:rsidRDefault="00F7004E" w:rsidP="00F7004E">
      <w:pPr>
        <w:pStyle w:val="ItalicHeading"/>
        <w:rPr>
          <w:i w:val="0"/>
        </w:rPr>
      </w:pPr>
      <w:r>
        <w:rPr>
          <w:i w:val="0"/>
        </w:rPr>
        <w:t>Tutorial at IS-GEO Summer Institute, 2017 held in Austin, TX</w:t>
      </w:r>
    </w:p>
    <w:p w14:paraId="7E8F7287" w14:textId="77777777" w:rsidR="00B02314" w:rsidRDefault="00B02314" w:rsidP="00ED4F4E">
      <w:pPr>
        <w:pStyle w:val="NormalBodyText"/>
        <w:ind w:left="0"/>
        <w:rPr>
          <w:b/>
        </w:rPr>
      </w:pPr>
    </w:p>
    <w:p w14:paraId="5921DAEA" w14:textId="12AEA1F8" w:rsidR="001C4222" w:rsidRPr="001C4222" w:rsidRDefault="00ED4F4E" w:rsidP="001C4222">
      <w:pPr>
        <w:pStyle w:val="NormalBodyText"/>
        <w:ind w:left="0"/>
        <w:rPr>
          <w:b/>
        </w:rPr>
      </w:pPr>
      <w:r w:rsidRPr="001802F7">
        <w:rPr>
          <w:b/>
        </w:rPr>
        <w:t xml:space="preserve">BOOKS </w:t>
      </w:r>
      <w:r w:rsidR="00240E6A">
        <w:rPr>
          <w:b/>
        </w:rPr>
        <w:t>AND BOOK CHAPTERS</w:t>
      </w:r>
    </w:p>
    <w:p w14:paraId="44B643F1" w14:textId="626AF6C9" w:rsidR="00DE0C7F" w:rsidRPr="00F43C28" w:rsidRDefault="00DE0C7F" w:rsidP="001C4222">
      <w:pPr>
        <w:pStyle w:val="ItalicHeading"/>
        <w:ind w:left="0" w:firstLine="288"/>
        <w:rPr>
          <w:i w:val="0"/>
        </w:rPr>
      </w:pPr>
      <w:r>
        <w:t>Knowledge Graphs: Theory, Techniques and Applications</w:t>
      </w:r>
      <w:r>
        <w:tab/>
      </w:r>
      <w:r>
        <w:tab/>
      </w:r>
      <w:r>
        <w:tab/>
      </w:r>
      <w:r>
        <w:tab/>
      </w:r>
      <w:r>
        <w:tab/>
      </w:r>
      <w:r>
        <w:tab/>
      </w:r>
      <w:r>
        <w:rPr>
          <w:b/>
          <w:i w:val="0"/>
        </w:rPr>
        <w:t>20</w:t>
      </w:r>
      <w:r w:rsidR="0097763F">
        <w:rPr>
          <w:b/>
          <w:i w:val="0"/>
        </w:rPr>
        <w:t>20</w:t>
      </w:r>
    </w:p>
    <w:p w14:paraId="1F593E48" w14:textId="77777777" w:rsidR="00DE0C7F" w:rsidRDefault="00DE0C7F" w:rsidP="00DE0C7F">
      <w:pPr>
        <w:pStyle w:val="SpaceAfter"/>
        <w:spacing w:after="0"/>
      </w:pPr>
      <w:r w:rsidRPr="00992F7B">
        <w:rPr>
          <w:b/>
        </w:rPr>
        <w:t>Mayank Kejriwal</w:t>
      </w:r>
      <w:r>
        <w:t xml:space="preserve">, Craig Knoblock, and Pedro Szekely  </w:t>
      </w:r>
      <w:r>
        <w:tab/>
      </w:r>
    </w:p>
    <w:p w14:paraId="3F3739EE" w14:textId="3DB71FCE" w:rsidR="00DE0C7F" w:rsidRDefault="00DE0C7F" w:rsidP="00DE0C7F">
      <w:pPr>
        <w:pStyle w:val="ItalicHeading"/>
      </w:pPr>
      <w:r>
        <w:t>MIT Press</w:t>
      </w:r>
    </w:p>
    <w:p w14:paraId="508866DB" w14:textId="77777777" w:rsidR="00240E6A" w:rsidRDefault="00240E6A" w:rsidP="00DE0C7F">
      <w:pPr>
        <w:pStyle w:val="ItalicHeading"/>
      </w:pPr>
    </w:p>
    <w:p w14:paraId="1BDECF81" w14:textId="4660F669" w:rsidR="00240E6A" w:rsidRDefault="00240E6A" w:rsidP="00DE0C7F">
      <w:pPr>
        <w:pStyle w:val="ItalicHeading"/>
        <w:rPr>
          <w:b/>
          <w:i w:val="0"/>
        </w:rPr>
      </w:pPr>
      <w:r>
        <w:t>Chapter 33: Domain-specific Search Engines for Investigating Human Trafficking and Other Illicit Activities</w:t>
      </w:r>
      <w:r>
        <w:tab/>
      </w:r>
      <w:r>
        <w:tab/>
      </w:r>
      <w:r>
        <w:rPr>
          <w:b/>
          <w:i w:val="0"/>
        </w:rPr>
        <w:t>Dec. 2019</w:t>
      </w:r>
    </w:p>
    <w:p w14:paraId="0AD271B5" w14:textId="11DF99D6" w:rsidR="00240E6A" w:rsidRPr="00240E6A" w:rsidRDefault="00240E6A" w:rsidP="00DE0C7F">
      <w:pPr>
        <w:pStyle w:val="ItalicHeading"/>
        <w:rPr>
          <w:b/>
          <w:i w:val="0"/>
        </w:rPr>
      </w:pPr>
      <w:r w:rsidRPr="00240E6A">
        <w:rPr>
          <w:b/>
          <w:i w:val="0"/>
        </w:rPr>
        <w:t>Mayank Kejriwal</w:t>
      </w:r>
    </w:p>
    <w:p w14:paraId="10D9E2D4" w14:textId="15396759" w:rsidR="00240E6A" w:rsidRDefault="00240E6A" w:rsidP="00DE0C7F">
      <w:pPr>
        <w:pStyle w:val="ItalicHeading"/>
        <w:rPr>
          <w:i w:val="0"/>
        </w:rPr>
      </w:pPr>
      <w:r w:rsidRPr="00240E6A">
        <w:rPr>
          <w:i w:val="0"/>
        </w:rPr>
        <w:t>Encyclopedia of Criminal Activities and the Deep Web</w:t>
      </w:r>
    </w:p>
    <w:p w14:paraId="0954C665" w14:textId="182648A6" w:rsidR="00240E6A" w:rsidRDefault="00240E6A" w:rsidP="00DE0C7F">
      <w:pPr>
        <w:pStyle w:val="ItalicHeading"/>
        <w:rPr>
          <w:i w:val="0"/>
        </w:rPr>
      </w:pPr>
      <w:r>
        <w:rPr>
          <w:i w:val="0"/>
        </w:rPr>
        <w:t xml:space="preserve">ISBN13: </w:t>
      </w:r>
      <w:r w:rsidRPr="00240E6A">
        <w:rPr>
          <w:i w:val="0"/>
        </w:rPr>
        <w:t>9781522597155</w:t>
      </w:r>
    </w:p>
    <w:p w14:paraId="412A91CE" w14:textId="7FBE6B69" w:rsidR="00240E6A" w:rsidRDefault="00240E6A" w:rsidP="00DE0C7F">
      <w:pPr>
        <w:pStyle w:val="ItalicHeading"/>
        <w:rPr>
          <w:i w:val="0"/>
        </w:rPr>
      </w:pPr>
      <w:r>
        <w:rPr>
          <w:i w:val="0"/>
        </w:rPr>
        <w:t>DOI:</w:t>
      </w:r>
      <w:r w:rsidRPr="00240E6A">
        <w:t xml:space="preserve"> </w:t>
      </w:r>
      <w:r w:rsidRPr="00240E6A">
        <w:rPr>
          <w:i w:val="0"/>
        </w:rPr>
        <w:t>10.4018/978-1-5225-9715-5</w:t>
      </w:r>
    </w:p>
    <w:p w14:paraId="144BD375" w14:textId="723046E1" w:rsidR="00240E6A" w:rsidRPr="00240E6A" w:rsidRDefault="008836FE" w:rsidP="00DE0C7F">
      <w:pPr>
        <w:pStyle w:val="ItalicHeading"/>
        <w:rPr>
          <w:i w:val="0"/>
        </w:rPr>
      </w:pPr>
      <w:hyperlink r:id="rId21" w:history="1">
        <w:r w:rsidR="00240E6A" w:rsidRPr="00240E6A">
          <w:rPr>
            <w:rStyle w:val="Hyperlink"/>
            <w:i w:val="0"/>
          </w:rPr>
          <w:t>Encyclopedia Link</w:t>
        </w:r>
      </w:hyperlink>
      <w:r w:rsidR="00240E6A">
        <w:rPr>
          <w:i w:val="0"/>
        </w:rPr>
        <w:t xml:space="preserve"> </w:t>
      </w:r>
    </w:p>
    <w:p w14:paraId="172C2BAA" w14:textId="77777777" w:rsidR="001C4222" w:rsidRDefault="001C4222" w:rsidP="00DE0C7F">
      <w:pPr>
        <w:pStyle w:val="ItalicHeading"/>
      </w:pPr>
    </w:p>
    <w:p w14:paraId="59B2C102" w14:textId="3C793A35" w:rsidR="001C4222" w:rsidRPr="00F43C28" w:rsidRDefault="001C4222" w:rsidP="001C4222">
      <w:pPr>
        <w:pStyle w:val="ItalicHeading"/>
        <w:ind w:left="0" w:firstLine="288"/>
        <w:rPr>
          <w:i w:val="0"/>
        </w:rPr>
      </w:pPr>
      <w:r>
        <w:t>Domain-specific Knowledge Graph Construction</w:t>
      </w:r>
      <w:r>
        <w:tab/>
      </w:r>
      <w:r>
        <w:tab/>
      </w:r>
      <w:r>
        <w:tab/>
      </w:r>
      <w:r>
        <w:tab/>
      </w:r>
      <w:r>
        <w:tab/>
      </w:r>
      <w:r>
        <w:tab/>
      </w:r>
      <w:r>
        <w:tab/>
      </w:r>
      <w:r>
        <w:rPr>
          <w:b/>
          <w:i w:val="0"/>
        </w:rPr>
        <w:t>201</w:t>
      </w:r>
      <w:r w:rsidR="00763A76">
        <w:rPr>
          <w:b/>
          <w:i w:val="0"/>
        </w:rPr>
        <w:t>9</w:t>
      </w:r>
    </w:p>
    <w:p w14:paraId="39A349DC" w14:textId="5E347A12" w:rsidR="001C4222" w:rsidRDefault="001C4222" w:rsidP="001C4222">
      <w:pPr>
        <w:pStyle w:val="SpaceAfter"/>
        <w:spacing w:after="0"/>
      </w:pPr>
      <w:r w:rsidRPr="00992F7B">
        <w:rPr>
          <w:b/>
        </w:rPr>
        <w:t>Mayank Kejriwal</w:t>
      </w:r>
      <w:r>
        <w:tab/>
      </w:r>
    </w:p>
    <w:p w14:paraId="1493D3E1" w14:textId="08271C14" w:rsidR="001C4222" w:rsidRDefault="001C4222" w:rsidP="001C4222">
      <w:pPr>
        <w:pStyle w:val="ItalicHeading"/>
      </w:pPr>
      <w:r>
        <w:t>Springer Brief</w:t>
      </w:r>
    </w:p>
    <w:p w14:paraId="5F6CD12E" w14:textId="5DE8ED50" w:rsidR="009B0660" w:rsidRDefault="008836FE" w:rsidP="001C4222">
      <w:pPr>
        <w:pStyle w:val="ItalicHeading"/>
        <w:rPr>
          <w:rStyle w:val="Hyperlink"/>
        </w:rPr>
      </w:pPr>
      <w:hyperlink r:id="rId22" w:history="1">
        <w:r w:rsidR="009B0660" w:rsidRPr="009B0660">
          <w:rPr>
            <w:rStyle w:val="Hyperlink"/>
          </w:rPr>
          <w:t>Book Purchase Link</w:t>
        </w:r>
      </w:hyperlink>
    </w:p>
    <w:p w14:paraId="716D687F" w14:textId="77777777" w:rsidR="002C45E9" w:rsidRDefault="002C45E9" w:rsidP="001C4222">
      <w:pPr>
        <w:pStyle w:val="ItalicHeading"/>
      </w:pPr>
    </w:p>
    <w:p w14:paraId="0634B1C5" w14:textId="77777777" w:rsidR="002C45E9" w:rsidRDefault="002C45E9" w:rsidP="002C45E9">
      <w:pPr>
        <w:pStyle w:val="ItalicHeading"/>
        <w:rPr>
          <w:b/>
          <w:i w:val="0"/>
        </w:rPr>
      </w:pPr>
      <w:r w:rsidRPr="00011257">
        <w:t>Proceedings of the 2018 International Workshop on Learning Representations for Big Networks (BigNet@WWW2018)</w:t>
      </w:r>
      <w:r>
        <w:t xml:space="preserve"> co-located with the International World Wide Web Conference (WWW 2018)</w:t>
      </w:r>
      <w:r>
        <w:tab/>
      </w:r>
      <w:r>
        <w:tab/>
      </w:r>
      <w:r>
        <w:tab/>
      </w:r>
      <w:r>
        <w:tab/>
      </w:r>
      <w:r>
        <w:tab/>
      </w:r>
      <w:r>
        <w:tab/>
      </w:r>
      <w:r>
        <w:rPr>
          <w:b/>
          <w:i w:val="0"/>
        </w:rPr>
        <w:t>2018</w:t>
      </w:r>
    </w:p>
    <w:p w14:paraId="2E94858E" w14:textId="77777777" w:rsidR="002C45E9" w:rsidRDefault="002C45E9" w:rsidP="002C45E9">
      <w:pPr>
        <w:pStyle w:val="ItalicHeading"/>
        <w:rPr>
          <w:i w:val="0"/>
        </w:rPr>
      </w:pPr>
      <w:r>
        <w:rPr>
          <w:i w:val="0"/>
        </w:rPr>
        <w:t xml:space="preserve">Editors: Jie Tang (Tsinghua University, China), Michalis Vazirgiannis (Ecole Polytechnique, France). Yuxiao Dong (Microsoft Research, Redmond, CA), Fragkiskos D. Malliaros (CentraleSupelec, France), Michael Cochez (Fraunhofer FIT, Germany), </w:t>
      </w:r>
      <w:r>
        <w:rPr>
          <w:b/>
          <w:i w:val="0"/>
        </w:rPr>
        <w:t xml:space="preserve">Mayank Kejriwal (University of Southern California, USA), </w:t>
      </w:r>
      <w:r>
        <w:rPr>
          <w:i w:val="0"/>
        </w:rPr>
        <w:t>Achim Rettinger (Karlsruhe Institute of Technology, Germany)</w:t>
      </w:r>
    </w:p>
    <w:p w14:paraId="12D47683" w14:textId="77777777" w:rsidR="002C45E9" w:rsidRPr="00D4249F" w:rsidRDefault="002C45E9" w:rsidP="002C45E9">
      <w:pPr>
        <w:pStyle w:val="ItalicHeading"/>
        <w:rPr>
          <w:i w:val="0"/>
        </w:rPr>
      </w:pPr>
      <w:r w:rsidRPr="00D4249F">
        <w:rPr>
          <w:i w:val="0"/>
        </w:rPr>
        <w:t>ISBN: 978-1-4503-5640-4</w:t>
      </w:r>
    </w:p>
    <w:p w14:paraId="7BD33A38" w14:textId="77777777" w:rsidR="002C45E9" w:rsidRPr="00D4249F" w:rsidRDefault="002C45E9" w:rsidP="002C45E9">
      <w:pPr>
        <w:pStyle w:val="ItalicHeading"/>
      </w:pPr>
      <w:r>
        <w:rPr>
          <w:i w:val="0"/>
        </w:rPr>
        <w:t xml:space="preserve">Archival Link: </w:t>
      </w:r>
      <w:hyperlink r:id="rId23" w:history="1">
        <w:r w:rsidRPr="00D4249F">
          <w:rPr>
            <w:rStyle w:val="Hyperlink"/>
          </w:rPr>
          <w:t>https://dl.acm.org/citation.cfm?id=3192293</w:t>
        </w:r>
      </w:hyperlink>
    </w:p>
    <w:p w14:paraId="7E743DE4" w14:textId="77777777" w:rsidR="006D4E94" w:rsidRDefault="006D4E94" w:rsidP="001C4222">
      <w:pPr>
        <w:pStyle w:val="ItalicHeading"/>
      </w:pPr>
    </w:p>
    <w:p w14:paraId="6F3FB046" w14:textId="77777777" w:rsidR="006D4E94" w:rsidRDefault="006D4E94" w:rsidP="006D4E94">
      <w:pPr>
        <w:pStyle w:val="ItalicHeading"/>
      </w:pPr>
      <w:r>
        <w:t>Proceedings of the First Workshop on Deep Learning for Knowledge Graphs and Semantic Technologies (DL4KGS)</w:t>
      </w:r>
    </w:p>
    <w:p w14:paraId="1797D766" w14:textId="6C5733CB" w:rsidR="006D4E94" w:rsidRDefault="006D4E94" w:rsidP="006D4E94">
      <w:pPr>
        <w:pStyle w:val="ItalicHeading"/>
        <w:rPr>
          <w:b/>
          <w:i w:val="0"/>
        </w:rPr>
      </w:pPr>
      <w:r>
        <w:t>co-located with the 15th Extended Semantic Web Conference (ESWC 2018)</w:t>
      </w:r>
      <w:r>
        <w:tab/>
      </w:r>
      <w:r>
        <w:tab/>
      </w:r>
      <w:r>
        <w:tab/>
      </w:r>
      <w:r>
        <w:tab/>
      </w:r>
      <w:r>
        <w:rPr>
          <w:b/>
          <w:i w:val="0"/>
        </w:rPr>
        <w:t>2018</w:t>
      </w:r>
    </w:p>
    <w:p w14:paraId="372F277E" w14:textId="167DD31C" w:rsidR="006D4E94" w:rsidRPr="006D4E94" w:rsidRDefault="006D4E94" w:rsidP="006D4E94">
      <w:pPr>
        <w:pStyle w:val="ItalicHeading"/>
        <w:rPr>
          <w:i w:val="0"/>
        </w:rPr>
      </w:pPr>
      <w:r>
        <w:rPr>
          <w:i w:val="0"/>
        </w:rPr>
        <w:t xml:space="preserve">Editors (Alphabetical Order): Michael Cochez (Fraunhofer Institute for Applied Information Technology, Germany), Thierry Declerck (DFKI GmbH, Germany), Gerard de Melo (Rutgers University, USA), Luis Espinosa Anke (Cardiff University, UK), Besnik Fetahu (L3S Research Center, Germany), Dagmar Gromann (International Center for Computational Logic, Germany), </w:t>
      </w:r>
      <w:r>
        <w:rPr>
          <w:b/>
          <w:i w:val="0"/>
        </w:rPr>
        <w:t>Mayank Kejriwal (University of Southern California, USA)</w:t>
      </w:r>
      <w:r>
        <w:rPr>
          <w:i w:val="0"/>
        </w:rPr>
        <w:t>, Maria Koutraki (FIZ-Karlsruhe, Germany), Freddy Lecue (Accenture, Ireland), Enrico Palumbo (ISMB, Italy), Harald Sack (FIZ-Karlsruhe, Germany)</w:t>
      </w:r>
    </w:p>
    <w:p w14:paraId="270AD289" w14:textId="7D5159C9" w:rsidR="006D4E94" w:rsidRDefault="006D4E94" w:rsidP="006D4E94">
      <w:pPr>
        <w:pStyle w:val="ItalicHeading"/>
        <w:rPr>
          <w:i w:val="0"/>
        </w:rPr>
      </w:pPr>
      <w:r>
        <w:rPr>
          <w:i w:val="0"/>
        </w:rPr>
        <w:t xml:space="preserve">URN: </w:t>
      </w:r>
      <w:r w:rsidRPr="006D4E94">
        <w:rPr>
          <w:i w:val="0"/>
        </w:rPr>
        <w:t>urn:nbn:de:0074-2106-7</w:t>
      </w:r>
    </w:p>
    <w:p w14:paraId="19FBBE54" w14:textId="77777777" w:rsidR="006D4E94" w:rsidRPr="006D4E94" w:rsidRDefault="006D4E94" w:rsidP="006D4E94">
      <w:pPr>
        <w:pStyle w:val="ItalicHeading"/>
      </w:pPr>
      <w:r>
        <w:rPr>
          <w:i w:val="0"/>
        </w:rPr>
        <w:t xml:space="preserve">Archival Link: </w:t>
      </w:r>
      <w:hyperlink r:id="rId24" w:tgtFrame="_blank" w:history="1">
        <w:r w:rsidRPr="006D4E94">
          <w:rPr>
            <w:rStyle w:val="Hyperlink"/>
            <w:i w:val="0"/>
          </w:rPr>
          <w:t>http://ceur-ws.org/Vol-2106</w:t>
        </w:r>
      </w:hyperlink>
    </w:p>
    <w:p w14:paraId="354BFEE6" w14:textId="77777777" w:rsidR="00DE0C7F" w:rsidRDefault="00DE0C7F" w:rsidP="00C0350C">
      <w:pPr>
        <w:pStyle w:val="ItalicHeading"/>
        <w:ind w:left="0"/>
      </w:pPr>
    </w:p>
    <w:p w14:paraId="0FB53500" w14:textId="3948D427" w:rsidR="00FC584B" w:rsidRDefault="00FC584B" w:rsidP="00DE0C7F">
      <w:pPr>
        <w:pStyle w:val="ItalicHeading"/>
        <w:rPr>
          <w:b/>
          <w:i w:val="0"/>
        </w:rPr>
      </w:pPr>
      <w:r>
        <w:t>Joint Proceedings of the International Workshops on Hybrid Statistical Semantic Understanding and Emerging Semantics, and Semantic Statistics co-located with 16</w:t>
      </w:r>
      <w:r w:rsidRPr="00FC584B">
        <w:rPr>
          <w:vertAlign w:val="superscript"/>
        </w:rPr>
        <w:t>th</w:t>
      </w:r>
      <w:r>
        <w:t xml:space="preserve"> International Semantic Web Conference (ISWC 2017)</w:t>
      </w:r>
      <w:r>
        <w:tab/>
      </w:r>
      <w:r>
        <w:tab/>
      </w:r>
      <w:r>
        <w:tab/>
      </w:r>
      <w:r>
        <w:tab/>
      </w:r>
      <w:r>
        <w:tab/>
      </w:r>
      <w:r>
        <w:rPr>
          <w:b/>
          <w:i w:val="0"/>
        </w:rPr>
        <w:t>2017</w:t>
      </w:r>
    </w:p>
    <w:p w14:paraId="3061F6E1" w14:textId="14B59B28" w:rsidR="00FC584B" w:rsidRDefault="00FC584B" w:rsidP="00DE0C7F">
      <w:pPr>
        <w:pStyle w:val="ItalicHeading"/>
        <w:rPr>
          <w:i w:val="0"/>
        </w:rPr>
      </w:pPr>
      <w:r>
        <w:rPr>
          <w:i w:val="0"/>
        </w:rPr>
        <w:t xml:space="preserve">Editors (Alphabetical Order): Sarven Capadisli (University of Bonn, Germany), Franck Cotton (INSEE, France), Xin Luna Dong (Amazon, USA), Ramanathan V. Guha (schema.org, USA), Armin Haller (ANU, Australia), Pascal Hitzler (Wright State University, USA), Evangelos Kalampokis (University of Macedonia, Greece), </w:t>
      </w:r>
      <w:r w:rsidRPr="00FC584B">
        <w:rPr>
          <w:b/>
          <w:i w:val="0"/>
        </w:rPr>
        <w:t>Mayank Kejriwal</w:t>
      </w:r>
      <w:r>
        <w:rPr>
          <w:b/>
          <w:i w:val="0"/>
        </w:rPr>
        <w:t xml:space="preserve"> </w:t>
      </w:r>
      <w:r w:rsidRPr="00FC584B">
        <w:rPr>
          <w:b/>
          <w:i w:val="0"/>
        </w:rPr>
        <w:t>(University of Southern California, USA)</w:t>
      </w:r>
      <w:r>
        <w:rPr>
          <w:i w:val="0"/>
        </w:rPr>
        <w:t>, Freddy Lecue (Accenture Technology Labs, Ireland), D. Sivakumar (Google, USA), Pedro Szekely (University of Southern California, USA), Raphael Troncy (EURECOM, France) and Michael Witbrock (IBM, USA)</w:t>
      </w:r>
    </w:p>
    <w:p w14:paraId="160DFEE9" w14:textId="25DD484B" w:rsidR="00FC584B" w:rsidRDefault="00FC584B" w:rsidP="00DE0C7F">
      <w:pPr>
        <w:pStyle w:val="ItalicHeading"/>
        <w:rPr>
          <w:i w:val="0"/>
        </w:rPr>
      </w:pPr>
      <w:r>
        <w:rPr>
          <w:i w:val="0"/>
        </w:rPr>
        <w:t xml:space="preserve">URN: </w:t>
      </w:r>
      <w:r w:rsidRPr="00FC584B">
        <w:rPr>
          <w:i w:val="0"/>
        </w:rPr>
        <w:t>urn:nbn:de:0074-1923-2</w:t>
      </w:r>
    </w:p>
    <w:p w14:paraId="3A50898D" w14:textId="1847FC75" w:rsidR="00FC584B" w:rsidRPr="00FC584B" w:rsidRDefault="00FC584B" w:rsidP="00DE0C7F">
      <w:pPr>
        <w:pStyle w:val="ItalicHeading"/>
        <w:rPr>
          <w:b/>
          <w:i w:val="0"/>
        </w:rPr>
      </w:pPr>
      <w:r>
        <w:rPr>
          <w:i w:val="0"/>
        </w:rPr>
        <w:t xml:space="preserve">Archival Link: </w:t>
      </w:r>
      <w:hyperlink r:id="rId25" w:history="1">
        <w:r w:rsidRPr="006D4E94">
          <w:rPr>
            <w:rStyle w:val="Hyperlink"/>
            <w:i w:val="0"/>
          </w:rPr>
          <w:t>http://ceur-ws.org/Vol-1923/</w:t>
        </w:r>
      </w:hyperlink>
      <w:r>
        <w:rPr>
          <w:i w:val="0"/>
        </w:rPr>
        <w:t xml:space="preserve"> </w:t>
      </w:r>
    </w:p>
    <w:p w14:paraId="35BEEC76" w14:textId="77777777" w:rsidR="00FC584B" w:rsidRDefault="00FC584B" w:rsidP="00DE0C7F">
      <w:pPr>
        <w:pStyle w:val="ItalicHeading"/>
      </w:pPr>
    </w:p>
    <w:p w14:paraId="5EEA1BE2" w14:textId="729A737A" w:rsidR="00ED4F4E" w:rsidRPr="00F43C28" w:rsidRDefault="00ED4F4E" w:rsidP="00ED4F4E">
      <w:pPr>
        <w:pStyle w:val="ItalicHeading"/>
        <w:rPr>
          <w:i w:val="0"/>
        </w:rPr>
      </w:pPr>
      <w:r>
        <w:t>Populating a Linked Data Entity Name System: A Big Data Solution for Unsupervised Instance Matching</w:t>
      </w:r>
      <w:r>
        <w:tab/>
      </w:r>
      <w:r>
        <w:tab/>
      </w:r>
      <w:r>
        <w:rPr>
          <w:b/>
          <w:i w:val="0"/>
        </w:rPr>
        <w:t>2017</w:t>
      </w:r>
    </w:p>
    <w:p w14:paraId="563C8571" w14:textId="43035593" w:rsidR="00ED4F4E" w:rsidRDefault="00ED4F4E" w:rsidP="00ED4F4E">
      <w:pPr>
        <w:pStyle w:val="SpaceAfter"/>
        <w:spacing w:after="0"/>
      </w:pPr>
      <w:r w:rsidRPr="00992F7B">
        <w:rPr>
          <w:b/>
        </w:rPr>
        <w:t>Mayank Kejriwal</w:t>
      </w:r>
      <w:r>
        <w:tab/>
      </w:r>
    </w:p>
    <w:p w14:paraId="6AD81FCF" w14:textId="10335CC9" w:rsidR="00ED4F4E" w:rsidRDefault="00ED4F4E" w:rsidP="00ED4F4E">
      <w:pPr>
        <w:pStyle w:val="ItalicHeading"/>
        <w:rPr>
          <w:i w:val="0"/>
        </w:rPr>
      </w:pPr>
      <w:r>
        <w:rPr>
          <w:i w:val="0"/>
        </w:rPr>
        <w:t>IOS Press, Studies in the Semantic Web Series</w:t>
      </w:r>
    </w:p>
    <w:p w14:paraId="6B9DB886" w14:textId="0D4EB2D2" w:rsidR="00ED4F4E" w:rsidRPr="00DE0C7F" w:rsidRDefault="00ED4F4E" w:rsidP="00DE0C7F">
      <w:pPr>
        <w:pStyle w:val="ItalicHeading"/>
        <w:rPr>
          <w:i w:val="0"/>
        </w:rPr>
      </w:pPr>
      <w:r w:rsidRPr="00ED4F4E">
        <w:rPr>
          <w:i w:val="0"/>
        </w:rPr>
        <w:t>ISBN</w:t>
      </w:r>
      <w:r w:rsidR="002C45E9">
        <w:rPr>
          <w:i w:val="0"/>
        </w:rPr>
        <w:t>:</w:t>
      </w:r>
      <w:r w:rsidRPr="00ED4F4E">
        <w:rPr>
          <w:i w:val="0"/>
        </w:rPr>
        <w:t xml:space="preserve"> 978-3-89838-717-0 2017</w:t>
      </w:r>
    </w:p>
    <w:p w14:paraId="25E0618A" w14:textId="77777777" w:rsidR="00ED4F4E" w:rsidRDefault="00ED4F4E" w:rsidP="00ED4F4E">
      <w:pPr>
        <w:pStyle w:val="NormalBodyText"/>
        <w:ind w:left="0"/>
      </w:pPr>
    </w:p>
    <w:p w14:paraId="6B721579" w14:textId="6F36F079" w:rsidR="00240E6A" w:rsidRPr="006F285E" w:rsidRDefault="003A7EAC" w:rsidP="006F285E">
      <w:pPr>
        <w:pStyle w:val="NormalBodyText"/>
        <w:ind w:left="0"/>
        <w:rPr>
          <w:b/>
        </w:rPr>
      </w:pPr>
      <w:r>
        <w:rPr>
          <w:b/>
        </w:rPr>
        <w:t xml:space="preserve">PEER-REVIEWED </w:t>
      </w:r>
      <w:r w:rsidR="003571DB" w:rsidRPr="001802F7">
        <w:rPr>
          <w:b/>
        </w:rPr>
        <w:t xml:space="preserve">PUBLICATIONS </w:t>
      </w:r>
    </w:p>
    <w:p w14:paraId="404D7DAD" w14:textId="6570D328" w:rsidR="00BD447A" w:rsidRDefault="00BD447A" w:rsidP="00BD447A">
      <w:pPr>
        <w:pStyle w:val="ItalicHeading"/>
        <w:rPr>
          <w:b/>
          <w:bCs/>
          <w:i w:val="0"/>
        </w:rPr>
      </w:pPr>
      <w:r>
        <w:rPr>
          <w:bCs/>
        </w:rPr>
        <w:t>Co-LOD: Continuous Space Linked Open Data</w:t>
      </w:r>
      <w:r>
        <w:rPr>
          <w:bCs/>
        </w:rPr>
        <w:tab/>
      </w:r>
      <w:r>
        <w:rPr>
          <w:bCs/>
        </w:rPr>
        <w:tab/>
      </w:r>
      <w:r>
        <w:rPr>
          <w:bCs/>
        </w:rPr>
        <w:tab/>
      </w:r>
      <w:r>
        <w:rPr>
          <w:bCs/>
        </w:rPr>
        <w:tab/>
      </w:r>
      <w:r>
        <w:rPr>
          <w:bCs/>
        </w:rPr>
        <w:tab/>
      </w:r>
      <w:r>
        <w:rPr>
          <w:bCs/>
        </w:rPr>
        <w:tab/>
      </w:r>
      <w:r>
        <w:rPr>
          <w:bCs/>
        </w:rPr>
        <w:tab/>
      </w:r>
      <w:r>
        <w:rPr>
          <w:b/>
          <w:bCs/>
          <w:i w:val="0"/>
        </w:rPr>
        <w:t>Oct. 2019</w:t>
      </w:r>
    </w:p>
    <w:p w14:paraId="77DB3C1F" w14:textId="7B69BB70" w:rsidR="00BD447A" w:rsidRDefault="00BD447A" w:rsidP="00BD447A">
      <w:pPr>
        <w:pStyle w:val="ItalicHeading"/>
        <w:rPr>
          <w:bCs/>
        </w:rPr>
      </w:pPr>
      <w:r>
        <w:rPr>
          <w:bCs/>
        </w:rPr>
        <w:t>Outrageous ideas  track</w:t>
      </w:r>
    </w:p>
    <w:p w14:paraId="2248AFBA" w14:textId="7787E3C8" w:rsidR="00EF5DF6" w:rsidRPr="00EF5DF6" w:rsidRDefault="00EF5DF6" w:rsidP="00BD447A">
      <w:pPr>
        <w:pStyle w:val="ItalicHeading"/>
        <w:rPr>
          <w:b/>
          <w:i w:val="0"/>
        </w:rPr>
      </w:pPr>
      <w:r>
        <w:rPr>
          <w:b/>
        </w:rPr>
        <w:t>Winner of Blue Sky Ideas award</w:t>
      </w:r>
    </w:p>
    <w:p w14:paraId="309E6F24" w14:textId="33C1E1B2" w:rsidR="00BD447A" w:rsidRPr="00BD447A" w:rsidRDefault="00BD447A" w:rsidP="00BD447A">
      <w:pPr>
        <w:pStyle w:val="ItalicHeading"/>
        <w:rPr>
          <w:i w:val="0"/>
        </w:rPr>
      </w:pPr>
      <w:r w:rsidRPr="008A5966">
        <w:rPr>
          <w:b/>
          <w:bCs/>
          <w:i w:val="0"/>
        </w:rPr>
        <w:t>Mayank Kejriwal</w:t>
      </w:r>
      <w:r>
        <w:rPr>
          <w:b/>
          <w:bCs/>
          <w:i w:val="0"/>
        </w:rPr>
        <w:t xml:space="preserve">, </w:t>
      </w:r>
      <w:r>
        <w:rPr>
          <w:i w:val="0"/>
        </w:rPr>
        <w:t>Pedro Szekely</w:t>
      </w:r>
    </w:p>
    <w:p w14:paraId="56363FF0" w14:textId="26604D55" w:rsidR="00BD447A" w:rsidRPr="00BD447A" w:rsidRDefault="00BD447A" w:rsidP="00EE7767">
      <w:pPr>
        <w:pStyle w:val="ItalicHeading"/>
        <w:rPr>
          <w:bCs/>
          <w:i w:val="0"/>
        </w:rPr>
      </w:pPr>
      <w:r w:rsidRPr="008A5966">
        <w:rPr>
          <w:bCs/>
          <w:i w:val="0"/>
        </w:rPr>
        <w:t xml:space="preserve">The 2019 </w:t>
      </w:r>
      <w:r>
        <w:rPr>
          <w:bCs/>
          <w:i w:val="0"/>
        </w:rPr>
        <w:t>International Semantic Web Conference, held in Auckland, New Zealand</w:t>
      </w:r>
    </w:p>
    <w:p w14:paraId="78466995" w14:textId="77777777" w:rsidR="00BD447A" w:rsidRDefault="00BD447A" w:rsidP="00EE7767">
      <w:pPr>
        <w:pStyle w:val="ItalicHeading"/>
        <w:rPr>
          <w:bCs/>
        </w:rPr>
      </w:pPr>
    </w:p>
    <w:p w14:paraId="74EF03FC" w14:textId="7A3FAFC1" w:rsidR="00EE7767" w:rsidRDefault="00EE7767" w:rsidP="00EE7767">
      <w:pPr>
        <w:pStyle w:val="ItalicHeading"/>
        <w:rPr>
          <w:b/>
          <w:bCs/>
          <w:i w:val="0"/>
        </w:rPr>
      </w:pPr>
      <w:r w:rsidRPr="00EE7767">
        <w:rPr>
          <w:bCs/>
        </w:rPr>
        <w:lastRenderedPageBreak/>
        <w:t>Concept Drift in Bias and Sensationalism Detection: An Experimental Study</w:t>
      </w:r>
      <w:r>
        <w:rPr>
          <w:bCs/>
        </w:rPr>
        <w:tab/>
      </w:r>
      <w:r>
        <w:rPr>
          <w:bCs/>
        </w:rPr>
        <w:tab/>
      </w:r>
      <w:r>
        <w:rPr>
          <w:bCs/>
        </w:rPr>
        <w:tab/>
      </w:r>
      <w:r>
        <w:rPr>
          <w:bCs/>
        </w:rPr>
        <w:tab/>
      </w:r>
      <w:r>
        <w:rPr>
          <w:b/>
          <w:bCs/>
          <w:i w:val="0"/>
        </w:rPr>
        <w:t>Aug. 2019</w:t>
      </w:r>
    </w:p>
    <w:p w14:paraId="38602A15" w14:textId="5E482816" w:rsidR="00EE7767" w:rsidRPr="00EE7767" w:rsidRDefault="00EE7767" w:rsidP="00EE7767">
      <w:pPr>
        <w:pStyle w:val="ItalicHeading"/>
        <w:rPr>
          <w:b/>
          <w:bCs/>
          <w:i w:val="0"/>
        </w:rPr>
      </w:pPr>
      <w:r>
        <w:rPr>
          <w:bCs/>
        </w:rPr>
        <w:t>Multi-disciplinary track</w:t>
      </w:r>
    </w:p>
    <w:p w14:paraId="4D99DD7F" w14:textId="68FB8722" w:rsidR="00EE7767" w:rsidRDefault="00EE7767" w:rsidP="00EE7767">
      <w:pPr>
        <w:pStyle w:val="ItalicHeading"/>
        <w:rPr>
          <w:bCs/>
          <w:i w:val="0"/>
        </w:rPr>
      </w:pPr>
      <w:r>
        <w:rPr>
          <w:bCs/>
          <w:i w:val="0"/>
        </w:rPr>
        <w:t>Shuo Zhang,</w:t>
      </w:r>
      <w:r w:rsidRPr="008A5966">
        <w:rPr>
          <w:b/>
          <w:bCs/>
          <w:i w:val="0"/>
        </w:rPr>
        <w:t xml:space="preserve"> Mayank Kejriwal</w:t>
      </w:r>
    </w:p>
    <w:p w14:paraId="24485062" w14:textId="15D258D4" w:rsidR="00EE7767" w:rsidRPr="00EE7767" w:rsidRDefault="00EE7767" w:rsidP="001F5C17">
      <w:pPr>
        <w:pStyle w:val="ItalicHeading"/>
        <w:rPr>
          <w:bCs/>
          <w:i w:val="0"/>
        </w:rPr>
      </w:pPr>
      <w:r w:rsidRPr="008A5966">
        <w:rPr>
          <w:bCs/>
          <w:i w:val="0"/>
        </w:rPr>
        <w:t>The 2019 IEEE/ACM International Conference on Advances in Social Networks Analysis and Mining</w:t>
      </w:r>
      <w:r>
        <w:rPr>
          <w:bCs/>
          <w:i w:val="0"/>
        </w:rPr>
        <w:t>, held in Vancouver, Canada</w:t>
      </w:r>
    </w:p>
    <w:p w14:paraId="183A6D85" w14:textId="77777777" w:rsidR="00EE7767" w:rsidRDefault="00EE7767" w:rsidP="001F5C17">
      <w:pPr>
        <w:pStyle w:val="ItalicHeading"/>
        <w:rPr>
          <w:bCs/>
        </w:rPr>
      </w:pPr>
    </w:p>
    <w:p w14:paraId="7369454D" w14:textId="05408BA8" w:rsidR="008A5966" w:rsidRPr="00221ACA" w:rsidRDefault="00221ACA" w:rsidP="001F5C17">
      <w:pPr>
        <w:pStyle w:val="ItalicHeading"/>
        <w:rPr>
          <w:b/>
          <w:bCs/>
          <w:i w:val="0"/>
        </w:rPr>
      </w:pPr>
      <w:r w:rsidRPr="00221ACA">
        <w:rPr>
          <w:bCs/>
        </w:rPr>
        <w:t>Low-supervision urgency detection and transfer in short crisis messages</w:t>
      </w:r>
      <w:r>
        <w:rPr>
          <w:bCs/>
        </w:rPr>
        <w:tab/>
      </w:r>
      <w:r>
        <w:rPr>
          <w:bCs/>
        </w:rPr>
        <w:tab/>
      </w:r>
      <w:r>
        <w:rPr>
          <w:bCs/>
        </w:rPr>
        <w:tab/>
      </w:r>
      <w:r>
        <w:rPr>
          <w:bCs/>
        </w:rPr>
        <w:tab/>
      </w:r>
      <w:r>
        <w:rPr>
          <w:bCs/>
        </w:rPr>
        <w:tab/>
      </w:r>
      <w:r>
        <w:rPr>
          <w:b/>
          <w:bCs/>
          <w:i w:val="0"/>
        </w:rPr>
        <w:t>Aug. 2019</w:t>
      </w:r>
    </w:p>
    <w:p w14:paraId="28949089" w14:textId="6599BF9A" w:rsidR="008A5966" w:rsidRDefault="008A5966" w:rsidP="001F5C17">
      <w:pPr>
        <w:pStyle w:val="ItalicHeading"/>
        <w:rPr>
          <w:bCs/>
          <w:i w:val="0"/>
        </w:rPr>
      </w:pPr>
      <w:r w:rsidRPr="008A5966">
        <w:rPr>
          <w:b/>
          <w:bCs/>
          <w:i w:val="0"/>
        </w:rPr>
        <w:t>Mayank Kejriwal</w:t>
      </w:r>
      <w:r>
        <w:rPr>
          <w:bCs/>
          <w:i w:val="0"/>
        </w:rPr>
        <w:t>, Peilin Zhou</w:t>
      </w:r>
    </w:p>
    <w:p w14:paraId="56585893" w14:textId="6709424B" w:rsidR="008A5966" w:rsidRPr="008A5966" w:rsidRDefault="008A5966" w:rsidP="001F5C17">
      <w:pPr>
        <w:pStyle w:val="ItalicHeading"/>
        <w:rPr>
          <w:bCs/>
          <w:i w:val="0"/>
        </w:rPr>
      </w:pPr>
      <w:r w:rsidRPr="008A5966">
        <w:rPr>
          <w:bCs/>
          <w:i w:val="0"/>
        </w:rPr>
        <w:t>The 2019 IEEE/ACM International Conference on Advances in Social Networks Analysis and Mining</w:t>
      </w:r>
      <w:r>
        <w:rPr>
          <w:bCs/>
          <w:i w:val="0"/>
        </w:rPr>
        <w:t>, held in Vancouver, Canada</w:t>
      </w:r>
    </w:p>
    <w:p w14:paraId="6679B175" w14:textId="77777777" w:rsidR="008A5966" w:rsidRDefault="008A5966" w:rsidP="001F5C17">
      <w:pPr>
        <w:pStyle w:val="ItalicHeading"/>
        <w:rPr>
          <w:bCs/>
        </w:rPr>
      </w:pPr>
    </w:p>
    <w:p w14:paraId="24706C0A" w14:textId="6596BEE4" w:rsidR="009D3607" w:rsidRPr="009D3607" w:rsidRDefault="009D3607" w:rsidP="001F5C17">
      <w:pPr>
        <w:pStyle w:val="ItalicHeading"/>
        <w:rPr>
          <w:b/>
          <w:i w:val="0"/>
          <w:iCs/>
        </w:rPr>
      </w:pPr>
      <w:r w:rsidRPr="009D3607">
        <w:rPr>
          <w:bCs/>
        </w:rPr>
        <w:t>Network-theoretic information extraction quality assessment in the human trafficking domain</w:t>
      </w:r>
      <w:r>
        <w:rPr>
          <w:bCs/>
        </w:rPr>
        <w:tab/>
      </w:r>
      <w:r>
        <w:rPr>
          <w:bCs/>
        </w:rPr>
        <w:tab/>
      </w:r>
      <w:r>
        <w:rPr>
          <w:bCs/>
        </w:rPr>
        <w:tab/>
      </w:r>
      <w:r>
        <w:rPr>
          <w:b/>
          <w:i w:val="0"/>
          <w:iCs/>
        </w:rPr>
        <w:t>Jul. 2019</w:t>
      </w:r>
    </w:p>
    <w:p w14:paraId="3B9E2D67" w14:textId="6D99CF2C" w:rsidR="009D3607" w:rsidRDefault="009D3607" w:rsidP="001F5C17">
      <w:pPr>
        <w:pStyle w:val="ItalicHeading"/>
        <w:rPr>
          <w:bCs/>
          <w:i w:val="0"/>
          <w:iCs/>
        </w:rPr>
      </w:pPr>
      <w:r>
        <w:rPr>
          <w:b/>
          <w:i w:val="0"/>
          <w:iCs/>
        </w:rPr>
        <w:t xml:space="preserve">Mayank Kejriwal, </w:t>
      </w:r>
      <w:r>
        <w:rPr>
          <w:bCs/>
          <w:i w:val="0"/>
          <w:iCs/>
        </w:rPr>
        <w:t>Rahul Kapoor</w:t>
      </w:r>
    </w:p>
    <w:p w14:paraId="40ADCA96" w14:textId="13BD02FA" w:rsidR="009D3607" w:rsidRPr="009D3607" w:rsidRDefault="009D3607" w:rsidP="001F5C17">
      <w:pPr>
        <w:pStyle w:val="ItalicHeading"/>
        <w:rPr>
          <w:bCs/>
          <w:i w:val="0"/>
          <w:iCs/>
        </w:rPr>
      </w:pPr>
      <w:r>
        <w:rPr>
          <w:bCs/>
          <w:i w:val="0"/>
          <w:iCs/>
        </w:rPr>
        <w:t>Applied Network Science, Elsevier</w:t>
      </w:r>
    </w:p>
    <w:p w14:paraId="517525F3" w14:textId="77777777" w:rsidR="009D3607" w:rsidRDefault="009D3607" w:rsidP="001F5C17">
      <w:pPr>
        <w:pStyle w:val="ItalicHeading"/>
        <w:rPr>
          <w:bCs/>
        </w:rPr>
      </w:pPr>
    </w:p>
    <w:p w14:paraId="3BB396FA" w14:textId="07ED7495" w:rsidR="009D3607" w:rsidRDefault="009D3607" w:rsidP="001F5C17">
      <w:pPr>
        <w:pStyle w:val="ItalicHeading"/>
        <w:rPr>
          <w:b/>
          <w:i w:val="0"/>
          <w:iCs/>
        </w:rPr>
      </w:pPr>
      <w:r w:rsidRPr="009D3607">
        <w:rPr>
          <w:bCs/>
        </w:rPr>
        <w:t>Unsupervised Product Entity Resolution using Graph Representation Learning</w:t>
      </w:r>
      <w:r>
        <w:rPr>
          <w:bCs/>
        </w:rPr>
        <w:tab/>
      </w:r>
      <w:r>
        <w:rPr>
          <w:bCs/>
        </w:rPr>
        <w:tab/>
      </w:r>
      <w:r>
        <w:rPr>
          <w:bCs/>
        </w:rPr>
        <w:tab/>
      </w:r>
      <w:r>
        <w:rPr>
          <w:bCs/>
        </w:rPr>
        <w:tab/>
      </w:r>
      <w:r>
        <w:rPr>
          <w:b/>
          <w:i w:val="0"/>
          <w:iCs/>
        </w:rPr>
        <w:t>Jul. 2019</w:t>
      </w:r>
    </w:p>
    <w:p w14:paraId="5B03E800" w14:textId="40658873" w:rsidR="009D3607" w:rsidRDefault="009D3607" w:rsidP="001F5C17">
      <w:pPr>
        <w:pStyle w:val="ItalicHeading"/>
        <w:rPr>
          <w:b/>
          <w:i w:val="0"/>
          <w:iCs/>
        </w:rPr>
      </w:pPr>
      <w:r>
        <w:rPr>
          <w:bCs/>
          <w:i w:val="0"/>
          <w:iCs/>
        </w:rPr>
        <w:t xml:space="preserve">Mozhdeh Gheini, </w:t>
      </w:r>
      <w:r>
        <w:rPr>
          <w:b/>
          <w:i w:val="0"/>
          <w:iCs/>
        </w:rPr>
        <w:t>Mayank Kejriwal</w:t>
      </w:r>
    </w:p>
    <w:p w14:paraId="692120D2" w14:textId="63A272F0" w:rsidR="00A71BE4" w:rsidRPr="009D3607" w:rsidRDefault="009D3607" w:rsidP="00A71BE4">
      <w:pPr>
        <w:pStyle w:val="ItalicHeading"/>
        <w:rPr>
          <w:bCs/>
          <w:i w:val="0"/>
          <w:iCs/>
        </w:rPr>
      </w:pPr>
      <w:r>
        <w:rPr>
          <w:bCs/>
          <w:i w:val="0"/>
          <w:iCs/>
        </w:rPr>
        <w:t>The ACM 2019 SIGIR Workshop on eCommerce, held in Paris, France</w:t>
      </w:r>
    </w:p>
    <w:p w14:paraId="52B8CA53" w14:textId="77777777" w:rsidR="009D3607" w:rsidRDefault="009D3607" w:rsidP="001F5C17">
      <w:pPr>
        <w:pStyle w:val="ItalicHeading"/>
        <w:rPr>
          <w:bCs/>
        </w:rPr>
      </w:pPr>
    </w:p>
    <w:p w14:paraId="5F0ADB0B" w14:textId="73B3C5D1" w:rsidR="004A30C8" w:rsidRPr="001F5C17" w:rsidRDefault="001F5C17" w:rsidP="001F5C17">
      <w:pPr>
        <w:pStyle w:val="ItalicHeading"/>
        <w:rPr>
          <w:b/>
          <w:bCs/>
        </w:rPr>
      </w:pPr>
      <w:r w:rsidRPr="001F5C17">
        <w:rPr>
          <w:bCs/>
        </w:rPr>
        <w:t>A Pipeline for Rapid Post-Crisis Twitter Data Acquisition, Filtering and Visualization</w:t>
      </w:r>
      <w:r w:rsidR="004A30C8">
        <w:tab/>
      </w:r>
      <w:r w:rsidR="004A30C8">
        <w:tab/>
      </w:r>
      <w:r w:rsidR="004A30C8">
        <w:tab/>
      </w:r>
      <w:r>
        <w:tab/>
      </w:r>
      <w:r>
        <w:rPr>
          <w:b/>
          <w:i w:val="0"/>
        </w:rPr>
        <w:t>Apr</w:t>
      </w:r>
      <w:r w:rsidR="004A30C8">
        <w:rPr>
          <w:b/>
          <w:i w:val="0"/>
        </w:rPr>
        <w:t>. 2019</w:t>
      </w:r>
    </w:p>
    <w:p w14:paraId="3E821A3A" w14:textId="26D492E7" w:rsidR="004A30C8" w:rsidRDefault="004A30C8" w:rsidP="004A30C8">
      <w:pPr>
        <w:pStyle w:val="ItalicHeading"/>
        <w:rPr>
          <w:i w:val="0"/>
        </w:rPr>
      </w:pPr>
      <w:r w:rsidRPr="00F0137E">
        <w:rPr>
          <w:b/>
          <w:i w:val="0"/>
        </w:rPr>
        <w:t>Mayank Kejriwal</w:t>
      </w:r>
      <w:r>
        <w:rPr>
          <w:i w:val="0"/>
        </w:rPr>
        <w:t>, Yao Gu</w:t>
      </w:r>
    </w:p>
    <w:p w14:paraId="7A6DBD7A" w14:textId="6A68445F" w:rsidR="004A30C8" w:rsidRDefault="004A30C8" w:rsidP="004A30C8">
      <w:pPr>
        <w:pStyle w:val="ItalicHeading"/>
      </w:pPr>
      <w:r>
        <w:rPr>
          <w:i w:val="0"/>
        </w:rPr>
        <w:t>MDPI Technologies</w:t>
      </w:r>
      <w:r w:rsidR="001F5C17">
        <w:rPr>
          <w:i w:val="0"/>
        </w:rPr>
        <w:t>, Special Issue on Multimedia and Cross-modal Retrieval</w:t>
      </w:r>
    </w:p>
    <w:p w14:paraId="0F7B3F36" w14:textId="77777777" w:rsidR="002C45E9" w:rsidRDefault="002C45E9" w:rsidP="00B343E7">
      <w:pPr>
        <w:pStyle w:val="ItalicHeading"/>
      </w:pPr>
    </w:p>
    <w:p w14:paraId="06D6795F" w14:textId="608B96CE" w:rsidR="00F0137E" w:rsidRPr="00F0137E" w:rsidRDefault="00F0137E" w:rsidP="00B343E7">
      <w:pPr>
        <w:pStyle w:val="ItalicHeading"/>
        <w:rPr>
          <w:b/>
          <w:i w:val="0"/>
        </w:rPr>
      </w:pPr>
      <w:r w:rsidRPr="00F0137E">
        <w:t>myDIG: Personalized Illicit Domain-Specific Knowledge Discovery with No Programming</w:t>
      </w:r>
      <w:r>
        <w:tab/>
      </w:r>
      <w:r>
        <w:tab/>
      </w:r>
      <w:r>
        <w:tab/>
      </w:r>
      <w:r>
        <w:rPr>
          <w:b/>
          <w:i w:val="0"/>
        </w:rPr>
        <w:t>Mar. 2019</w:t>
      </w:r>
    </w:p>
    <w:p w14:paraId="059A3568" w14:textId="57A5260F" w:rsidR="00F0137E" w:rsidRDefault="00F0137E" w:rsidP="00B343E7">
      <w:pPr>
        <w:pStyle w:val="ItalicHeading"/>
        <w:rPr>
          <w:i w:val="0"/>
        </w:rPr>
      </w:pPr>
      <w:r w:rsidRPr="00F0137E">
        <w:rPr>
          <w:b/>
          <w:i w:val="0"/>
        </w:rPr>
        <w:t>Mayank Kejriwal</w:t>
      </w:r>
      <w:r>
        <w:rPr>
          <w:i w:val="0"/>
        </w:rPr>
        <w:t>, Pedro Szekely</w:t>
      </w:r>
    </w:p>
    <w:p w14:paraId="75B1E1F7" w14:textId="4436BCBD" w:rsidR="00F0137E" w:rsidRDefault="00F0137E" w:rsidP="00B343E7">
      <w:pPr>
        <w:pStyle w:val="ItalicHeading"/>
        <w:rPr>
          <w:i w:val="0"/>
        </w:rPr>
      </w:pPr>
      <w:r w:rsidRPr="00F0137E">
        <w:rPr>
          <w:i w:val="0"/>
        </w:rPr>
        <w:t>Future Internet</w:t>
      </w:r>
    </w:p>
    <w:p w14:paraId="30D73836" w14:textId="77777777" w:rsidR="00DC090A" w:rsidRDefault="00DC090A" w:rsidP="00B343E7">
      <w:pPr>
        <w:pStyle w:val="ItalicHeading"/>
        <w:rPr>
          <w:i w:val="0"/>
        </w:rPr>
      </w:pPr>
    </w:p>
    <w:p w14:paraId="10603B5F" w14:textId="77777777" w:rsidR="00DC090A" w:rsidRPr="00DC090A" w:rsidRDefault="00DC090A" w:rsidP="00DC090A">
      <w:pPr>
        <w:pStyle w:val="ItalicHeading"/>
        <w:rPr>
          <w:b/>
          <w:bCs/>
          <w:i w:val="0"/>
        </w:rPr>
      </w:pPr>
      <w:r w:rsidRPr="004D66DE">
        <w:rPr>
          <w:bCs/>
        </w:rPr>
        <w:t>GAIA-A Multi-media Multi-lingual Knowledge Extraction and Hypothesis Generation System</w:t>
      </w:r>
      <w:r>
        <w:rPr>
          <w:bCs/>
        </w:rPr>
        <w:tab/>
      </w:r>
      <w:r>
        <w:rPr>
          <w:bCs/>
        </w:rPr>
        <w:tab/>
      </w:r>
      <w:r>
        <w:rPr>
          <w:bCs/>
        </w:rPr>
        <w:tab/>
      </w:r>
      <w:r>
        <w:rPr>
          <w:b/>
          <w:bCs/>
          <w:i w:val="0"/>
        </w:rPr>
        <w:t>Nov. 2018</w:t>
      </w:r>
    </w:p>
    <w:p w14:paraId="56D26E92" w14:textId="79000444" w:rsidR="00DC090A" w:rsidRPr="00DC090A" w:rsidRDefault="00DC090A" w:rsidP="00DC090A">
      <w:pPr>
        <w:pStyle w:val="ItalicHeading"/>
        <w:rPr>
          <w:bCs/>
          <w:i w:val="0"/>
        </w:rPr>
      </w:pPr>
      <w:r w:rsidRPr="00DC090A">
        <w:rPr>
          <w:bCs/>
          <w:i w:val="0"/>
        </w:rPr>
        <w:t>Tongtao Zhang, Ananya Subburathinam , Ge Shi , Lifu Huang , Di Lu , Xiaoman Pan , Manling Li , Boliang Zhang, Qingyun Wang , Spencer Whitehead , Heng Ji, Alireza Zareian , Hassan Akbari , Brian Chen , Ruiqi Zhong , Steven Shao , Emily Allaway , Shih-Fu Chan</w:t>
      </w:r>
      <w:r w:rsidR="002831BF">
        <w:rPr>
          <w:bCs/>
          <w:i w:val="0"/>
        </w:rPr>
        <w:t>g , Kathleen McKeown, Dongyu Li</w:t>
      </w:r>
      <w:r w:rsidRPr="00DC090A">
        <w:rPr>
          <w:bCs/>
          <w:i w:val="0"/>
        </w:rPr>
        <w:t>, Xin Huang, Kexuan Sun, Xujun Peng , Ryan Gabbard , Marjorie Freedman , Mayank Kejriwal , Ram Nevatia , Pedro Szekely, T.K. Satish Kumar, Ali Sadeghian , Giacomo Bergami , Sourav Dutta , Miguel Rodriguez,, Daisy Zhe Wang</w:t>
      </w:r>
    </w:p>
    <w:p w14:paraId="4B94391F" w14:textId="61E8C6AE" w:rsidR="00DC090A" w:rsidRPr="00F0137E" w:rsidRDefault="00DC090A" w:rsidP="00DC090A">
      <w:pPr>
        <w:pStyle w:val="ItalicHeading"/>
        <w:rPr>
          <w:i w:val="0"/>
        </w:rPr>
      </w:pPr>
      <w:r>
        <w:rPr>
          <w:bCs/>
          <w:i w:val="0"/>
        </w:rPr>
        <w:t>Text Analysis Conference (TAC) KBP track, 2018</w:t>
      </w:r>
    </w:p>
    <w:p w14:paraId="02F369D1" w14:textId="77777777" w:rsidR="00F0137E" w:rsidRPr="00F0137E" w:rsidRDefault="00F0137E" w:rsidP="00B343E7">
      <w:pPr>
        <w:pStyle w:val="ItalicHeading"/>
        <w:rPr>
          <w:i w:val="0"/>
        </w:rPr>
      </w:pPr>
    </w:p>
    <w:p w14:paraId="68152863" w14:textId="320041EA" w:rsidR="00B343E7" w:rsidRPr="00F43C28" w:rsidRDefault="003D3D8A" w:rsidP="00B343E7">
      <w:pPr>
        <w:pStyle w:val="ItalicHeading"/>
        <w:rPr>
          <w:i w:val="0"/>
        </w:rPr>
      </w:pPr>
      <w:r>
        <w:t>Structured Event Entity Resolution in Humanitarian Domains</w:t>
      </w:r>
      <w:r w:rsidR="00B343E7">
        <w:tab/>
      </w:r>
      <w:r w:rsidR="00B343E7">
        <w:tab/>
        <w:t xml:space="preserve"> </w:t>
      </w:r>
      <w:r w:rsidR="00B343E7">
        <w:tab/>
      </w:r>
      <w:r w:rsidR="00B343E7">
        <w:tab/>
      </w:r>
      <w:r w:rsidR="00B343E7">
        <w:tab/>
      </w:r>
      <w:r w:rsidR="00B343E7">
        <w:tab/>
      </w:r>
      <w:r w:rsidR="00B343E7">
        <w:rPr>
          <w:b/>
          <w:i w:val="0"/>
        </w:rPr>
        <w:t>Oct. 2018</w:t>
      </w:r>
    </w:p>
    <w:p w14:paraId="0EBB3EC7" w14:textId="292F7481" w:rsidR="00B343E7" w:rsidRDefault="00B343E7" w:rsidP="00B343E7">
      <w:pPr>
        <w:pStyle w:val="SpaceAfter"/>
        <w:spacing w:after="0"/>
      </w:pPr>
      <w:r w:rsidRPr="00992F7B">
        <w:rPr>
          <w:b/>
        </w:rPr>
        <w:t>Mayank Kejriwal</w:t>
      </w:r>
      <w:r>
        <w:rPr>
          <w:b/>
        </w:rPr>
        <w:t xml:space="preserve">, </w:t>
      </w:r>
      <w:r w:rsidR="003D3D8A" w:rsidRPr="003D3D8A">
        <w:t>Jing Peng, Haotian Zhang and</w:t>
      </w:r>
      <w:r w:rsidR="003D3D8A">
        <w:rPr>
          <w:b/>
        </w:rPr>
        <w:t xml:space="preserve"> </w:t>
      </w:r>
      <w:r>
        <w:t>Pedro Szekely</w:t>
      </w:r>
      <w:r>
        <w:tab/>
      </w:r>
    </w:p>
    <w:p w14:paraId="59B0A0C9" w14:textId="1602A9BB" w:rsidR="00B343E7" w:rsidRDefault="00B343E7" w:rsidP="00B343E7">
      <w:pPr>
        <w:pStyle w:val="ItalicHeading"/>
        <w:rPr>
          <w:i w:val="0"/>
        </w:rPr>
      </w:pPr>
      <w:r>
        <w:rPr>
          <w:i w:val="0"/>
        </w:rPr>
        <w:t>International Semantic Web Conference (Research Track), held in Monterrey, California</w:t>
      </w:r>
    </w:p>
    <w:p w14:paraId="574CEB72" w14:textId="77777777" w:rsidR="00B343E7" w:rsidRDefault="00B343E7" w:rsidP="00B343E7">
      <w:pPr>
        <w:pStyle w:val="ItalicHeading"/>
      </w:pPr>
    </w:p>
    <w:p w14:paraId="707961EB" w14:textId="6A5FE0F8" w:rsidR="00FC12A0" w:rsidRPr="00FC12A0" w:rsidRDefault="00FC12A0" w:rsidP="00CD4D4B">
      <w:pPr>
        <w:pStyle w:val="ItalicHeading"/>
        <w:rPr>
          <w:b/>
          <w:i w:val="0"/>
        </w:rPr>
      </w:pPr>
      <w:r w:rsidRPr="00FC12A0">
        <w:t>P4ML: A Phased Performance-Based Pipeline Planner for   Automated Machine Learning</w:t>
      </w:r>
      <w:r>
        <w:tab/>
      </w:r>
      <w:r>
        <w:tab/>
      </w:r>
      <w:r>
        <w:tab/>
      </w:r>
      <w:r>
        <w:rPr>
          <w:b/>
          <w:i w:val="0"/>
        </w:rPr>
        <w:t>Jul</w:t>
      </w:r>
      <w:r w:rsidR="00E5003B">
        <w:rPr>
          <w:b/>
          <w:i w:val="0"/>
        </w:rPr>
        <w:t>.</w:t>
      </w:r>
      <w:r>
        <w:rPr>
          <w:b/>
          <w:i w:val="0"/>
        </w:rPr>
        <w:t xml:space="preserve"> 2018</w:t>
      </w:r>
    </w:p>
    <w:p w14:paraId="51220739" w14:textId="106FBEC8" w:rsidR="00FC12A0" w:rsidRDefault="00FC12A0" w:rsidP="00CD4D4B">
      <w:pPr>
        <w:pStyle w:val="ItalicHeading"/>
        <w:rPr>
          <w:i w:val="0"/>
        </w:rPr>
      </w:pPr>
      <w:r w:rsidRPr="00FC12A0">
        <w:rPr>
          <w:i w:val="0"/>
        </w:rPr>
        <w:t xml:space="preserve">Yolanda Gil, Ke-Thia Yao, Varun Ratnakar, Daniel Garijo, Greg Ver Steeg, Pedro Szekely, Robert Brekelmans, </w:t>
      </w:r>
      <w:r w:rsidRPr="00FC12A0">
        <w:rPr>
          <w:b/>
          <w:i w:val="0"/>
        </w:rPr>
        <w:t>Mayank Kejriwal</w:t>
      </w:r>
      <w:r w:rsidRPr="00FC12A0">
        <w:rPr>
          <w:i w:val="0"/>
        </w:rPr>
        <w:t>, Fanghao Luo and I-Hui Huang</w:t>
      </w:r>
    </w:p>
    <w:p w14:paraId="29F6B4AE" w14:textId="1E064946" w:rsidR="00FC12A0" w:rsidRPr="00FC12A0" w:rsidRDefault="00FC12A0" w:rsidP="00CD4D4B">
      <w:pPr>
        <w:pStyle w:val="ItalicHeading"/>
        <w:rPr>
          <w:b/>
          <w:i w:val="0"/>
        </w:rPr>
      </w:pPr>
      <w:r>
        <w:rPr>
          <w:i w:val="0"/>
        </w:rPr>
        <w:t>AutoML Workshop 2018 at the International Conference on Machine Learning (ICML) in Stockholm, Sweden</w:t>
      </w:r>
      <w:r>
        <w:rPr>
          <w:i w:val="0"/>
        </w:rPr>
        <w:tab/>
      </w:r>
      <w:r>
        <w:rPr>
          <w:i w:val="0"/>
        </w:rPr>
        <w:tab/>
      </w:r>
      <w:r>
        <w:rPr>
          <w:i w:val="0"/>
        </w:rPr>
        <w:tab/>
      </w:r>
    </w:p>
    <w:p w14:paraId="6C599890" w14:textId="77777777" w:rsidR="00FC12A0" w:rsidRDefault="00FC12A0" w:rsidP="00CD4D4B">
      <w:pPr>
        <w:pStyle w:val="ItalicHeading"/>
      </w:pPr>
    </w:p>
    <w:p w14:paraId="7FEC5DDA" w14:textId="47DE6684" w:rsidR="0091068D" w:rsidRDefault="0091068D" w:rsidP="00CD4D4B">
      <w:pPr>
        <w:pStyle w:val="ItalicHeading"/>
        <w:rPr>
          <w:b/>
          <w:i w:val="0"/>
        </w:rPr>
      </w:pPr>
      <w:r>
        <w:t>How do Organizations Publish Semantic Markup? Three Case Studies Using Public Schema.org Crawls</w:t>
      </w:r>
      <w:r>
        <w:tab/>
      </w:r>
      <w:r>
        <w:tab/>
      </w:r>
      <w:r>
        <w:rPr>
          <w:b/>
          <w:i w:val="0"/>
        </w:rPr>
        <w:t>Jun. 2018</w:t>
      </w:r>
    </w:p>
    <w:p w14:paraId="7DA1EBC2" w14:textId="51E18991" w:rsidR="0091068D" w:rsidRDefault="0091068D" w:rsidP="00CD4D4B">
      <w:pPr>
        <w:pStyle w:val="ItalicHeading"/>
        <w:rPr>
          <w:b/>
          <w:i w:val="0"/>
        </w:rPr>
      </w:pPr>
      <w:r>
        <w:rPr>
          <w:i w:val="0"/>
        </w:rPr>
        <w:t xml:space="preserve">Daye Nam, </w:t>
      </w:r>
      <w:r>
        <w:rPr>
          <w:b/>
          <w:i w:val="0"/>
        </w:rPr>
        <w:t>Mayank Kejriwal</w:t>
      </w:r>
    </w:p>
    <w:p w14:paraId="05456287" w14:textId="5467662D" w:rsidR="0091068D" w:rsidRPr="0091068D" w:rsidRDefault="0091068D" w:rsidP="00CD4D4B">
      <w:pPr>
        <w:pStyle w:val="ItalicHeading"/>
        <w:rPr>
          <w:i w:val="0"/>
        </w:rPr>
      </w:pPr>
      <w:r>
        <w:rPr>
          <w:i w:val="0"/>
        </w:rPr>
        <w:t>IEEE Computer</w:t>
      </w:r>
    </w:p>
    <w:p w14:paraId="29D9639E" w14:textId="77777777" w:rsidR="0091068D" w:rsidRDefault="0091068D" w:rsidP="00CD4D4B">
      <w:pPr>
        <w:pStyle w:val="ItalicHeading"/>
      </w:pPr>
    </w:p>
    <w:p w14:paraId="6B487BC1" w14:textId="5A880A8D" w:rsidR="00CD4D4B" w:rsidRPr="00714BE9" w:rsidRDefault="00CD4D4B" w:rsidP="00CD4D4B">
      <w:pPr>
        <w:pStyle w:val="ItalicHeading"/>
        <w:rPr>
          <w:b/>
          <w:i w:val="0"/>
        </w:rPr>
      </w:pPr>
      <w:r>
        <w:t>Domain-specific Insight Graphs</w:t>
      </w:r>
      <w:r>
        <w:tab/>
      </w:r>
      <w:r>
        <w:tab/>
      </w:r>
      <w:r>
        <w:tab/>
      </w:r>
      <w:r>
        <w:tab/>
      </w:r>
      <w:r>
        <w:tab/>
      </w:r>
      <w:r>
        <w:tab/>
      </w:r>
      <w:r>
        <w:tab/>
      </w:r>
      <w:r>
        <w:tab/>
      </w:r>
      <w:r>
        <w:rPr>
          <w:b/>
          <w:i w:val="0"/>
        </w:rPr>
        <w:t>Apr</w:t>
      </w:r>
      <w:r w:rsidR="00E5003B">
        <w:rPr>
          <w:b/>
          <w:i w:val="0"/>
        </w:rPr>
        <w:t>.</w:t>
      </w:r>
      <w:r>
        <w:rPr>
          <w:b/>
          <w:i w:val="0"/>
        </w:rPr>
        <w:t xml:space="preserve"> 2018</w:t>
      </w:r>
    </w:p>
    <w:p w14:paraId="56C09805" w14:textId="4C47A83F" w:rsidR="00CD4D4B" w:rsidRDefault="00CD4D4B" w:rsidP="00CD4D4B">
      <w:pPr>
        <w:pStyle w:val="ItalicHeading"/>
        <w:rPr>
          <w:i w:val="0"/>
        </w:rPr>
      </w:pPr>
      <w:r>
        <w:rPr>
          <w:i w:val="0"/>
        </w:rPr>
        <w:t xml:space="preserve">Pedro Szekely, </w:t>
      </w:r>
      <w:r w:rsidRPr="00714BE9">
        <w:rPr>
          <w:b/>
          <w:i w:val="0"/>
        </w:rPr>
        <w:t>Mayank Kejriwal</w:t>
      </w:r>
    </w:p>
    <w:p w14:paraId="64B499F1" w14:textId="211903F8" w:rsidR="00CD4D4B" w:rsidRPr="00F67A9A" w:rsidRDefault="00CD4D4B" w:rsidP="00CD4D4B">
      <w:pPr>
        <w:pStyle w:val="ItalicHeading"/>
        <w:rPr>
          <w:i w:val="0"/>
        </w:rPr>
      </w:pPr>
      <w:r>
        <w:rPr>
          <w:i w:val="0"/>
        </w:rPr>
        <w:t>International Project track paper at t</w:t>
      </w:r>
      <w:r w:rsidRPr="006C5905">
        <w:rPr>
          <w:i w:val="0"/>
        </w:rPr>
        <w:t>he</w:t>
      </w:r>
      <w:r>
        <w:t xml:space="preserve"> </w:t>
      </w:r>
      <w:r w:rsidRPr="006C5905">
        <w:rPr>
          <w:i w:val="0"/>
        </w:rPr>
        <w:t xml:space="preserve">ACM </w:t>
      </w:r>
      <w:r w:rsidRPr="00F67A9A">
        <w:rPr>
          <w:i w:val="0"/>
        </w:rPr>
        <w:t>Web Conference (for</w:t>
      </w:r>
      <w:r>
        <w:rPr>
          <w:i w:val="0"/>
        </w:rPr>
        <w:t>merly known as ACM WWW) in Lyon</w:t>
      </w:r>
      <w:r w:rsidRPr="00F67A9A">
        <w:rPr>
          <w:i w:val="0"/>
        </w:rPr>
        <w:t>, France 2018</w:t>
      </w:r>
    </w:p>
    <w:p w14:paraId="2E332D27" w14:textId="77777777" w:rsidR="00CD4D4B" w:rsidRDefault="00CD4D4B" w:rsidP="00CD4D4B">
      <w:pPr>
        <w:pStyle w:val="ItalicHeading"/>
      </w:pPr>
    </w:p>
    <w:p w14:paraId="0C2EF5A4" w14:textId="7BD580BD" w:rsidR="00714BE9" w:rsidRPr="00714BE9" w:rsidRDefault="00714BE9" w:rsidP="00714BE9">
      <w:pPr>
        <w:pStyle w:val="ItalicHeading"/>
        <w:rPr>
          <w:b/>
          <w:i w:val="0"/>
        </w:rPr>
      </w:pPr>
      <w:r w:rsidRPr="00714BE9">
        <w:t xml:space="preserve">A Pipeline for Post-Crisis </w:t>
      </w:r>
      <w:r w:rsidR="007A5844">
        <w:t xml:space="preserve">Twitter Data </w:t>
      </w:r>
      <w:r w:rsidRPr="00714BE9">
        <w:t>Acquisition</w:t>
      </w:r>
      <w:r w:rsidR="001C4222">
        <w:tab/>
      </w:r>
      <w:r w:rsidR="001C4222">
        <w:tab/>
      </w:r>
      <w:r w:rsidR="001C4222">
        <w:tab/>
      </w:r>
      <w:r>
        <w:tab/>
      </w:r>
      <w:r>
        <w:tab/>
      </w:r>
      <w:r>
        <w:tab/>
      </w:r>
      <w:r>
        <w:tab/>
      </w:r>
      <w:r>
        <w:rPr>
          <w:b/>
          <w:i w:val="0"/>
        </w:rPr>
        <w:t>Feb</w:t>
      </w:r>
      <w:r w:rsidR="00E5003B">
        <w:rPr>
          <w:b/>
          <w:i w:val="0"/>
        </w:rPr>
        <w:t>.</w:t>
      </w:r>
      <w:r>
        <w:rPr>
          <w:b/>
          <w:i w:val="0"/>
        </w:rPr>
        <w:t xml:space="preserve"> 2018</w:t>
      </w:r>
    </w:p>
    <w:p w14:paraId="3625912F" w14:textId="489CFCE0" w:rsidR="00714BE9" w:rsidRDefault="00714BE9" w:rsidP="00773C46">
      <w:pPr>
        <w:pStyle w:val="ItalicHeading"/>
        <w:rPr>
          <w:i w:val="0"/>
        </w:rPr>
      </w:pPr>
      <w:r w:rsidRPr="00714BE9">
        <w:rPr>
          <w:b/>
          <w:i w:val="0"/>
        </w:rPr>
        <w:t>Mayank Kejriwal</w:t>
      </w:r>
      <w:r>
        <w:rPr>
          <w:i w:val="0"/>
        </w:rPr>
        <w:t>, Yao Gu</w:t>
      </w:r>
    </w:p>
    <w:p w14:paraId="04323AE4" w14:textId="2A2AB57B" w:rsidR="00714BE9" w:rsidRDefault="00714BE9" w:rsidP="00773C46">
      <w:pPr>
        <w:pStyle w:val="ItalicHeading"/>
        <w:rPr>
          <w:i w:val="0"/>
        </w:rPr>
      </w:pPr>
      <w:r>
        <w:rPr>
          <w:i w:val="0"/>
        </w:rPr>
        <w:t>Workshop on Social Web in Emergency and Disaster Management (SWDM), co-held with the ACM Web Search and Data Mining (WSDM) Conference in Los Angeles, California</w:t>
      </w:r>
    </w:p>
    <w:p w14:paraId="4E893FDF" w14:textId="77777777" w:rsidR="00714BE9" w:rsidRDefault="00714BE9" w:rsidP="00773C46">
      <w:pPr>
        <w:pStyle w:val="ItalicHeading"/>
        <w:rPr>
          <w:i w:val="0"/>
        </w:rPr>
      </w:pPr>
    </w:p>
    <w:p w14:paraId="589019E6" w14:textId="76A92C94" w:rsidR="00714BE9" w:rsidRPr="00F43C28" w:rsidRDefault="00714BE9" w:rsidP="00714BE9">
      <w:pPr>
        <w:pStyle w:val="ItalicHeading"/>
        <w:rPr>
          <w:i w:val="0"/>
        </w:rPr>
      </w:pPr>
      <w:r>
        <w:t>Investigative Knowledge Discovery for Combating Illicit Activities</w:t>
      </w:r>
      <w:r>
        <w:tab/>
      </w:r>
      <w:r>
        <w:tab/>
      </w:r>
      <w:r>
        <w:tab/>
      </w:r>
      <w:r>
        <w:tab/>
      </w:r>
      <w:r>
        <w:tab/>
      </w:r>
      <w:r>
        <w:rPr>
          <w:b/>
          <w:i w:val="0"/>
        </w:rPr>
        <w:t>Feb</w:t>
      </w:r>
      <w:r w:rsidR="00E5003B">
        <w:rPr>
          <w:b/>
          <w:i w:val="0"/>
        </w:rPr>
        <w:t>.</w:t>
      </w:r>
      <w:r>
        <w:rPr>
          <w:b/>
          <w:i w:val="0"/>
        </w:rPr>
        <w:t xml:space="preserve"> 2018</w:t>
      </w:r>
      <w:r>
        <w:tab/>
      </w:r>
    </w:p>
    <w:p w14:paraId="2B3E753C" w14:textId="77777777" w:rsidR="00714BE9" w:rsidRDefault="00714BE9" w:rsidP="00714BE9">
      <w:pPr>
        <w:pStyle w:val="SpaceAfter"/>
        <w:spacing w:after="0"/>
      </w:pPr>
      <w:r w:rsidRPr="00992F7B">
        <w:rPr>
          <w:b/>
        </w:rPr>
        <w:t>Mayank Kejriwal</w:t>
      </w:r>
      <w:r>
        <w:t xml:space="preserve">, Pedro Szekely, Craig Knoblock  </w:t>
      </w:r>
      <w:r>
        <w:tab/>
      </w:r>
    </w:p>
    <w:p w14:paraId="02642FF2" w14:textId="07AEE1D4" w:rsidR="00714BE9" w:rsidRPr="00714BE9" w:rsidRDefault="00714BE9" w:rsidP="00714BE9">
      <w:pPr>
        <w:pStyle w:val="ItalicHeading"/>
      </w:pPr>
      <w:r>
        <w:rPr>
          <w:i w:val="0"/>
        </w:rPr>
        <w:t>IEEE Intelligent Systems</w:t>
      </w:r>
    </w:p>
    <w:p w14:paraId="49F6997C" w14:textId="77777777" w:rsidR="00714BE9" w:rsidRDefault="00714BE9" w:rsidP="00773C46">
      <w:pPr>
        <w:pStyle w:val="ItalicHeading"/>
      </w:pPr>
    </w:p>
    <w:p w14:paraId="4E5BAF7C" w14:textId="13F4010C" w:rsidR="00773C46" w:rsidRPr="00714BE9" w:rsidRDefault="00773C46" w:rsidP="00773C46">
      <w:pPr>
        <w:pStyle w:val="ItalicHeading"/>
        <w:rPr>
          <w:b/>
          <w:i w:val="0"/>
        </w:rPr>
      </w:pPr>
      <w:r w:rsidRPr="00773C46">
        <w:t>Always Lurking: Understanding and Mitigating Bias in Online Human Trafficking Detection</w:t>
      </w:r>
      <w:r w:rsidR="00714BE9">
        <w:tab/>
      </w:r>
      <w:r w:rsidR="00714BE9">
        <w:tab/>
      </w:r>
      <w:r w:rsidR="00714BE9">
        <w:tab/>
      </w:r>
      <w:r w:rsidR="00714BE9">
        <w:rPr>
          <w:b/>
          <w:i w:val="0"/>
        </w:rPr>
        <w:t>Feb</w:t>
      </w:r>
      <w:r w:rsidR="00E5003B">
        <w:rPr>
          <w:b/>
          <w:i w:val="0"/>
        </w:rPr>
        <w:t>.</w:t>
      </w:r>
      <w:r w:rsidR="00714BE9">
        <w:rPr>
          <w:b/>
          <w:i w:val="0"/>
        </w:rPr>
        <w:t xml:space="preserve"> 2018</w:t>
      </w:r>
    </w:p>
    <w:p w14:paraId="7EDD815F" w14:textId="25215FF8" w:rsidR="00773C46" w:rsidRDefault="00773C46" w:rsidP="008603D8">
      <w:pPr>
        <w:pStyle w:val="ItalicHeading"/>
        <w:rPr>
          <w:i w:val="0"/>
        </w:rPr>
      </w:pPr>
      <w:r w:rsidRPr="00773C46">
        <w:rPr>
          <w:i w:val="0"/>
        </w:rPr>
        <w:t xml:space="preserve">Kyle Hundman, Thamme Gowda, </w:t>
      </w:r>
      <w:r w:rsidRPr="00773C46">
        <w:rPr>
          <w:b/>
          <w:i w:val="0"/>
        </w:rPr>
        <w:t>Mayank Kejriwal</w:t>
      </w:r>
      <w:r w:rsidRPr="00773C46">
        <w:rPr>
          <w:i w:val="0"/>
        </w:rPr>
        <w:t xml:space="preserve"> and Benedikt Boecking</w:t>
      </w:r>
    </w:p>
    <w:p w14:paraId="60BF8D44" w14:textId="7785A319" w:rsidR="00773C46" w:rsidRDefault="00773C46" w:rsidP="008603D8">
      <w:pPr>
        <w:pStyle w:val="ItalicHeading"/>
        <w:rPr>
          <w:i w:val="0"/>
        </w:rPr>
      </w:pPr>
      <w:r>
        <w:rPr>
          <w:i w:val="0"/>
        </w:rPr>
        <w:lastRenderedPageBreak/>
        <w:t>AAAI/ACM Conference on AI, Ethics and Society (AIES), 2018, held in New Orleans, Louisiana</w:t>
      </w:r>
    </w:p>
    <w:p w14:paraId="2F9B6530" w14:textId="77777777" w:rsidR="00773C46" w:rsidRPr="00773C46" w:rsidRDefault="00773C46" w:rsidP="008603D8">
      <w:pPr>
        <w:pStyle w:val="ItalicHeading"/>
        <w:rPr>
          <w:i w:val="0"/>
        </w:rPr>
      </w:pPr>
    </w:p>
    <w:p w14:paraId="1ADEEE60" w14:textId="27405106" w:rsidR="008603D8" w:rsidRPr="00F43C28" w:rsidRDefault="000D1168" w:rsidP="008603D8">
      <w:pPr>
        <w:pStyle w:val="ItalicHeading"/>
        <w:rPr>
          <w:i w:val="0"/>
        </w:rPr>
      </w:pPr>
      <w:r w:rsidRPr="000D1168">
        <w:t>FlagIt: A System for Minimally Supervised Human Trafficking Indicator Mining</w:t>
      </w:r>
      <w:r>
        <w:tab/>
      </w:r>
      <w:r>
        <w:tab/>
      </w:r>
      <w:r w:rsidR="008603D8">
        <w:tab/>
      </w:r>
      <w:r w:rsidR="008603D8">
        <w:tab/>
      </w:r>
      <w:r>
        <w:rPr>
          <w:b/>
          <w:i w:val="0"/>
        </w:rPr>
        <w:t>Dec</w:t>
      </w:r>
      <w:r w:rsidR="00E5003B">
        <w:rPr>
          <w:b/>
          <w:i w:val="0"/>
        </w:rPr>
        <w:t>.</w:t>
      </w:r>
      <w:r w:rsidR="008603D8">
        <w:rPr>
          <w:b/>
          <w:i w:val="0"/>
        </w:rPr>
        <w:t xml:space="preserve"> 2017</w:t>
      </w:r>
    </w:p>
    <w:p w14:paraId="756BA4ED" w14:textId="731E0B9F" w:rsidR="008603D8" w:rsidRDefault="008603D8" w:rsidP="008603D8">
      <w:pPr>
        <w:pStyle w:val="SpaceAfter"/>
        <w:spacing w:after="0"/>
      </w:pPr>
      <w:r w:rsidRPr="00992F7B">
        <w:rPr>
          <w:b/>
        </w:rPr>
        <w:t>Mayank Kejriwal</w:t>
      </w:r>
      <w:r>
        <w:rPr>
          <w:b/>
        </w:rPr>
        <w:t xml:space="preserve">, </w:t>
      </w:r>
      <w:r>
        <w:t>Jiayuan Ding, Runqi Shao, Anoop Kumar and Pedro Szekely</w:t>
      </w:r>
      <w:r>
        <w:tab/>
      </w:r>
    </w:p>
    <w:p w14:paraId="59E75619" w14:textId="7C9768FA" w:rsidR="008603D8" w:rsidRDefault="008603D8" w:rsidP="008603D8">
      <w:pPr>
        <w:pStyle w:val="ItalicHeading"/>
        <w:rPr>
          <w:i w:val="0"/>
        </w:rPr>
      </w:pPr>
      <w:r>
        <w:rPr>
          <w:i w:val="0"/>
        </w:rPr>
        <w:t xml:space="preserve">Workshop on </w:t>
      </w:r>
      <w:r w:rsidRPr="008603D8">
        <w:t>Learning with Limited Labeled Data</w:t>
      </w:r>
      <w:r>
        <w:rPr>
          <w:i w:val="0"/>
        </w:rPr>
        <w:t xml:space="preserve"> (LLD) at NIPS 2017, held in Long Beach, California</w:t>
      </w:r>
    </w:p>
    <w:p w14:paraId="62B0B9B6" w14:textId="77777777" w:rsidR="008603D8" w:rsidRDefault="008603D8" w:rsidP="008603D8">
      <w:pPr>
        <w:pStyle w:val="ItalicHeading"/>
      </w:pPr>
    </w:p>
    <w:p w14:paraId="131E4C2A" w14:textId="34605B6E" w:rsidR="00131D4C" w:rsidRPr="00F43C28" w:rsidRDefault="00131D4C" w:rsidP="00131D4C">
      <w:pPr>
        <w:pStyle w:val="ItalicHeading"/>
        <w:rPr>
          <w:i w:val="0"/>
        </w:rPr>
      </w:pPr>
      <w:r>
        <w:t>Knowledge Graphs for Social Good: An Entity-centric Search Engine for the Human Trafficking Domain</w:t>
      </w:r>
      <w:r>
        <w:tab/>
      </w:r>
      <w:r>
        <w:tab/>
      </w:r>
      <w:r w:rsidR="00ED1FE5">
        <w:rPr>
          <w:b/>
          <w:i w:val="0"/>
        </w:rPr>
        <w:t>Nov</w:t>
      </w:r>
      <w:r w:rsidR="00E5003B">
        <w:rPr>
          <w:b/>
          <w:i w:val="0"/>
        </w:rPr>
        <w:t>.</w:t>
      </w:r>
      <w:r w:rsidR="00ED1FE5">
        <w:rPr>
          <w:b/>
          <w:i w:val="0"/>
        </w:rPr>
        <w:t xml:space="preserve"> 2017</w:t>
      </w:r>
    </w:p>
    <w:p w14:paraId="0C5CB44A" w14:textId="77777777" w:rsidR="00131D4C" w:rsidRDefault="00131D4C" w:rsidP="00131D4C">
      <w:pPr>
        <w:pStyle w:val="SpaceAfter"/>
        <w:spacing w:after="0"/>
      </w:pPr>
      <w:r w:rsidRPr="00992F7B">
        <w:rPr>
          <w:b/>
        </w:rPr>
        <w:t>Mayank Kejriwal</w:t>
      </w:r>
      <w:r>
        <w:rPr>
          <w:b/>
        </w:rPr>
        <w:t xml:space="preserve">, </w:t>
      </w:r>
      <w:r>
        <w:t>Pedro Szekely</w:t>
      </w:r>
      <w:r>
        <w:tab/>
      </w:r>
    </w:p>
    <w:p w14:paraId="5B7D23DE" w14:textId="7264F489" w:rsidR="00131D4C" w:rsidRDefault="00131D4C" w:rsidP="00131D4C">
      <w:pPr>
        <w:pStyle w:val="ItalicHeading"/>
        <w:rPr>
          <w:i w:val="0"/>
        </w:rPr>
      </w:pPr>
      <w:r>
        <w:rPr>
          <w:i w:val="0"/>
        </w:rPr>
        <w:t>IEEE Transactions on Big Data</w:t>
      </w:r>
      <w:r w:rsidR="00D33778">
        <w:rPr>
          <w:i w:val="0"/>
        </w:rPr>
        <w:t>, Special Call on Knowledge Graphs</w:t>
      </w:r>
    </w:p>
    <w:p w14:paraId="08DCE709" w14:textId="77777777" w:rsidR="00131D4C" w:rsidRDefault="00131D4C" w:rsidP="003330E6">
      <w:pPr>
        <w:pStyle w:val="ItalicHeading"/>
      </w:pPr>
    </w:p>
    <w:p w14:paraId="44961ADE" w14:textId="77A0FA22" w:rsidR="003330E6" w:rsidRPr="00F43C28" w:rsidRDefault="003330E6" w:rsidP="003330E6">
      <w:pPr>
        <w:pStyle w:val="ItalicHeading"/>
        <w:rPr>
          <w:i w:val="0"/>
        </w:rPr>
      </w:pPr>
      <w:r>
        <w:t>Neural Embeddings for Populated Geonames Locations</w:t>
      </w:r>
      <w:r>
        <w:tab/>
      </w:r>
      <w:r>
        <w:tab/>
        <w:t xml:space="preserve"> </w:t>
      </w:r>
      <w:r>
        <w:tab/>
      </w:r>
      <w:r>
        <w:tab/>
      </w:r>
      <w:r>
        <w:tab/>
      </w:r>
      <w:r>
        <w:tab/>
      </w:r>
      <w:r>
        <w:rPr>
          <w:b/>
          <w:i w:val="0"/>
        </w:rPr>
        <w:t>Oct</w:t>
      </w:r>
      <w:r w:rsidR="00E5003B">
        <w:rPr>
          <w:b/>
          <w:i w:val="0"/>
        </w:rPr>
        <w:t>.</w:t>
      </w:r>
      <w:r>
        <w:rPr>
          <w:b/>
          <w:i w:val="0"/>
        </w:rPr>
        <w:t xml:space="preserve"> 2017</w:t>
      </w:r>
    </w:p>
    <w:p w14:paraId="4D919415" w14:textId="2C91CF3D" w:rsidR="003330E6" w:rsidRDefault="003330E6" w:rsidP="003330E6">
      <w:pPr>
        <w:pStyle w:val="SpaceAfter"/>
        <w:spacing w:after="0"/>
      </w:pPr>
      <w:r w:rsidRPr="00992F7B">
        <w:rPr>
          <w:b/>
        </w:rPr>
        <w:t>Mayank Kejriwal</w:t>
      </w:r>
      <w:r>
        <w:rPr>
          <w:b/>
        </w:rPr>
        <w:t xml:space="preserve">, </w:t>
      </w:r>
      <w:r>
        <w:t>Pedro Szekely</w:t>
      </w:r>
      <w:r>
        <w:tab/>
      </w:r>
    </w:p>
    <w:p w14:paraId="4C5856E3" w14:textId="63F8ADB2" w:rsidR="003330E6" w:rsidRDefault="003330E6" w:rsidP="003330E6">
      <w:pPr>
        <w:pStyle w:val="ItalicHeading"/>
        <w:rPr>
          <w:i w:val="0"/>
        </w:rPr>
      </w:pPr>
      <w:r>
        <w:rPr>
          <w:i w:val="0"/>
        </w:rPr>
        <w:t>International Semantic Web Conference (Resource Track), held in Vienna, Austria</w:t>
      </w:r>
    </w:p>
    <w:p w14:paraId="204222C6" w14:textId="77777777" w:rsidR="003330E6" w:rsidRDefault="003330E6" w:rsidP="003330E6">
      <w:pPr>
        <w:pStyle w:val="ItalicHeading"/>
        <w:rPr>
          <w:i w:val="0"/>
        </w:rPr>
      </w:pPr>
    </w:p>
    <w:p w14:paraId="4995F176" w14:textId="6A46F1D5" w:rsidR="003330E6" w:rsidRPr="00F43C28" w:rsidRDefault="003330E6" w:rsidP="003330E6">
      <w:pPr>
        <w:pStyle w:val="ItalicHeading"/>
        <w:rPr>
          <w:i w:val="0"/>
        </w:rPr>
      </w:pPr>
      <w:r>
        <w:t>An Investigative Search Engine for the Human Trafficking Domain</w:t>
      </w:r>
      <w:r>
        <w:tab/>
      </w:r>
      <w:r>
        <w:tab/>
      </w:r>
      <w:r>
        <w:tab/>
      </w:r>
      <w:r>
        <w:tab/>
      </w:r>
      <w:r>
        <w:tab/>
      </w:r>
      <w:r>
        <w:rPr>
          <w:b/>
          <w:i w:val="0"/>
        </w:rPr>
        <w:t>Oct</w:t>
      </w:r>
      <w:r w:rsidR="00E5003B">
        <w:rPr>
          <w:b/>
          <w:i w:val="0"/>
        </w:rPr>
        <w:t>.</w:t>
      </w:r>
      <w:r>
        <w:rPr>
          <w:b/>
          <w:i w:val="0"/>
        </w:rPr>
        <w:t xml:space="preserve"> 2017</w:t>
      </w:r>
    </w:p>
    <w:p w14:paraId="185D103D" w14:textId="45E60914" w:rsidR="003330E6" w:rsidRDefault="003330E6" w:rsidP="003330E6">
      <w:pPr>
        <w:pStyle w:val="SpaceAfter"/>
        <w:spacing w:after="0"/>
      </w:pPr>
      <w:r w:rsidRPr="00992F7B">
        <w:rPr>
          <w:b/>
        </w:rPr>
        <w:t>Mayank Kejriwal</w:t>
      </w:r>
      <w:r>
        <w:rPr>
          <w:b/>
        </w:rPr>
        <w:t xml:space="preserve">, </w:t>
      </w:r>
      <w:r>
        <w:t>Pedro Szekely</w:t>
      </w:r>
      <w:r>
        <w:tab/>
      </w:r>
    </w:p>
    <w:p w14:paraId="740A2764" w14:textId="52DF8F2A" w:rsidR="003330E6" w:rsidRDefault="003330E6" w:rsidP="004E639D">
      <w:pPr>
        <w:pStyle w:val="ItalicHeading"/>
        <w:rPr>
          <w:i w:val="0"/>
        </w:rPr>
      </w:pPr>
      <w:r>
        <w:rPr>
          <w:i w:val="0"/>
        </w:rPr>
        <w:t>International Semantic Web Conference (In-Use Track), held in Vienna, Austria</w:t>
      </w:r>
    </w:p>
    <w:p w14:paraId="488FCDBB" w14:textId="1239DBF4" w:rsidR="003330E6" w:rsidRDefault="003330E6" w:rsidP="00131D4C">
      <w:pPr>
        <w:pStyle w:val="ItalicHeading"/>
        <w:ind w:left="0"/>
      </w:pPr>
    </w:p>
    <w:p w14:paraId="371A897C" w14:textId="452D86DB" w:rsidR="00BC4278" w:rsidRPr="00F43C28" w:rsidRDefault="00BC4278" w:rsidP="00BC4278">
      <w:pPr>
        <w:pStyle w:val="ItalicHeading"/>
        <w:rPr>
          <w:i w:val="0"/>
        </w:rPr>
      </w:pPr>
      <w:r>
        <w:t>Scalable Generation of Type Embeddings using the ABox</w:t>
      </w:r>
      <w:r>
        <w:tab/>
      </w:r>
      <w:r>
        <w:tab/>
      </w:r>
      <w:r>
        <w:tab/>
      </w:r>
      <w:r>
        <w:tab/>
      </w:r>
      <w:r>
        <w:tab/>
      </w:r>
      <w:r>
        <w:tab/>
      </w:r>
      <w:r>
        <w:rPr>
          <w:b/>
          <w:i w:val="0"/>
        </w:rPr>
        <w:t>Aug</w:t>
      </w:r>
      <w:r w:rsidR="00E5003B">
        <w:rPr>
          <w:b/>
          <w:i w:val="0"/>
        </w:rPr>
        <w:t>.</w:t>
      </w:r>
      <w:r>
        <w:rPr>
          <w:b/>
          <w:i w:val="0"/>
        </w:rPr>
        <w:t xml:space="preserve"> 2017</w:t>
      </w:r>
    </w:p>
    <w:p w14:paraId="101938E9" w14:textId="10B67EBA" w:rsidR="00BC4278" w:rsidRDefault="00BC4278" w:rsidP="00BC4278">
      <w:pPr>
        <w:pStyle w:val="SpaceAfter"/>
        <w:spacing w:after="0"/>
      </w:pPr>
      <w:r w:rsidRPr="00992F7B">
        <w:rPr>
          <w:b/>
        </w:rPr>
        <w:t>Mayank Kejriwal</w:t>
      </w:r>
      <w:r>
        <w:t>, Pedro Szekely</w:t>
      </w:r>
      <w:r>
        <w:tab/>
      </w:r>
    </w:p>
    <w:p w14:paraId="32A8F479" w14:textId="2FC3AB67" w:rsidR="00BC4278" w:rsidRDefault="00BC4278" w:rsidP="00BC4278">
      <w:pPr>
        <w:pStyle w:val="ItalicHeading"/>
      </w:pPr>
      <w:r>
        <w:rPr>
          <w:i w:val="0"/>
        </w:rPr>
        <w:t>Open Journal of Semantic Web</w:t>
      </w:r>
    </w:p>
    <w:p w14:paraId="19EF17D8" w14:textId="77777777" w:rsidR="00BC4278" w:rsidRDefault="00BC4278" w:rsidP="004E639D">
      <w:pPr>
        <w:pStyle w:val="ItalicHeading"/>
      </w:pPr>
    </w:p>
    <w:p w14:paraId="5E67C50D" w14:textId="25ED1052" w:rsidR="004E639D" w:rsidRPr="00F43C28" w:rsidRDefault="004E639D" w:rsidP="004E639D">
      <w:pPr>
        <w:pStyle w:val="ItalicHeading"/>
        <w:rPr>
          <w:i w:val="0"/>
        </w:rPr>
      </w:pPr>
      <w:r>
        <w:t>Adaptive Candidate Generation for Scalable Edge-discovery Tasks on Data Graphs</w:t>
      </w:r>
      <w:r>
        <w:tab/>
      </w:r>
      <w:r>
        <w:tab/>
      </w:r>
      <w:r>
        <w:tab/>
      </w:r>
      <w:r>
        <w:tab/>
      </w:r>
      <w:r w:rsidR="003A7EAC">
        <w:rPr>
          <w:b/>
          <w:i w:val="0"/>
        </w:rPr>
        <w:t>Aug</w:t>
      </w:r>
      <w:r w:rsidR="00E5003B">
        <w:rPr>
          <w:b/>
          <w:i w:val="0"/>
        </w:rPr>
        <w:t>.</w:t>
      </w:r>
      <w:r>
        <w:rPr>
          <w:b/>
          <w:i w:val="0"/>
        </w:rPr>
        <w:t xml:space="preserve"> 2017</w:t>
      </w:r>
    </w:p>
    <w:p w14:paraId="4DFF6F52" w14:textId="13CE0FEB" w:rsidR="004E639D" w:rsidRDefault="004E639D" w:rsidP="004E639D">
      <w:pPr>
        <w:pStyle w:val="SpaceAfter"/>
        <w:spacing w:after="0"/>
      </w:pPr>
      <w:r w:rsidRPr="00992F7B">
        <w:rPr>
          <w:b/>
        </w:rPr>
        <w:t>Mayank Kejriwal</w:t>
      </w:r>
      <w:r>
        <w:tab/>
      </w:r>
    </w:p>
    <w:p w14:paraId="4D61A651" w14:textId="670A96DC" w:rsidR="004E639D" w:rsidRDefault="004E639D" w:rsidP="004E639D">
      <w:pPr>
        <w:pStyle w:val="ItalicHeading"/>
      </w:pPr>
      <w:r>
        <w:rPr>
          <w:i w:val="0"/>
        </w:rPr>
        <w:t>MLG Workshop at ACM KDD, 2017, held in Halifax, Nova Scotia, Canada</w:t>
      </w:r>
    </w:p>
    <w:p w14:paraId="319383BC" w14:textId="77777777" w:rsidR="00F1228A" w:rsidRDefault="00F1228A" w:rsidP="00714BE9">
      <w:pPr>
        <w:pStyle w:val="ItalicHeading"/>
        <w:ind w:left="0"/>
      </w:pPr>
    </w:p>
    <w:p w14:paraId="5451B152" w14:textId="3FD67101" w:rsidR="00F1228A" w:rsidRPr="00F43C28" w:rsidRDefault="00F1228A" w:rsidP="00F1228A">
      <w:pPr>
        <w:pStyle w:val="ItalicHeading"/>
        <w:rPr>
          <w:i w:val="0"/>
        </w:rPr>
      </w:pPr>
      <w:r w:rsidRPr="00F1228A">
        <w:t>Predicting Role Relevance with Minimal Domain Expertise in a Financial Domain</w:t>
      </w:r>
      <w:r>
        <w:tab/>
      </w:r>
      <w:r>
        <w:tab/>
      </w:r>
      <w:r>
        <w:tab/>
      </w:r>
      <w:r>
        <w:tab/>
      </w:r>
      <w:r>
        <w:rPr>
          <w:b/>
          <w:i w:val="0"/>
        </w:rPr>
        <w:t>May 2017</w:t>
      </w:r>
    </w:p>
    <w:p w14:paraId="5D0C66D0" w14:textId="55916983" w:rsidR="00F1228A" w:rsidRDefault="00F1228A" w:rsidP="00F1228A">
      <w:pPr>
        <w:pStyle w:val="SpaceAfter"/>
        <w:spacing w:after="0"/>
      </w:pPr>
      <w:r w:rsidRPr="00992F7B">
        <w:rPr>
          <w:b/>
        </w:rPr>
        <w:t>Mayank Kejriwal</w:t>
      </w:r>
      <w:r>
        <w:tab/>
      </w:r>
    </w:p>
    <w:p w14:paraId="3FD1131A" w14:textId="16C0F014" w:rsidR="00F1228A" w:rsidRDefault="00F1228A" w:rsidP="00F1228A">
      <w:pPr>
        <w:pStyle w:val="ItalicHeading"/>
      </w:pPr>
      <w:r>
        <w:rPr>
          <w:i w:val="0"/>
        </w:rPr>
        <w:t>DSMM Workshop at ACM SIGMOD, 2017, held in Chicago, Illinois</w:t>
      </w:r>
    </w:p>
    <w:p w14:paraId="06B03951" w14:textId="77777777" w:rsidR="00F1228A" w:rsidRDefault="00F1228A" w:rsidP="00F1228A">
      <w:pPr>
        <w:pStyle w:val="ItalicHeading"/>
      </w:pPr>
    </w:p>
    <w:p w14:paraId="52D6A89B" w14:textId="7ADC0ED8" w:rsidR="00F1228A" w:rsidRPr="00F43C28" w:rsidRDefault="00F1228A" w:rsidP="00F1228A">
      <w:pPr>
        <w:pStyle w:val="ItalicHeading"/>
        <w:rPr>
          <w:i w:val="0"/>
        </w:rPr>
      </w:pPr>
      <w:r w:rsidRPr="00F1228A">
        <w:t>Using Contexts and Constraints for Improved Geotagging of Human Trafficking Webpages</w:t>
      </w:r>
      <w:r>
        <w:tab/>
      </w:r>
      <w:r>
        <w:tab/>
      </w:r>
      <w:r>
        <w:tab/>
      </w:r>
      <w:r>
        <w:rPr>
          <w:b/>
          <w:i w:val="0"/>
        </w:rPr>
        <w:t>May 2017</w:t>
      </w:r>
    </w:p>
    <w:p w14:paraId="100F2C2F" w14:textId="6E48E5A9" w:rsidR="00F1228A" w:rsidRDefault="00F1228A" w:rsidP="00F1228A">
      <w:pPr>
        <w:pStyle w:val="SpaceAfter"/>
        <w:spacing w:after="0"/>
      </w:pPr>
      <w:r w:rsidRPr="00F1228A">
        <w:t>Rahul Kapoor,</w:t>
      </w:r>
      <w:r>
        <w:rPr>
          <w:b/>
        </w:rPr>
        <w:t xml:space="preserve"> </w:t>
      </w:r>
      <w:r w:rsidRPr="00992F7B">
        <w:rPr>
          <w:b/>
        </w:rPr>
        <w:t>Mayank Kejriwal</w:t>
      </w:r>
      <w:r>
        <w:t xml:space="preserve">, Pedro Szekely  </w:t>
      </w:r>
      <w:r>
        <w:tab/>
      </w:r>
    </w:p>
    <w:p w14:paraId="311ED3CD" w14:textId="2DE9381F" w:rsidR="00F1228A" w:rsidRDefault="00F1228A" w:rsidP="00F1228A">
      <w:pPr>
        <w:pStyle w:val="ItalicHeading"/>
      </w:pPr>
      <w:r>
        <w:rPr>
          <w:i w:val="0"/>
        </w:rPr>
        <w:t>GeoRich Workshop at ACM SIGMOD, 2017, held in Chicago, Illinois</w:t>
      </w:r>
    </w:p>
    <w:p w14:paraId="501BC497" w14:textId="77777777" w:rsidR="00F1228A" w:rsidRDefault="00F1228A" w:rsidP="00B746AF">
      <w:pPr>
        <w:pStyle w:val="ItalicHeading"/>
      </w:pPr>
    </w:p>
    <w:p w14:paraId="07AA3054" w14:textId="233C924B" w:rsidR="00B746AF" w:rsidRPr="00F43C28" w:rsidRDefault="007C77E8" w:rsidP="00B746AF">
      <w:pPr>
        <w:pStyle w:val="ItalicHeading"/>
        <w:rPr>
          <w:i w:val="0"/>
        </w:rPr>
      </w:pPr>
      <w:r>
        <w:t>Supervised Typing of Big Graphs using Semantic Embeddings</w:t>
      </w:r>
      <w:r>
        <w:tab/>
      </w:r>
      <w:r w:rsidR="00B746AF">
        <w:tab/>
      </w:r>
      <w:r w:rsidR="00B746AF">
        <w:tab/>
      </w:r>
      <w:r w:rsidR="00B746AF">
        <w:tab/>
      </w:r>
      <w:r w:rsidR="00B746AF">
        <w:tab/>
      </w:r>
      <w:r w:rsidR="00B746AF">
        <w:tab/>
      </w:r>
      <w:r w:rsidR="00B746AF">
        <w:rPr>
          <w:b/>
          <w:i w:val="0"/>
        </w:rPr>
        <w:t>May 2017</w:t>
      </w:r>
    </w:p>
    <w:p w14:paraId="270CAC6E" w14:textId="77777777" w:rsidR="00B746AF" w:rsidRDefault="00B746AF" w:rsidP="00B746AF">
      <w:pPr>
        <w:pStyle w:val="SpaceAfter"/>
        <w:spacing w:after="0"/>
      </w:pPr>
      <w:r w:rsidRPr="00992F7B">
        <w:rPr>
          <w:b/>
        </w:rPr>
        <w:t>Mayank Kejriwal</w:t>
      </w:r>
      <w:r>
        <w:t xml:space="preserve">, Pedro Szekely  </w:t>
      </w:r>
      <w:r>
        <w:tab/>
      </w:r>
    </w:p>
    <w:p w14:paraId="0539E75A" w14:textId="5679B62B" w:rsidR="00B746AF" w:rsidRDefault="00B746AF" w:rsidP="00B746AF">
      <w:pPr>
        <w:pStyle w:val="ItalicHeading"/>
      </w:pPr>
      <w:r>
        <w:rPr>
          <w:i w:val="0"/>
        </w:rPr>
        <w:t>Semantic Big Data (SBD) Workshop at ACM SIGMOD, 2017, held in Chicago, Illinois</w:t>
      </w:r>
    </w:p>
    <w:p w14:paraId="196D0D76" w14:textId="77777777" w:rsidR="00B746AF" w:rsidRDefault="00B746AF" w:rsidP="001B7551">
      <w:pPr>
        <w:pStyle w:val="ItalicHeading"/>
      </w:pPr>
    </w:p>
    <w:p w14:paraId="0795178D" w14:textId="6506773C" w:rsidR="001B7551" w:rsidRPr="00F43C28" w:rsidRDefault="00B746AF" w:rsidP="001B7551">
      <w:pPr>
        <w:pStyle w:val="ItalicHeading"/>
        <w:rPr>
          <w:i w:val="0"/>
        </w:rPr>
      </w:pPr>
      <w:r>
        <w:t>Information Extraction in Illicit Domains</w:t>
      </w:r>
      <w:r>
        <w:tab/>
      </w:r>
      <w:r>
        <w:tab/>
      </w:r>
      <w:r>
        <w:tab/>
      </w:r>
      <w:r>
        <w:tab/>
      </w:r>
      <w:r>
        <w:tab/>
      </w:r>
      <w:r w:rsidR="001B7551">
        <w:tab/>
      </w:r>
      <w:r w:rsidR="001B7551">
        <w:tab/>
      </w:r>
      <w:r w:rsidR="001B7551">
        <w:tab/>
      </w:r>
      <w:r w:rsidR="001B7551">
        <w:rPr>
          <w:b/>
          <w:i w:val="0"/>
        </w:rPr>
        <w:t>Ap</w:t>
      </w:r>
      <w:r w:rsidR="00E5003B">
        <w:rPr>
          <w:b/>
          <w:i w:val="0"/>
        </w:rPr>
        <w:t>r.</w:t>
      </w:r>
      <w:r w:rsidR="001B7551">
        <w:rPr>
          <w:b/>
          <w:i w:val="0"/>
        </w:rPr>
        <w:t xml:space="preserve"> 2017</w:t>
      </w:r>
    </w:p>
    <w:p w14:paraId="7DB53B4F" w14:textId="3D0341A3" w:rsidR="001B7551" w:rsidRDefault="001B7551" w:rsidP="001B7551">
      <w:pPr>
        <w:pStyle w:val="SpaceAfter"/>
        <w:spacing w:after="0"/>
      </w:pPr>
      <w:r w:rsidRPr="00992F7B">
        <w:rPr>
          <w:b/>
        </w:rPr>
        <w:t>Mayank Kejriwal</w:t>
      </w:r>
      <w:r>
        <w:t xml:space="preserve">, Pedro Szekely  </w:t>
      </w:r>
      <w:r>
        <w:tab/>
      </w:r>
    </w:p>
    <w:p w14:paraId="583E5481" w14:textId="43B17808" w:rsidR="001B7551" w:rsidRDefault="001B7551" w:rsidP="001B7551">
      <w:pPr>
        <w:pStyle w:val="ItalicHeading"/>
        <w:rPr>
          <w:i w:val="0"/>
        </w:rPr>
      </w:pPr>
      <w:r w:rsidRPr="00A50F1A">
        <w:rPr>
          <w:i w:val="0"/>
        </w:rPr>
        <w:t xml:space="preserve">ACM </w:t>
      </w:r>
      <w:r>
        <w:rPr>
          <w:i w:val="0"/>
        </w:rPr>
        <w:t>World Wide Web Conference, 2017</w:t>
      </w:r>
      <w:r w:rsidRPr="00A50F1A">
        <w:rPr>
          <w:i w:val="0"/>
        </w:rPr>
        <w:t xml:space="preserve">, held in </w:t>
      </w:r>
      <w:r>
        <w:rPr>
          <w:i w:val="0"/>
        </w:rPr>
        <w:t>Perth</w:t>
      </w:r>
      <w:r w:rsidRPr="00A50F1A">
        <w:rPr>
          <w:i w:val="0"/>
        </w:rPr>
        <w:t xml:space="preserve">, </w:t>
      </w:r>
      <w:r>
        <w:rPr>
          <w:i w:val="0"/>
        </w:rPr>
        <w:t>Australia</w:t>
      </w:r>
    </w:p>
    <w:p w14:paraId="37CD580E" w14:textId="77777777" w:rsidR="001B7551" w:rsidRDefault="001B7551" w:rsidP="001B7551">
      <w:pPr>
        <w:pStyle w:val="ItalicHeading"/>
      </w:pPr>
    </w:p>
    <w:p w14:paraId="2BA326B0" w14:textId="1417646B" w:rsidR="00513037" w:rsidRPr="00F43C28" w:rsidRDefault="007B2B4B" w:rsidP="00513037">
      <w:pPr>
        <w:pStyle w:val="ItalicHeading"/>
        <w:rPr>
          <w:i w:val="0"/>
        </w:rPr>
      </w:pPr>
      <w:r w:rsidRPr="007B2B4B">
        <w:t>Local, Domain-independent Heuristics for the FEIII Challenge: Lessons and Observations</w:t>
      </w:r>
      <w:r>
        <w:tab/>
      </w:r>
      <w:r>
        <w:tab/>
      </w:r>
      <w:r>
        <w:tab/>
      </w:r>
      <w:r>
        <w:rPr>
          <w:b/>
          <w:i w:val="0"/>
        </w:rPr>
        <w:t>Jun</w:t>
      </w:r>
      <w:r w:rsidR="00E5003B">
        <w:rPr>
          <w:b/>
          <w:i w:val="0"/>
        </w:rPr>
        <w:t>.</w:t>
      </w:r>
      <w:r>
        <w:rPr>
          <w:b/>
          <w:i w:val="0"/>
        </w:rPr>
        <w:t xml:space="preserve"> 2016</w:t>
      </w:r>
    </w:p>
    <w:p w14:paraId="2D0FEAEE" w14:textId="1A949720" w:rsidR="00513037" w:rsidRDefault="00513037" w:rsidP="00513037">
      <w:pPr>
        <w:pStyle w:val="SpaceAfter"/>
        <w:spacing w:after="0"/>
      </w:pPr>
      <w:r w:rsidRPr="00992F7B">
        <w:rPr>
          <w:b/>
        </w:rPr>
        <w:t>Mayank Kejriwal</w:t>
      </w:r>
      <w:r>
        <w:t xml:space="preserve">, </w:t>
      </w:r>
      <w:r w:rsidR="007B2B4B">
        <w:t>Daniel P. Miranker</w:t>
      </w:r>
      <w:r>
        <w:t xml:space="preserve">  </w:t>
      </w:r>
      <w:r>
        <w:tab/>
      </w:r>
    </w:p>
    <w:p w14:paraId="56B480C1" w14:textId="1138F7A6" w:rsidR="00513037" w:rsidRPr="00A50F1A" w:rsidRDefault="007B2B4B" w:rsidP="00513037">
      <w:pPr>
        <w:pStyle w:val="ItalicHeading"/>
        <w:rPr>
          <w:i w:val="0"/>
        </w:rPr>
      </w:pPr>
      <w:r w:rsidRPr="00A50F1A">
        <w:rPr>
          <w:i w:val="0"/>
        </w:rPr>
        <w:t>DSMM Workshop at ACM SIGMOD, 2016</w:t>
      </w:r>
      <w:r w:rsidR="00A50F1A" w:rsidRPr="00A50F1A">
        <w:rPr>
          <w:i w:val="0"/>
        </w:rPr>
        <w:t>, held in San Francisco, California</w:t>
      </w:r>
    </w:p>
    <w:p w14:paraId="5ED48495" w14:textId="77777777" w:rsidR="00513037" w:rsidRDefault="00513037" w:rsidP="00407CFE">
      <w:pPr>
        <w:pStyle w:val="ItalicHeading"/>
      </w:pPr>
    </w:p>
    <w:p w14:paraId="5C062EBF" w14:textId="63A349F6" w:rsidR="00407CFE" w:rsidRPr="00F43C28" w:rsidRDefault="00407CFE" w:rsidP="00407CFE">
      <w:pPr>
        <w:pStyle w:val="ItalicHeading"/>
        <w:rPr>
          <w:i w:val="0"/>
        </w:rPr>
      </w:pPr>
      <w:r>
        <w:t>A Pipeline for Extracting and Deduplicating Domain-Specific Knowledge Bases</w:t>
      </w:r>
      <w:r>
        <w:tab/>
      </w:r>
      <w:r>
        <w:tab/>
      </w:r>
      <w:r>
        <w:tab/>
      </w:r>
      <w:r>
        <w:tab/>
      </w:r>
      <w:r>
        <w:rPr>
          <w:b/>
          <w:i w:val="0"/>
        </w:rPr>
        <w:t>Oct</w:t>
      </w:r>
      <w:r w:rsidR="00E5003B">
        <w:rPr>
          <w:b/>
          <w:i w:val="0"/>
        </w:rPr>
        <w:t>.</w:t>
      </w:r>
      <w:r>
        <w:rPr>
          <w:b/>
          <w:i w:val="0"/>
        </w:rPr>
        <w:t xml:space="preserve"> 2015</w:t>
      </w:r>
    </w:p>
    <w:p w14:paraId="743C2BED" w14:textId="2A99B7C7" w:rsidR="00407CFE" w:rsidRDefault="00407CFE" w:rsidP="00407CFE">
      <w:pPr>
        <w:pStyle w:val="SpaceAfter"/>
        <w:spacing w:after="0"/>
      </w:pPr>
      <w:r w:rsidRPr="00992F7B">
        <w:rPr>
          <w:b/>
        </w:rPr>
        <w:t>Mayank Kejriwal</w:t>
      </w:r>
      <w:r>
        <w:t xml:space="preserve">, Qiaoling Liu, Ferosh Jacob and Faizan Javed  </w:t>
      </w:r>
      <w:r>
        <w:tab/>
      </w:r>
    </w:p>
    <w:p w14:paraId="0B7F6CAC" w14:textId="56759950" w:rsidR="00407CFE" w:rsidRPr="00A50F1A" w:rsidRDefault="00407CFE" w:rsidP="00407CFE">
      <w:pPr>
        <w:pStyle w:val="ItalicHeading"/>
        <w:rPr>
          <w:i w:val="0"/>
        </w:rPr>
      </w:pPr>
      <w:r w:rsidRPr="00A50F1A">
        <w:rPr>
          <w:i w:val="0"/>
        </w:rPr>
        <w:t>Industry track in the IEEE International Conference on Big Data, held in Santa Clara, California</w:t>
      </w:r>
    </w:p>
    <w:p w14:paraId="3278B6B6" w14:textId="77777777" w:rsidR="00407CFE" w:rsidRDefault="00407CFE" w:rsidP="00322098">
      <w:pPr>
        <w:pStyle w:val="ItalicHeading"/>
      </w:pPr>
    </w:p>
    <w:p w14:paraId="1B38CFA4" w14:textId="20B19D87" w:rsidR="00322098" w:rsidRPr="00F43C28" w:rsidRDefault="00407CFE" w:rsidP="00322098">
      <w:pPr>
        <w:pStyle w:val="ItalicHeading"/>
        <w:rPr>
          <w:i w:val="0"/>
        </w:rPr>
      </w:pPr>
      <w:r>
        <w:t>Decision-making</w:t>
      </w:r>
      <w:r w:rsidR="00322098">
        <w:t xml:space="preserve"> Bias in </w:t>
      </w:r>
      <w:r>
        <w:t>Instance</w:t>
      </w:r>
      <w:r w:rsidR="00322098">
        <w:t xml:space="preserve"> Matchi</w:t>
      </w:r>
      <w:r>
        <w:t>ng Model Selection</w:t>
      </w:r>
      <w:r>
        <w:tab/>
      </w:r>
      <w:r>
        <w:tab/>
      </w:r>
      <w:r>
        <w:tab/>
      </w:r>
      <w:r>
        <w:tab/>
      </w:r>
      <w:r>
        <w:tab/>
      </w:r>
      <w:r>
        <w:tab/>
      </w:r>
      <w:r>
        <w:rPr>
          <w:b/>
          <w:i w:val="0"/>
        </w:rPr>
        <w:t>Oct</w:t>
      </w:r>
      <w:r w:rsidR="00E5003B">
        <w:rPr>
          <w:b/>
          <w:i w:val="0"/>
        </w:rPr>
        <w:t>.</w:t>
      </w:r>
      <w:r>
        <w:rPr>
          <w:b/>
          <w:i w:val="0"/>
        </w:rPr>
        <w:t xml:space="preserve"> 2015</w:t>
      </w:r>
    </w:p>
    <w:p w14:paraId="6D8289A3" w14:textId="77777777" w:rsidR="00322098" w:rsidRDefault="00322098" w:rsidP="00322098">
      <w:pPr>
        <w:pStyle w:val="SpaceAfter"/>
        <w:spacing w:after="0"/>
      </w:pPr>
      <w:r w:rsidRPr="00992F7B">
        <w:rPr>
          <w:b/>
        </w:rPr>
        <w:t>Mayank Kejriwal</w:t>
      </w:r>
      <w:r>
        <w:t xml:space="preserve">, Daniel P. Miranker  </w:t>
      </w:r>
      <w:r>
        <w:tab/>
      </w:r>
    </w:p>
    <w:p w14:paraId="43E721DC" w14:textId="32E28B6A" w:rsidR="00322098" w:rsidRDefault="00322098" w:rsidP="00322098">
      <w:pPr>
        <w:pStyle w:val="SpaceAfter"/>
        <w:spacing w:after="0"/>
      </w:pPr>
      <w:r>
        <w:t>The 14</w:t>
      </w:r>
      <w:r w:rsidRPr="00322098">
        <w:rPr>
          <w:vertAlign w:val="superscript"/>
        </w:rPr>
        <w:t>th</w:t>
      </w:r>
      <w:r>
        <w:t xml:space="preserve"> International Semantic Web Conference</w:t>
      </w:r>
      <w:r w:rsidR="009C2C4A">
        <w:t>, held in Bethlehem, Pennsylvania</w:t>
      </w:r>
    </w:p>
    <w:p w14:paraId="547EB028" w14:textId="77777777" w:rsidR="00322098" w:rsidRDefault="00322098" w:rsidP="00F43C28">
      <w:pPr>
        <w:pStyle w:val="ItalicHeading"/>
      </w:pPr>
    </w:p>
    <w:p w14:paraId="684EFBBA" w14:textId="48837E18" w:rsidR="00F43C28" w:rsidRPr="00F43C28" w:rsidRDefault="00F43C28" w:rsidP="00F43C28">
      <w:pPr>
        <w:pStyle w:val="ItalicHeading"/>
        <w:rPr>
          <w:i w:val="0"/>
        </w:rPr>
      </w:pPr>
      <w:r>
        <w:t>An Unsupervised Instance Matcher for Sc</w:t>
      </w:r>
      <w:r w:rsidR="00407CFE">
        <w:t>hema-free RDF Data</w:t>
      </w:r>
      <w:r w:rsidR="00407CFE">
        <w:tab/>
      </w:r>
      <w:r w:rsidR="00407CFE">
        <w:tab/>
      </w:r>
      <w:r w:rsidR="00407CFE">
        <w:tab/>
      </w:r>
      <w:r w:rsidR="00407CFE">
        <w:tab/>
      </w:r>
      <w:r w:rsidR="00407CFE">
        <w:tab/>
      </w:r>
      <w:r w:rsidR="00407CFE">
        <w:tab/>
      </w:r>
      <w:r w:rsidR="00407CFE">
        <w:rPr>
          <w:b/>
          <w:i w:val="0"/>
        </w:rPr>
        <w:t>Jul</w:t>
      </w:r>
      <w:r w:rsidR="00E5003B">
        <w:rPr>
          <w:b/>
          <w:i w:val="0"/>
        </w:rPr>
        <w:t>.</w:t>
      </w:r>
      <w:r w:rsidR="00407CFE">
        <w:rPr>
          <w:b/>
          <w:i w:val="0"/>
        </w:rPr>
        <w:t xml:space="preserve"> 2015</w:t>
      </w:r>
    </w:p>
    <w:p w14:paraId="391BF0BA" w14:textId="77777777" w:rsidR="00F43C28" w:rsidRDefault="00F43C28" w:rsidP="00F43C28">
      <w:pPr>
        <w:pStyle w:val="SpaceAfter"/>
        <w:spacing w:after="0"/>
      </w:pPr>
      <w:r w:rsidRPr="00992F7B">
        <w:rPr>
          <w:b/>
        </w:rPr>
        <w:t>Mayank Kejriwal</w:t>
      </w:r>
      <w:r>
        <w:t xml:space="preserve">, Daniel P. Miranker  </w:t>
      </w:r>
      <w:r>
        <w:tab/>
      </w:r>
    </w:p>
    <w:p w14:paraId="7FEEE775" w14:textId="77777777" w:rsidR="00F43C28" w:rsidRDefault="00F43C28" w:rsidP="00F43C28">
      <w:pPr>
        <w:pStyle w:val="SpaceAfter"/>
        <w:spacing w:after="0"/>
      </w:pPr>
      <w:r w:rsidRPr="00236558">
        <w:t>The Journal of Web Semantics</w:t>
      </w:r>
    </w:p>
    <w:p w14:paraId="0B32762F" w14:textId="77777777" w:rsidR="00F43C28" w:rsidRDefault="00F43C28" w:rsidP="00F43C28">
      <w:pPr>
        <w:pStyle w:val="SpaceAfter"/>
        <w:spacing w:after="0"/>
      </w:pPr>
    </w:p>
    <w:p w14:paraId="29EC9429" w14:textId="49779AC6" w:rsidR="008636BB" w:rsidRDefault="008636BB" w:rsidP="008636BB">
      <w:pPr>
        <w:pStyle w:val="ItalicHeading"/>
      </w:pPr>
      <w:r>
        <w:t>Sorted Neighborhood for Schema-free RDF Data</w:t>
      </w:r>
      <w:r w:rsidR="00407CFE">
        <w:tab/>
      </w:r>
      <w:r w:rsidR="00407CFE">
        <w:tab/>
      </w:r>
      <w:r w:rsidR="00407CFE">
        <w:tab/>
      </w:r>
      <w:r w:rsidR="00407CFE">
        <w:tab/>
      </w:r>
      <w:r w:rsidR="00407CFE">
        <w:tab/>
      </w:r>
      <w:r w:rsidR="00407CFE">
        <w:tab/>
      </w:r>
      <w:r w:rsidR="00407CFE">
        <w:tab/>
      </w:r>
      <w:r w:rsidRPr="00F43C28">
        <w:rPr>
          <w:b/>
          <w:i w:val="0"/>
        </w:rPr>
        <w:t>May 2015</w:t>
      </w:r>
    </w:p>
    <w:p w14:paraId="558573D0" w14:textId="77777777" w:rsidR="00407CFE" w:rsidRDefault="008636BB" w:rsidP="008636BB">
      <w:pPr>
        <w:pStyle w:val="SpaceAfter"/>
        <w:spacing w:after="0"/>
      </w:pPr>
      <w:r w:rsidRPr="00992F7B">
        <w:rPr>
          <w:b/>
        </w:rPr>
        <w:t>Mayank Kejriwal</w:t>
      </w:r>
      <w:r>
        <w:t xml:space="preserve">, Daniel P. Miranker  </w:t>
      </w:r>
    </w:p>
    <w:p w14:paraId="73FCAD60" w14:textId="7AF3C3AF" w:rsidR="008636BB" w:rsidRPr="00407CFE" w:rsidRDefault="00407CFE" w:rsidP="008636BB">
      <w:pPr>
        <w:pStyle w:val="SpaceAfter"/>
        <w:spacing w:after="0"/>
        <w:rPr>
          <w:i/>
        </w:rPr>
      </w:pPr>
      <w:r w:rsidRPr="00407CFE">
        <w:rPr>
          <w:b/>
          <w:i/>
        </w:rPr>
        <w:lastRenderedPageBreak/>
        <w:t>Winner of best paper award</w:t>
      </w:r>
      <w:r w:rsidR="008636BB" w:rsidRPr="00407CFE">
        <w:rPr>
          <w:i/>
        </w:rPr>
        <w:tab/>
      </w:r>
    </w:p>
    <w:p w14:paraId="3F943CD4" w14:textId="77777777" w:rsidR="008636BB" w:rsidRDefault="008636BB" w:rsidP="008636BB">
      <w:pPr>
        <w:pStyle w:val="ItalicHeading"/>
        <w:rPr>
          <w:i w:val="0"/>
        </w:rPr>
      </w:pPr>
      <w:r>
        <w:rPr>
          <w:i w:val="0"/>
        </w:rPr>
        <w:t>The 4</w:t>
      </w:r>
      <w:r w:rsidRPr="008636BB">
        <w:rPr>
          <w:i w:val="0"/>
          <w:vertAlign w:val="superscript"/>
        </w:rPr>
        <w:t>th</w:t>
      </w:r>
      <w:r>
        <w:rPr>
          <w:i w:val="0"/>
        </w:rPr>
        <w:t xml:space="preserve"> Knowledge Discovery and Data Mining meets Linked Open Data workshop, </w:t>
      </w:r>
    </w:p>
    <w:p w14:paraId="34EE5BB8" w14:textId="18B0E672" w:rsidR="008636BB" w:rsidRDefault="008636BB" w:rsidP="008636BB">
      <w:pPr>
        <w:pStyle w:val="ItalicHeading"/>
        <w:rPr>
          <w:i w:val="0"/>
        </w:rPr>
      </w:pPr>
      <w:r>
        <w:rPr>
          <w:i w:val="0"/>
        </w:rPr>
        <w:t>T</w:t>
      </w:r>
      <w:r w:rsidRPr="00F43C28">
        <w:rPr>
          <w:i w:val="0"/>
        </w:rPr>
        <w:t>he 12</w:t>
      </w:r>
      <w:r w:rsidRPr="00F43C28">
        <w:rPr>
          <w:i w:val="0"/>
          <w:vertAlign w:val="superscript"/>
        </w:rPr>
        <w:t>th</w:t>
      </w:r>
      <w:r w:rsidRPr="00F43C28">
        <w:rPr>
          <w:i w:val="0"/>
        </w:rPr>
        <w:t xml:space="preserve"> European Semantic Web Conference</w:t>
      </w:r>
      <w:r>
        <w:rPr>
          <w:i w:val="0"/>
        </w:rPr>
        <w:t>, held in Portoroz, Slovenia</w:t>
      </w:r>
    </w:p>
    <w:p w14:paraId="37417F5B" w14:textId="77777777" w:rsidR="008636BB" w:rsidRDefault="008636BB" w:rsidP="008636BB">
      <w:pPr>
        <w:pStyle w:val="ItalicHeading"/>
      </w:pPr>
    </w:p>
    <w:p w14:paraId="66BF93E8" w14:textId="70F50D01" w:rsidR="00F43C28" w:rsidRDefault="00F43C28" w:rsidP="00F43C28">
      <w:pPr>
        <w:pStyle w:val="ItalicHeading"/>
      </w:pPr>
      <w:r>
        <w:t>Semi-supervised Instance Matching using Boosted Classifiers</w:t>
      </w:r>
      <w:r w:rsidR="00407CFE">
        <w:tab/>
      </w:r>
      <w:r w:rsidR="00407CFE">
        <w:tab/>
      </w:r>
      <w:r w:rsidR="00407CFE">
        <w:tab/>
      </w:r>
      <w:r w:rsidR="00407CFE">
        <w:tab/>
      </w:r>
      <w:r w:rsidR="00407CFE">
        <w:tab/>
      </w:r>
      <w:r w:rsidR="00407CFE">
        <w:tab/>
      </w:r>
      <w:r w:rsidRPr="00F43C28">
        <w:rPr>
          <w:b/>
          <w:i w:val="0"/>
        </w:rPr>
        <w:t>May 2015</w:t>
      </w:r>
    </w:p>
    <w:p w14:paraId="5E9A20EB" w14:textId="77777777" w:rsidR="00F43C28" w:rsidRDefault="00F43C28" w:rsidP="00F43C28">
      <w:pPr>
        <w:pStyle w:val="SpaceAfter"/>
        <w:spacing w:after="0"/>
      </w:pPr>
      <w:r w:rsidRPr="00992F7B">
        <w:rPr>
          <w:b/>
        </w:rPr>
        <w:t>Mayank Kejriwal</w:t>
      </w:r>
      <w:r>
        <w:t xml:space="preserve">, Daniel P. Miranker  </w:t>
      </w:r>
      <w:r>
        <w:tab/>
      </w:r>
    </w:p>
    <w:p w14:paraId="59EDB7F4" w14:textId="5C53DF78" w:rsidR="00F43C28" w:rsidRPr="00F43C28" w:rsidRDefault="00F43C28" w:rsidP="00F43C28">
      <w:pPr>
        <w:pStyle w:val="ItalicHeading"/>
        <w:rPr>
          <w:i w:val="0"/>
        </w:rPr>
      </w:pPr>
      <w:r w:rsidRPr="00F43C28">
        <w:rPr>
          <w:i w:val="0"/>
        </w:rPr>
        <w:t>The 12</w:t>
      </w:r>
      <w:r w:rsidRPr="00F43C28">
        <w:rPr>
          <w:i w:val="0"/>
          <w:vertAlign w:val="superscript"/>
        </w:rPr>
        <w:t>th</w:t>
      </w:r>
      <w:r w:rsidRPr="00F43C28">
        <w:rPr>
          <w:i w:val="0"/>
        </w:rPr>
        <w:t xml:space="preserve"> European Semantic Web Conference</w:t>
      </w:r>
      <w:r w:rsidR="00407CFE">
        <w:rPr>
          <w:i w:val="0"/>
        </w:rPr>
        <w:t>,</w:t>
      </w:r>
      <w:r w:rsidR="009C2C4A">
        <w:rPr>
          <w:i w:val="0"/>
        </w:rPr>
        <w:t xml:space="preserve"> </w:t>
      </w:r>
      <w:r w:rsidR="008636BB">
        <w:rPr>
          <w:i w:val="0"/>
        </w:rPr>
        <w:t>held in Portoroz, Slovenia</w:t>
      </w:r>
    </w:p>
    <w:p w14:paraId="0FB6EAA7" w14:textId="77777777" w:rsidR="00F43C28" w:rsidRDefault="00F43C28" w:rsidP="009F1E69">
      <w:pPr>
        <w:pStyle w:val="ItalicHeading"/>
      </w:pPr>
    </w:p>
    <w:p w14:paraId="7754C86E" w14:textId="63CD7454" w:rsidR="009F1E69" w:rsidRDefault="009F1E69" w:rsidP="009F1E69">
      <w:pPr>
        <w:pStyle w:val="ItalicHeading"/>
      </w:pPr>
      <w:r>
        <w:t>Entity Resolution in a Big Data Framework</w:t>
      </w:r>
      <w:r w:rsidR="00407CFE">
        <w:tab/>
      </w:r>
      <w:r w:rsidR="00407CFE">
        <w:tab/>
      </w:r>
      <w:r w:rsidR="00407CFE">
        <w:tab/>
      </w:r>
      <w:r w:rsidR="00407CFE">
        <w:tab/>
      </w:r>
      <w:r w:rsidR="00407CFE">
        <w:tab/>
      </w:r>
      <w:r w:rsidR="00407CFE">
        <w:tab/>
      </w:r>
      <w:r w:rsidR="00407CFE">
        <w:tab/>
      </w:r>
      <w:r w:rsidRPr="009F1E69">
        <w:rPr>
          <w:b/>
          <w:i w:val="0"/>
        </w:rPr>
        <w:t>Jan</w:t>
      </w:r>
      <w:r w:rsidR="00E5003B">
        <w:rPr>
          <w:b/>
          <w:i w:val="0"/>
        </w:rPr>
        <w:t>.</w:t>
      </w:r>
      <w:r w:rsidRPr="009F1E69">
        <w:rPr>
          <w:b/>
          <w:i w:val="0"/>
        </w:rPr>
        <w:t xml:space="preserve"> 2015</w:t>
      </w:r>
    </w:p>
    <w:p w14:paraId="0A9A13E8" w14:textId="77777777" w:rsidR="009F1E69" w:rsidRPr="00992F7B" w:rsidRDefault="009F1E69" w:rsidP="009F1E69">
      <w:pPr>
        <w:pStyle w:val="SpaceAfter"/>
        <w:spacing w:after="0"/>
        <w:rPr>
          <w:b/>
        </w:rPr>
      </w:pPr>
      <w:r w:rsidRPr="00992F7B">
        <w:rPr>
          <w:b/>
        </w:rPr>
        <w:t>Mayank Kejriwal</w:t>
      </w:r>
      <w:r w:rsidRPr="00992F7B">
        <w:rPr>
          <w:b/>
        </w:rPr>
        <w:tab/>
      </w:r>
    </w:p>
    <w:p w14:paraId="53FA6D24" w14:textId="77777777" w:rsidR="009F1E69" w:rsidRDefault="00F43C28" w:rsidP="009F1E69">
      <w:pPr>
        <w:pStyle w:val="SpaceAfter"/>
        <w:spacing w:after="0"/>
      </w:pPr>
      <w:r>
        <w:t>D</w:t>
      </w:r>
      <w:r w:rsidR="009F1E69">
        <w:t>octoral consortium</w:t>
      </w:r>
      <w:r>
        <w:t>,</w:t>
      </w:r>
      <w:r w:rsidR="009F1E69">
        <w:t xml:space="preserve"> the 29</w:t>
      </w:r>
      <w:r w:rsidR="009F1E69" w:rsidRPr="00444C3D">
        <w:rPr>
          <w:vertAlign w:val="superscript"/>
        </w:rPr>
        <w:t>th</w:t>
      </w:r>
      <w:r w:rsidR="009F1E69">
        <w:t xml:space="preserve"> Conference on Artificial Intelligence (AAAI)</w:t>
      </w:r>
      <w:r w:rsidR="008636BB">
        <w:t>, held in Austin, TX</w:t>
      </w:r>
    </w:p>
    <w:p w14:paraId="4939F151" w14:textId="77777777" w:rsidR="009F1E69" w:rsidRDefault="009F1E69">
      <w:pPr>
        <w:pStyle w:val="ItalicHeading"/>
      </w:pPr>
    </w:p>
    <w:p w14:paraId="4EEB9833" w14:textId="55BA8161" w:rsidR="00BF3130" w:rsidRDefault="00992F7B">
      <w:pPr>
        <w:pStyle w:val="ItalicHeading"/>
      </w:pPr>
      <w:r>
        <w:t>Populating Entity Name Systems for Big Data Integration</w:t>
      </w:r>
      <w:r w:rsidR="00407CFE">
        <w:rPr>
          <w:b/>
        </w:rPr>
        <w:tab/>
      </w:r>
      <w:r w:rsidR="00407CFE">
        <w:rPr>
          <w:b/>
        </w:rPr>
        <w:tab/>
      </w:r>
      <w:r w:rsidR="00407CFE">
        <w:rPr>
          <w:b/>
        </w:rPr>
        <w:tab/>
      </w:r>
      <w:r w:rsidR="00407CFE">
        <w:rPr>
          <w:b/>
        </w:rPr>
        <w:tab/>
      </w:r>
      <w:r w:rsidR="00407CFE">
        <w:rPr>
          <w:b/>
        </w:rPr>
        <w:tab/>
      </w:r>
      <w:r w:rsidR="00407CFE">
        <w:rPr>
          <w:b/>
        </w:rPr>
        <w:tab/>
      </w:r>
      <w:r w:rsidR="00DA7780" w:rsidRPr="00DA7780">
        <w:rPr>
          <w:b/>
          <w:i w:val="0"/>
        </w:rPr>
        <w:t>Oct</w:t>
      </w:r>
      <w:r w:rsidR="00E5003B">
        <w:rPr>
          <w:b/>
          <w:i w:val="0"/>
        </w:rPr>
        <w:t>.</w:t>
      </w:r>
      <w:r w:rsidR="00DA7780" w:rsidRPr="00DA7780">
        <w:rPr>
          <w:b/>
          <w:i w:val="0"/>
        </w:rPr>
        <w:t xml:space="preserve"> 2014</w:t>
      </w:r>
    </w:p>
    <w:p w14:paraId="3F3ACC52" w14:textId="77777777" w:rsidR="00992F7B" w:rsidRPr="00992F7B" w:rsidRDefault="00992F7B" w:rsidP="00992F7B">
      <w:pPr>
        <w:pStyle w:val="SpaceAfter"/>
        <w:spacing w:after="0"/>
        <w:rPr>
          <w:b/>
        </w:rPr>
      </w:pPr>
      <w:r w:rsidRPr="00992F7B">
        <w:rPr>
          <w:b/>
        </w:rPr>
        <w:t>Mayank Kejriwal</w:t>
      </w:r>
      <w:r w:rsidR="003571DB" w:rsidRPr="00992F7B">
        <w:rPr>
          <w:b/>
        </w:rPr>
        <w:tab/>
      </w:r>
    </w:p>
    <w:p w14:paraId="4DBD3FED" w14:textId="77777777" w:rsidR="00992F7B" w:rsidRPr="00DF72F4" w:rsidRDefault="009F1E69" w:rsidP="00992F7B">
      <w:pPr>
        <w:pStyle w:val="ItalicHeading"/>
        <w:rPr>
          <w:i w:val="0"/>
        </w:rPr>
      </w:pPr>
      <w:r w:rsidRPr="00DF72F4">
        <w:rPr>
          <w:i w:val="0"/>
        </w:rPr>
        <w:t>The</w:t>
      </w:r>
      <w:r w:rsidR="00992F7B" w:rsidRPr="00DF72F4">
        <w:rPr>
          <w:i w:val="0"/>
        </w:rPr>
        <w:t xml:space="preserve"> 13</w:t>
      </w:r>
      <w:r w:rsidR="00992F7B" w:rsidRPr="00DF72F4">
        <w:rPr>
          <w:i w:val="0"/>
          <w:vertAlign w:val="superscript"/>
        </w:rPr>
        <w:t>th</w:t>
      </w:r>
      <w:r w:rsidR="00992F7B" w:rsidRPr="00DF72F4">
        <w:rPr>
          <w:i w:val="0"/>
        </w:rPr>
        <w:t xml:space="preserve"> International Semantic Web Conference, held in Riva Del Garda, Italy </w:t>
      </w:r>
    </w:p>
    <w:p w14:paraId="704A54A4" w14:textId="77777777" w:rsidR="00992F7B" w:rsidRDefault="00992F7B" w:rsidP="00992F7B">
      <w:pPr>
        <w:pStyle w:val="ItalicHeading"/>
      </w:pPr>
    </w:p>
    <w:p w14:paraId="6E9E06D8" w14:textId="44725029" w:rsidR="00DF72F4" w:rsidRPr="00DA7780" w:rsidRDefault="00DF72F4" w:rsidP="00DF72F4">
      <w:pPr>
        <w:pStyle w:val="ItalicHeading"/>
        <w:rPr>
          <w:i w:val="0"/>
        </w:rPr>
      </w:pPr>
      <w:r>
        <w:t>A Two-Step Blocking Scheme Learner for Scalable Link Discovery</w:t>
      </w:r>
      <w:r w:rsidR="00407CFE">
        <w:tab/>
      </w:r>
      <w:r w:rsidR="00407CFE">
        <w:tab/>
      </w:r>
      <w:r w:rsidR="00407CFE">
        <w:tab/>
      </w:r>
      <w:r w:rsidR="00407CFE">
        <w:tab/>
      </w:r>
      <w:r w:rsidR="00407CFE">
        <w:tab/>
      </w:r>
      <w:r w:rsidR="00DA7780" w:rsidRPr="00DA7780">
        <w:rPr>
          <w:b/>
          <w:i w:val="0"/>
        </w:rPr>
        <w:t>Oct</w:t>
      </w:r>
      <w:r w:rsidR="00E5003B">
        <w:rPr>
          <w:b/>
          <w:i w:val="0"/>
        </w:rPr>
        <w:t>.</w:t>
      </w:r>
      <w:r w:rsidR="00DA7780" w:rsidRPr="00DA7780">
        <w:rPr>
          <w:b/>
          <w:i w:val="0"/>
        </w:rPr>
        <w:t xml:space="preserve"> 2014</w:t>
      </w:r>
    </w:p>
    <w:p w14:paraId="3F7982A2" w14:textId="77777777" w:rsidR="00DF72F4" w:rsidRPr="00992F7B" w:rsidRDefault="00DF72F4" w:rsidP="00DF72F4">
      <w:pPr>
        <w:pStyle w:val="SpaceAfter"/>
        <w:spacing w:after="0"/>
        <w:rPr>
          <w:b/>
        </w:rPr>
      </w:pPr>
      <w:r w:rsidRPr="00992F7B">
        <w:rPr>
          <w:b/>
        </w:rPr>
        <w:t>Mayank Kejriwal</w:t>
      </w:r>
      <w:r>
        <w:rPr>
          <w:b/>
        </w:rPr>
        <w:t xml:space="preserve"> </w:t>
      </w:r>
      <w:r w:rsidRPr="00992F7B">
        <w:t>and Daniel P. Miranker</w:t>
      </w:r>
      <w:r w:rsidRPr="00992F7B">
        <w:rPr>
          <w:b/>
        </w:rPr>
        <w:tab/>
      </w:r>
    </w:p>
    <w:p w14:paraId="33954590" w14:textId="77777777" w:rsidR="00DF72F4" w:rsidRPr="00DF72F4" w:rsidRDefault="00DF72F4" w:rsidP="00DF72F4">
      <w:pPr>
        <w:pStyle w:val="SpaceAfter"/>
        <w:spacing w:after="0"/>
      </w:pPr>
      <w:r w:rsidRPr="00DF72F4">
        <w:t>The 9</w:t>
      </w:r>
      <w:r w:rsidRPr="00DF72F4">
        <w:rPr>
          <w:vertAlign w:val="superscript"/>
        </w:rPr>
        <w:t>th</w:t>
      </w:r>
      <w:r w:rsidRPr="00DF72F4">
        <w:t xml:space="preserve"> International Workshop on Ontology Matching at the 13</w:t>
      </w:r>
      <w:r w:rsidRPr="00DF72F4">
        <w:rPr>
          <w:vertAlign w:val="superscript"/>
        </w:rPr>
        <w:t>th</w:t>
      </w:r>
      <w:r w:rsidRPr="00DF72F4">
        <w:t xml:space="preserve"> International Semantic Web Conference, held in Riva Del Garda, Italy</w:t>
      </w:r>
    </w:p>
    <w:p w14:paraId="009A6E72" w14:textId="77777777" w:rsidR="00DF72F4" w:rsidRDefault="00DF72F4" w:rsidP="00992F7B">
      <w:pPr>
        <w:pStyle w:val="ItalicHeading"/>
      </w:pPr>
    </w:p>
    <w:p w14:paraId="3F8BC9AE" w14:textId="178DFD36" w:rsidR="00992F7B" w:rsidRPr="00DA7780" w:rsidRDefault="00992F7B" w:rsidP="00992F7B">
      <w:pPr>
        <w:pStyle w:val="ItalicHeading"/>
        <w:rPr>
          <w:i w:val="0"/>
        </w:rPr>
      </w:pPr>
      <w:r>
        <w:t>Schema Matching over Relations, Attributes and Data Values</w:t>
      </w:r>
      <w:r w:rsidR="00407CFE">
        <w:rPr>
          <w:b/>
        </w:rPr>
        <w:tab/>
      </w:r>
      <w:r w:rsidR="00407CFE">
        <w:rPr>
          <w:b/>
        </w:rPr>
        <w:tab/>
      </w:r>
      <w:r w:rsidR="00407CFE">
        <w:rPr>
          <w:b/>
        </w:rPr>
        <w:tab/>
      </w:r>
      <w:r w:rsidR="00407CFE">
        <w:rPr>
          <w:b/>
        </w:rPr>
        <w:tab/>
      </w:r>
      <w:r w:rsidR="00407CFE">
        <w:rPr>
          <w:b/>
        </w:rPr>
        <w:tab/>
      </w:r>
      <w:r w:rsidR="00407CFE">
        <w:rPr>
          <w:b/>
        </w:rPr>
        <w:tab/>
      </w:r>
      <w:r w:rsidR="00E5003B">
        <w:rPr>
          <w:b/>
          <w:i w:val="0"/>
        </w:rPr>
        <w:t>Jul.</w:t>
      </w:r>
      <w:r w:rsidR="00DA7780" w:rsidRPr="00DA7780">
        <w:rPr>
          <w:b/>
          <w:i w:val="0"/>
        </w:rPr>
        <w:t xml:space="preserve"> 2014</w:t>
      </w:r>
    </w:p>
    <w:p w14:paraId="70C4EFE0" w14:textId="77777777" w:rsidR="00992F7B" w:rsidRPr="00992F7B" w:rsidRDefault="00992F7B" w:rsidP="00992F7B">
      <w:pPr>
        <w:pStyle w:val="SpaceAfter"/>
        <w:spacing w:after="0"/>
        <w:rPr>
          <w:b/>
        </w:rPr>
      </w:pPr>
      <w:r w:rsidRPr="00992F7B">
        <w:t>Aibo Tian,</w:t>
      </w:r>
      <w:r>
        <w:rPr>
          <w:b/>
        </w:rPr>
        <w:t xml:space="preserve"> </w:t>
      </w:r>
      <w:r w:rsidRPr="00992F7B">
        <w:rPr>
          <w:b/>
        </w:rPr>
        <w:t>Mayank Kejriwal</w:t>
      </w:r>
      <w:r>
        <w:rPr>
          <w:b/>
        </w:rPr>
        <w:t xml:space="preserve"> </w:t>
      </w:r>
      <w:r w:rsidRPr="00992F7B">
        <w:t>and Daniel P. Miranker</w:t>
      </w:r>
      <w:r w:rsidRPr="00992F7B">
        <w:rPr>
          <w:b/>
        </w:rPr>
        <w:tab/>
      </w:r>
    </w:p>
    <w:p w14:paraId="4E335D9C" w14:textId="77777777" w:rsidR="00992F7B" w:rsidRPr="00DF72F4" w:rsidRDefault="00992F7B" w:rsidP="00992F7B">
      <w:pPr>
        <w:pStyle w:val="SpaceAfter"/>
        <w:spacing w:after="0"/>
      </w:pPr>
      <w:r w:rsidRPr="00DF72F4">
        <w:t>The 26</w:t>
      </w:r>
      <w:r w:rsidRPr="00DF72F4">
        <w:rPr>
          <w:vertAlign w:val="superscript"/>
        </w:rPr>
        <w:t>th</w:t>
      </w:r>
      <w:r w:rsidRPr="00DF72F4">
        <w:t xml:space="preserve"> International Conference on Scientific and Statistical Database Management, held in Aalborg, Denmark</w:t>
      </w:r>
    </w:p>
    <w:p w14:paraId="239AFF9E" w14:textId="77777777" w:rsidR="00992F7B" w:rsidRDefault="00992F7B" w:rsidP="00992F7B">
      <w:pPr>
        <w:pStyle w:val="SpaceAfter"/>
        <w:spacing w:after="0"/>
      </w:pPr>
    </w:p>
    <w:p w14:paraId="0C4D10FD" w14:textId="1D8348B4" w:rsidR="00992F7B" w:rsidRDefault="00992F7B" w:rsidP="00992F7B">
      <w:pPr>
        <w:pStyle w:val="ItalicHeading"/>
      </w:pPr>
      <w:r>
        <w:t>An Unsupervised Algorithm for Learning Blocking Schemes</w:t>
      </w:r>
      <w:r w:rsidR="00C7565D">
        <w:tab/>
      </w:r>
      <w:r w:rsidR="00C7565D">
        <w:tab/>
      </w:r>
      <w:r w:rsidR="00C7565D">
        <w:tab/>
      </w:r>
      <w:r w:rsidR="00C7565D">
        <w:tab/>
      </w:r>
      <w:r w:rsidR="00C7565D">
        <w:tab/>
      </w:r>
      <w:r w:rsidR="00C7565D">
        <w:tab/>
      </w:r>
      <w:r w:rsidR="00DA7780" w:rsidRPr="00DA7780">
        <w:rPr>
          <w:b/>
          <w:i w:val="0"/>
        </w:rPr>
        <w:t>Dec</w:t>
      </w:r>
      <w:r w:rsidR="00E5003B">
        <w:rPr>
          <w:b/>
          <w:i w:val="0"/>
        </w:rPr>
        <w:t>.</w:t>
      </w:r>
      <w:r w:rsidR="00DA7780" w:rsidRPr="00DA7780">
        <w:rPr>
          <w:b/>
          <w:i w:val="0"/>
        </w:rPr>
        <w:t xml:space="preserve"> 2013</w:t>
      </w:r>
    </w:p>
    <w:p w14:paraId="0391836B" w14:textId="77777777" w:rsidR="00992F7B" w:rsidRPr="00992F7B" w:rsidRDefault="00992F7B" w:rsidP="00992F7B">
      <w:pPr>
        <w:pStyle w:val="SpaceAfter"/>
        <w:spacing w:after="0"/>
        <w:rPr>
          <w:b/>
        </w:rPr>
      </w:pPr>
      <w:r w:rsidRPr="00992F7B">
        <w:rPr>
          <w:b/>
        </w:rPr>
        <w:t>Mayank Kejriwal</w:t>
      </w:r>
      <w:r>
        <w:rPr>
          <w:b/>
        </w:rPr>
        <w:t xml:space="preserve"> </w:t>
      </w:r>
      <w:r w:rsidRPr="00992F7B">
        <w:t>and Daniel P. Miranker</w:t>
      </w:r>
      <w:r w:rsidRPr="00992F7B">
        <w:rPr>
          <w:b/>
        </w:rPr>
        <w:tab/>
      </w:r>
    </w:p>
    <w:p w14:paraId="006B5A9E" w14:textId="77777777" w:rsidR="00992F7B" w:rsidRPr="00DF72F4" w:rsidRDefault="00992F7B" w:rsidP="00992F7B">
      <w:pPr>
        <w:pStyle w:val="SpaceAfter"/>
        <w:spacing w:after="0"/>
      </w:pPr>
      <w:r w:rsidRPr="00DF72F4">
        <w:t>The 13</w:t>
      </w:r>
      <w:r w:rsidRPr="00DF72F4">
        <w:rPr>
          <w:vertAlign w:val="superscript"/>
        </w:rPr>
        <w:t>th</w:t>
      </w:r>
      <w:r w:rsidRPr="00DF72F4">
        <w:t xml:space="preserve"> IEEE International Conference on Data Mining, held </w:t>
      </w:r>
      <w:r w:rsidR="00931378" w:rsidRPr="00DF72F4">
        <w:t xml:space="preserve">in </w:t>
      </w:r>
      <w:r w:rsidRPr="00DF72F4">
        <w:t>Dallas, Texas</w:t>
      </w:r>
    </w:p>
    <w:p w14:paraId="31802276" w14:textId="77777777" w:rsidR="00992F7B" w:rsidRDefault="00992F7B" w:rsidP="00992F7B">
      <w:pPr>
        <w:pStyle w:val="ItalicHeading"/>
      </w:pPr>
    </w:p>
    <w:p w14:paraId="1BB6D227" w14:textId="2DDC48FE" w:rsidR="00992F7B" w:rsidRDefault="00992F7B" w:rsidP="00992F7B">
      <w:pPr>
        <w:pStyle w:val="ItalicHeading"/>
      </w:pPr>
      <w:r>
        <w:t>Extended Scaled Neural Predictor for Improved Branch Prediction</w:t>
      </w:r>
      <w:r w:rsidR="00C7565D">
        <w:tab/>
      </w:r>
      <w:r w:rsidR="00C7565D">
        <w:tab/>
      </w:r>
      <w:r w:rsidR="00C7565D">
        <w:tab/>
      </w:r>
      <w:r w:rsidR="00C7565D">
        <w:tab/>
      </w:r>
      <w:r w:rsidR="00C7565D">
        <w:tab/>
      </w:r>
      <w:r w:rsidR="00DA7780" w:rsidRPr="00DA7780">
        <w:rPr>
          <w:b/>
          <w:i w:val="0"/>
        </w:rPr>
        <w:t>Aug</w:t>
      </w:r>
      <w:r w:rsidR="00E5003B">
        <w:rPr>
          <w:b/>
          <w:i w:val="0"/>
        </w:rPr>
        <w:t>.</w:t>
      </w:r>
      <w:r w:rsidR="00DA7780" w:rsidRPr="00DA7780">
        <w:rPr>
          <w:b/>
          <w:i w:val="0"/>
        </w:rPr>
        <w:t xml:space="preserve"> 2013</w:t>
      </w:r>
    </w:p>
    <w:p w14:paraId="4FA8D382" w14:textId="77777777" w:rsidR="00992F7B" w:rsidRPr="00992F7B" w:rsidRDefault="00992F7B" w:rsidP="00992F7B">
      <w:pPr>
        <w:pStyle w:val="SpaceAfter"/>
        <w:spacing w:after="0"/>
        <w:rPr>
          <w:b/>
        </w:rPr>
      </w:pPr>
      <w:r>
        <w:t xml:space="preserve">Zihao Zhou, </w:t>
      </w:r>
      <w:r w:rsidRPr="00992F7B">
        <w:rPr>
          <w:b/>
        </w:rPr>
        <w:t>Mayank Kejriwal</w:t>
      </w:r>
      <w:r>
        <w:rPr>
          <w:b/>
        </w:rPr>
        <w:t xml:space="preserve"> </w:t>
      </w:r>
      <w:r w:rsidRPr="00992F7B">
        <w:t xml:space="preserve">and </w:t>
      </w:r>
      <w:r>
        <w:t>Risto Miikkulainen</w:t>
      </w:r>
      <w:r w:rsidRPr="00992F7B">
        <w:rPr>
          <w:b/>
        </w:rPr>
        <w:tab/>
      </w:r>
    </w:p>
    <w:p w14:paraId="1AC7004D" w14:textId="77777777" w:rsidR="00992F7B" w:rsidRPr="00DF72F4" w:rsidRDefault="00992F7B" w:rsidP="00992F7B">
      <w:pPr>
        <w:pStyle w:val="SpaceAfter"/>
        <w:spacing w:after="0"/>
      </w:pPr>
      <w:r w:rsidRPr="00DF72F4">
        <w:t xml:space="preserve">The IEEE International Conference on </w:t>
      </w:r>
      <w:r w:rsidR="00DF72F4" w:rsidRPr="00DF72F4">
        <w:t>Neural Networks</w:t>
      </w:r>
      <w:r w:rsidRPr="00DF72F4">
        <w:t xml:space="preserve">, held </w:t>
      </w:r>
      <w:r w:rsidR="00931378" w:rsidRPr="00DF72F4">
        <w:t xml:space="preserve">in </w:t>
      </w:r>
      <w:r w:rsidRPr="00DF72F4">
        <w:t>Dallas, Texas</w:t>
      </w:r>
    </w:p>
    <w:p w14:paraId="5F635280" w14:textId="77777777" w:rsidR="00992F7B" w:rsidRDefault="00992F7B" w:rsidP="00992F7B">
      <w:pPr>
        <w:pStyle w:val="SpaceAfter"/>
        <w:spacing w:after="0"/>
        <w:rPr>
          <w:i/>
        </w:rPr>
      </w:pPr>
    </w:p>
    <w:p w14:paraId="0060F21D" w14:textId="6412CF1B" w:rsidR="00992F7B" w:rsidRDefault="00992F7B" w:rsidP="00992F7B">
      <w:pPr>
        <w:pStyle w:val="ItalicHeading"/>
      </w:pPr>
      <w:r>
        <w:t>A Framework to Access Handwritten Information</w:t>
      </w:r>
      <w:r w:rsidRPr="00992F7B">
        <w:t xml:space="preserve"> </w:t>
      </w:r>
      <w:r>
        <w:t>within Large Digitized Paper Collections</w:t>
      </w:r>
      <w:r w:rsidR="00C7565D">
        <w:tab/>
      </w:r>
      <w:r w:rsidR="00C7565D">
        <w:tab/>
      </w:r>
      <w:r w:rsidR="00C7565D">
        <w:tab/>
      </w:r>
      <w:r w:rsidR="00DA7780" w:rsidRPr="00DA7780">
        <w:rPr>
          <w:b/>
          <w:i w:val="0"/>
        </w:rPr>
        <w:t>Oct</w:t>
      </w:r>
      <w:r w:rsidR="00E5003B">
        <w:rPr>
          <w:b/>
          <w:i w:val="0"/>
        </w:rPr>
        <w:t>.</w:t>
      </w:r>
      <w:r w:rsidR="00DA7780" w:rsidRPr="00DA7780">
        <w:rPr>
          <w:b/>
          <w:i w:val="0"/>
        </w:rPr>
        <w:t xml:space="preserve"> 2012</w:t>
      </w:r>
    </w:p>
    <w:p w14:paraId="2234EE72" w14:textId="77777777" w:rsidR="00992F7B" w:rsidRPr="00992F7B" w:rsidRDefault="00992F7B" w:rsidP="00992F7B">
      <w:pPr>
        <w:pStyle w:val="SpaceAfter"/>
        <w:spacing w:after="0"/>
        <w:rPr>
          <w:b/>
        </w:rPr>
      </w:pPr>
      <w:r>
        <w:t xml:space="preserve">Liana Diesendruck, Luigi Marini, Rob Kooper, </w:t>
      </w:r>
      <w:r w:rsidRPr="00992F7B">
        <w:rPr>
          <w:b/>
        </w:rPr>
        <w:t>Mayank Kejriwal</w:t>
      </w:r>
      <w:r>
        <w:t xml:space="preserve"> and Kenton McHenry</w:t>
      </w:r>
      <w:r w:rsidRPr="00992F7B">
        <w:rPr>
          <w:b/>
        </w:rPr>
        <w:tab/>
      </w:r>
    </w:p>
    <w:p w14:paraId="63AC4FD3" w14:textId="6E5B9273" w:rsidR="00992F7B" w:rsidRDefault="00992F7B" w:rsidP="00992F7B">
      <w:pPr>
        <w:pStyle w:val="SpaceAfter"/>
        <w:spacing w:after="0"/>
      </w:pPr>
      <w:r w:rsidRPr="00DF72F4">
        <w:t>The 8</w:t>
      </w:r>
      <w:r w:rsidRPr="00DF72F4">
        <w:rPr>
          <w:vertAlign w:val="superscript"/>
        </w:rPr>
        <w:t>th</w:t>
      </w:r>
      <w:r w:rsidRPr="00DF72F4">
        <w:t xml:space="preserve"> IEEE International Conference on eScience, held </w:t>
      </w:r>
      <w:r w:rsidR="00931378" w:rsidRPr="00DF72F4">
        <w:t xml:space="preserve">in </w:t>
      </w:r>
      <w:r w:rsidRPr="00DF72F4">
        <w:t>Chicago, Illinois</w:t>
      </w:r>
    </w:p>
    <w:p w14:paraId="4A0E3FE9" w14:textId="0F333F3E" w:rsidR="000C08AE" w:rsidRDefault="000C08AE" w:rsidP="00992F7B">
      <w:pPr>
        <w:pStyle w:val="SpaceAfter"/>
        <w:spacing w:after="0"/>
      </w:pPr>
    </w:p>
    <w:p w14:paraId="4A0FF718" w14:textId="5ACCD3BB" w:rsidR="000C08AE" w:rsidRDefault="002E786A" w:rsidP="000C08AE">
      <w:pPr>
        <w:pStyle w:val="ItalicHeading"/>
      </w:pPr>
      <w:r w:rsidRPr="002E786A">
        <w:t>Digitization and search: A non-traditional use of HPC</w:t>
      </w:r>
      <w:r w:rsidR="000C08AE">
        <w:tab/>
      </w:r>
      <w:r w:rsidR="000C08AE">
        <w:tab/>
      </w:r>
      <w:r>
        <w:tab/>
      </w:r>
      <w:r>
        <w:tab/>
      </w:r>
      <w:r>
        <w:tab/>
      </w:r>
      <w:r w:rsidR="000C08AE">
        <w:tab/>
      </w:r>
      <w:r w:rsidR="000C08AE" w:rsidRPr="00DA7780">
        <w:rPr>
          <w:b/>
          <w:i w:val="0"/>
        </w:rPr>
        <w:t>Oct</w:t>
      </w:r>
      <w:r w:rsidR="00E5003B">
        <w:rPr>
          <w:b/>
          <w:i w:val="0"/>
        </w:rPr>
        <w:t>.</w:t>
      </w:r>
      <w:r w:rsidR="000C08AE" w:rsidRPr="00DA7780">
        <w:rPr>
          <w:b/>
          <w:i w:val="0"/>
        </w:rPr>
        <w:t xml:space="preserve"> 2012</w:t>
      </w:r>
    </w:p>
    <w:p w14:paraId="61872A1C" w14:textId="77777777" w:rsidR="000C08AE" w:rsidRPr="00992F7B" w:rsidRDefault="000C08AE" w:rsidP="000C08AE">
      <w:pPr>
        <w:pStyle w:val="SpaceAfter"/>
        <w:spacing w:after="0"/>
        <w:rPr>
          <w:b/>
        </w:rPr>
      </w:pPr>
      <w:r>
        <w:t xml:space="preserve">Liana Diesendruck, Luigi Marini, Rob Kooper, </w:t>
      </w:r>
      <w:r w:rsidRPr="00992F7B">
        <w:rPr>
          <w:b/>
        </w:rPr>
        <w:t>Mayank Kejriwal</w:t>
      </w:r>
      <w:r>
        <w:t xml:space="preserve"> and Kenton McHenry</w:t>
      </w:r>
      <w:r w:rsidRPr="00992F7B">
        <w:rPr>
          <w:b/>
        </w:rPr>
        <w:tab/>
      </w:r>
    </w:p>
    <w:p w14:paraId="647F33A8" w14:textId="70241F1E" w:rsidR="00444C3D" w:rsidRPr="000E224E" w:rsidRDefault="000C08AE" w:rsidP="000E224E">
      <w:pPr>
        <w:pStyle w:val="SpaceAfter"/>
        <w:spacing w:after="0"/>
      </w:pPr>
      <w:r w:rsidRPr="00DF72F4">
        <w:t>The 8</w:t>
      </w:r>
      <w:r w:rsidRPr="00DF72F4">
        <w:rPr>
          <w:vertAlign w:val="superscript"/>
        </w:rPr>
        <w:t>th</w:t>
      </w:r>
      <w:r w:rsidRPr="00DF72F4">
        <w:t xml:space="preserve"> IEEE International Conference on eScience, held in Chicago, Illinois</w:t>
      </w:r>
    </w:p>
    <w:p w14:paraId="7DF6D3BC" w14:textId="4DACB8D0" w:rsidR="00743DCC" w:rsidRPr="00F3694B" w:rsidRDefault="0023541B" w:rsidP="00F3694B">
      <w:pPr>
        <w:pStyle w:val="SectionHeading"/>
        <w:rPr>
          <w:b/>
        </w:rPr>
      </w:pPr>
      <w:r w:rsidRPr="001802F7">
        <w:rPr>
          <w:b/>
        </w:rPr>
        <w:t>ABSTRACTS</w:t>
      </w:r>
      <w:r w:rsidR="00931378" w:rsidRPr="001802F7">
        <w:rPr>
          <w:b/>
        </w:rPr>
        <w:t>,</w:t>
      </w:r>
      <w:r w:rsidR="00F43C28" w:rsidRPr="001802F7">
        <w:rPr>
          <w:b/>
        </w:rPr>
        <w:t xml:space="preserve"> posters</w:t>
      </w:r>
      <w:r w:rsidR="001B2E7A">
        <w:rPr>
          <w:b/>
        </w:rPr>
        <w:t>, newsletters</w:t>
      </w:r>
      <w:r w:rsidR="00B13272" w:rsidRPr="001802F7">
        <w:rPr>
          <w:b/>
        </w:rPr>
        <w:t xml:space="preserve"> AND</w:t>
      </w:r>
      <w:r w:rsidR="00F43C28" w:rsidRPr="001802F7">
        <w:rPr>
          <w:b/>
        </w:rPr>
        <w:t xml:space="preserve"> </w:t>
      </w:r>
      <w:r w:rsidR="00AD0328" w:rsidRPr="001802F7">
        <w:rPr>
          <w:b/>
        </w:rPr>
        <w:t>PREss</w:t>
      </w:r>
      <w:r w:rsidR="001D3309" w:rsidRPr="001802F7">
        <w:rPr>
          <w:b/>
        </w:rPr>
        <w:t xml:space="preserve"> </w:t>
      </w:r>
    </w:p>
    <w:p w14:paraId="6DA48E31" w14:textId="7C84C809" w:rsidR="004640D2" w:rsidRDefault="004640D2" w:rsidP="004640D2">
      <w:pPr>
        <w:pStyle w:val="ItalicHeading"/>
        <w:rPr>
          <w:b/>
          <w:bCs/>
          <w:i w:val="0"/>
          <w:iCs/>
        </w:rPr>
      </w:pPr>
      <w:r>
        <w:t>Crisis Management: Using Artificial Intelligence to help save lives</w:t>
      </w:r>
      <w:r>
        <w:tab/>
      </w:r>
      <w:r>
        <w:tab/>
      </w:r>
      <w:r>
        <w:tab/>
      </w:r>
      <w:r>
        <w:tab/>
      </w:r>
      <w:r>
        <w:tab/>
      </w:r>
      <w:r>
        <w:rPr>
          <w:b/>
          <w:bCs/>
          <w:i w:val="0"/>
          <w:iCs/>
        </w:rPr>
        <w:t>Dec. 2019</w:t>
      </w:r>
    </w:p>
    <w:p w14:paraId="5CEFE649" w14:textId="2A836FC0" w:rsidR="004640D2" w:rsidRPr="00E21F7F" w:rsidRDefault="00E21F7F" w:rsidP="004640D2">
      <w:pPr>
        <w:pStyle w:val="ItalicHeading"/>
      </w:pPr>
      <w:r>
        <w:rPr>
          <w:i w:val="0"/>
          <w:iCs/>
        </w:rPr>
        <w:t xml:space="preserve">Article in </w:t>
      </w:r>
      <w:r w:rsidRPr="00E21F7F">
        <w:t>Research Outreach, Issue 111</w:t>
      </w:r>
    </w:p>
    <w:p w14:paraId="0E726EE5" w14:textId="5893569B" w:rsidR="004640D2" w:rsidRPr="00E21F7F" w:rsidRDefault="008836FE" w:rsidP="004640D2">
      <w:pPr>
        <w:pStyle w:val="ItalicHeading"/>
      </w:pPr>
      <w:hyperlink r:id="rId26" w:history="1">
        <w:r w:rsidR="004640D2" w:rsidRPr="00E21F7F">
          <w:rPr>
            <w:rStyle w:val="Hyperlink"/>
          </w:rPr>
          <w:t>Article Link</w:t>
        </w:r>
      </w:hyperlink>
    </w:p>
    <w:p w14:paraId="59D8CFB1" w14:textId="77777777" w:rsidR="004640D2" w:rsidRDefault="004640D2" w:rsidP="00273870">
      <w:pPr>
        <w:pStyle w:val="ItalicHeading"/>
      </w:pPr>
    </w:p>
    <w:p w14:paraId="69CD902A" w14:textId="5714F3C6" w:rsidR="005B61D7" w:rsidRDefault="005B61D7" w:rsidP="00273870">
      <w:pPr>
        <w:pStyle w:val="ItalicHeading"/>
        <w:rPr>
          <w:b/>
          <w:bCs/>
          <w:i w:val="0"/>
          <w:iCs/>
        </w:rPr>
      </w:pPr>
      <w:r>
        <w:t>Featured Post on Computing Community Consortium (CCC) Website</w:t>
      </w:r>
      <w:r>
        <w:tab/>
      </w:r>
      <w:r>
        <w:tab/>
      </w:r>
      <w:r>
        <w:tab/>
      </w:r>
      <w:r>
        <w:tab/>
      </w:r>
      <w:r>
        <w:tab/>
      </w:r>
      <w:r>
        <w:rPr>
          <w:b/>
          <w:bCs/>
          <w:i w:val="0"/>
          <w:iCs/>
        </w:rPr>
        <w:t>Nov. 2019</w:t>
      </w:r>
    </w:p>
    <w:p w14:paraId="74A273F8" w14:textId="745D2AFB" w:rsidR="005B61D7" w:rsidRDefault="005B61D7" w:rsidP="00273870">
      <w:pPr>
        <w:pStyle w:val="ItalicHeading"/>
        <w:rPr>
          <w:i w:val="0"/>
          <w:iCs/>
        </w:rPr>
      </w:pPr>
      <w:r>
        <w:rPr>
          <w:i w:val="0"/>
          <w:iCs/>
        </w:rPr>
        <w:t>Co-LOD: Continuous Space Linked Open Data</w:t>
      </w:r>
    </w:p>
    <w:p w14:paraId="3E70DD63" w14:textId="687B4846" w:rsidR="005B61D7" w:rsidRPr="005B61D7" w:rsidRDefault="008836FE" w:rsidP="00273870">
      <w:pPr>
        <w:pStyle w:val="ItalicHeading"/>
        <w:rPr>
          <w:i w:val="0"/>
          <w:iCs/>
        </w:rPr>
      </w:pPr>
      <w:hyperlink r:id="rId27" w:history="1">
        <w:r w:rsidR="005B61D7" w:rsidRPr="005B61D7">
          <w:rPr>
            <w:rStyle w:val="Hyperlink"/>
            <w:i w:val="0"/>
            <w:iCs/>
          </w:rPr>
          <w:t>Article Link</w:t>
        </w:r>
      </w:hyperlink>
    </w:p>
    <w:p w14:paraId="0EE589FF" w14:textId="77777777" w:rsidR="005B61D7" w:rsidRDefault="005B61D7" w:rsidP="00273870">
      <w:pPr>
        <w:pStyle w:val="ItalicHeading"/>
      </w:pPr>
    </w:p>
    <w:p w14:paraId="20AB97B1" w14:textId="0E207999" w:rsidR="005B61D7" w:rsidRDefault="005B61D7" w:rsidP="00273870">
      <w:pPr>
        <w:pStyle w:val="ItalicHeading"/>
        <w:rPr>
          <w:b/>
          <w:bCs/>
          <w:i w:val="0"/>
          <w:iCs/>
        </w:rPr>
      </w:pPr>
      <w:r>
        <w:t>Computing Community Consortium (CCC) Blog</w:t>
      </w:r>
      <w:r>
        <w:tab/>
      </w:r>
      <w:r>
        <w:tab/>
      </w:r>
      <w:r>
        <w:tab/>
      </w:r>
      <w:r>
        <w:tab/>
      </w:r>
      <w:r>
        <w:tab/>
      </w:r>
      <w:r>
        <w:tab/>
      </w:r>
      <w:r>
        <w:tab/>
      </w:r>
      <w:r>
        <w:rPr>
          <w:b/>
          <w:bCs/>
          <w:i w:val="0"/>
          <w:iCs/>
        </w:rPr>
        <w:t>Nov. 2019</w:t>
      </w:r>
    </w:p>
    <w:p w14:paraId="190AD152" w14:textId="77AE7B21" w:rsidR="005B61D7" w:rsidRDefault="005B61D7" w:rsidP="00273870">
      <w:pPr>
        <w:pStyle w:val="ItalicHeading"/>
        <w:rPr>
          <w:i w:val="0"/>
          <w:iCs/>
        </w:rPr>
      </w:pPr>
      <w:r>
        <w:rPr>
          <w:i w:val="0"/>
          <w:iCs/>
        </w:rPr>
        <w:t>Great Innovative Idea: Co-LOD: Continuous Space Linked Open Data</w:t>
      </w:r>
    </w:p>
    <w:p w14:paraId="7BB68A09" w14:textId="264F7298" w:rsidR="005B61D7" w:rsidRDefault="005B61D7" w:rsidP="00273870">
      <w:pPr>
        <w:pStyle w:val="ItalicHeading"/>
        <w:rPr>
          <w:i w:val="0"/>
          <w:iCs/>
        </w:rPr>
      </w:pPr>
      <w:r>
        <w:rPr>
          <w:i w:val="0"/>
          <w:iCs/>
        </w:rPr>
        <w:t>Post by Helen Wright</w:t>
      </w:r>
    </w:p>
    <w:p w14:paraId="3173B1C1" w14:textId="3E7706D0" w:rsidR="005B61D7" w:rsidRPr="005B61D7" w:rsidRDefault="008836FE" w:rsidP="00273870">
      <w:pPr>
        <w:pStyle w:val="ItalicHeading"/>
        <w:rPr>
          <w:i w:val="0"/>
          <w:iCs/>
        </w:rPr>
      </w:pPr>
      <w:hyperlink r:id="rId28" w:history="1">
        <w:r w:rsidR="005B61D7" w:rsidRPr="005B61D7">
          <w:rPr>
            <w:rStyle w:val="Hyperlink"/>
            <w:i w:val="0"/>
            <w:iCs/>
          </w:rPr>
          <w:t>Post Link</w:t>
        </w:r>
      </w:hyperlink>
    </w:p>
    <w:p w14:paraId="077FC70A" w14:textId="77777777" w:rsidR="005B61D7" w:rsidRDefault="005B61D7" w:rsidP="00273870">
      <w:pPr>
        <w:pStyle w:val="ItalicHeading"/>
      </w:pPr>
    </w:p>
    <w:p w14:paraId="69912002" w14:textId="30E6C8A1" w:rsidR="00D621C1" w:rsidRPr="00D621C1" w:rsidRDefault="00D621C1" w:rsidP="00273870">
      <w:pPr>
        <w:pStyle w:val="ItalicHeading"/>
        <w:rPr>
          <w:b/>
          <w:bCs/>
          <w:i w:val="0"/>
          <w:iCs/>
        </w:rPr>
      </w:pPr>
      <w:r>
        <w:t>Interview</w:t>
      </w:r>
      <w:r>
        <w:tab/>
      </w:r>
      <w:r>
        <w:tab/>
      </w:r>
      <w:r>
        <w:tab/>
      </w:r>
      <w:r>
        <w:tab/>
      </w:r>
      <w:r>
        <w:tab/>
      </w:r>
      <w:r>
        <w:tab/>
      </w:r>
      <w:r>
        <w:tab/>
      </w:r>
      <w:r>
        <w:tab/>
      </w:r>
      <w:r>
        <w:tab/>
      </w:r>
      <w:r>
        <w:tab/>
      </w:r>
      <w:r>
        <w:rPr>
          <w:b/>
          <w:bCs/>
          <w:i w:val="0"/>
          <w:iCs/>
        </w:rPr>
        <w:t>Oct. 2019</w:t>
      </w:r>
    </w:p>
    <w:p w14:paraId="33B361B1" w14:textId="01024C24" w:rsidR="00D621C1" w:rsidRDefault="00D621C1" w:rsidP="00273870">
      <w:pPr>
        <w:pStyle w:val="ItalicHeading"/>
        <w:rPr>
          <w:i w:val="0"/>
          <w:iCs/>
        </w:rPr>
      </w:pPr>
      <w:r w:rsidRPr="00D621C1">
        <w:rPr>
          <w:i w:val="0"/>
          <w:iCs/>
        </w:rPr>
        <w:t>365 Data Science</w:t>
      </w:r>
    </w:p>
    <w:p w14:paraId="502FB3E1" w14:textId="043298F6" w:rsidR="00D621C1" w:rsidRPr="00D621C1" w:rsidRDefault="008836FE" w:rsidP="00273870">
      <w:pPr>
        <w:pStyle w:val="ItalicHeading"/>
        <w:rPr>
          <w:i w:val="0"/>
          <w:iCs/>
        </w:rPr>
      </w:pPr>
      <w:hyperlink r:id="rId29" w:history="1">
        <w:r w:rsidR="00D621C1" w:rsidRPr="00321E49">
          <w:rPr>
            <w:rStyle w:val="Hyperlink"/>
            <w:i w:val="0"/>
            <w:iCs/>
          </w:rPr>
          <w:t>Interview Link</w:t>
        </w:r>
      </w:hyperlink>
    </w:p>
    <w:p w14:paraId="35C9831D" w14:textId="77777777" w:rsidR="00D621C1" w:rsidRDefault="00D621C1" w:rsidP="00273870">
      <w:pPr>
        <w:pStyle w:val="ItalicHeading"/>
      </w:pPr>
    </w:p>
    <w:p w14:paraId="35A0A76B" w14:textId="47504E84" w:rsidR="00EE7767" w:rsidRPr="00EE7767" w:rsidRDefault="006F285E" w:rsidP="00273870">
      <w:pPr>
        <w:pStyle w:val="ItalicHeading"/>
        <w:rPr>
          <w:b/>
          <w:bCs/>
          <w:i w:val="0"/>
          <w:iCs/>
        </w:rPr>
      </w:pPr>
      <w:r>
        <w:lastRenderedPageBreak/>
        <w:t>Featured Interview</w:t>
      </w:r>
      <w:r w:rsidR="00EE7767">
        <w:tab/>
      </w:r>
      <w:r w:rsidR="00EE7767">
        <w:tab/>
      </w:r>
      <w:r w:rsidR="00EE7767">
        <w:tab/>
      </w:r>
      <w:r w:rsidR="00EE7767">
        <w:tab/>
      </w:r>
      <w:r w:rsidR="00EE7767">
        <w:tab/>
      </w:r>
      <w:r w:rsidR="00EE7767">
        <w:tab/>
      </w:r>
      <w:r w:rsidR="00EE7767">
        <w:tab/>
      </w:r>
      <w:r w:rsidR="00EE7767">
        <w:tab/>
      </w:r>
      <w:r w:rsidR="00EE7767">
        <w:tab/>
      </w:r>
      <w:r w:rsidR="00EE7767">
        <w:rPr>
          <w:b/>
          <w:bCs/>
          <w:i w:val="0"/>
          <w:iCs/>
        </w:rPr>
        <w:t>Aug. 2019</w:t>
      </w:r>
    </w:p>
    <w:p w14:paraId="79CE66F5" w14:textId="0CBFCC19" w:rsidR="00EE7767" w:rsidRPr="00EE7767" w:rsidRDefault="00EE7767" w:rsidP="00273870">
      <w:pPr>
        <w:pStyle w:val="ItalicHeading"/>
        <w:rPr>
          <w:i w:val="0"/>
          <w:iCs/>
        </w:rPr>
      </w:pPr>
      <w:r>
        <w:rPr>
          <w:i w:val="0"/>
          <w:iCs/>
        </w:rPr>
        <w:t>ISI quarterly newsletter</w:t>
      </w:r>
    </w:p>
    <w:p w14:paraId="0D21D67C" w14:textId="77777777" w:rsidR="00EE7767" w:rsidRDefault="00EE7767" w:rsidP="00273870">
      <w:pPr>
        <w:pStyle w:val="ItalicHeading"/>
      </w:pPr>
    </w:p>
    <w:p w14:paraId="10EF9F4E" w14:textId="68385D5C" w:rsidR="009B59F9" w:rsidRPr="00F3694B" w:rsidRDefault="009B59F9" w:rsidP="009B59F9">
      <w:pPr>
        <w:pStyle w:val="ItalicHeading"/>
        <w:rPr>
          <w:b/>
          <w:i w:val="0"/>
        </w:rPr>
      </w:pPr>
      <w:r>
        <w:t>Measuring without labels: a different approach to information extraction</w:t>
      </w:r>
      <w:r>
        <w:tab/>
      </w:r>
      <w:r>
        <w:tab/>
      </w:r>
      <w:r>
        <w:tab/>
      </w:r>
      <w:r>
        <w:tab/>
      </w:r>
      <w:r>
        <w:tab/>
      </w:r>
      <w:r>
        <w:rPr>
          <w:b/>
          <w:i w:val="0"/>
        </w:rPr>
        <w:t>Jul. 2019</w:t>
      </w:r>
    </w:p>
    <w:p w14:paraId="53BF3220" w14:textId="3EC2D6C6" w:rsidR="009B59F9" w:rsidRPr="008C6E00" w:rsidRDefault="009B59F9" w:rsidP="009B59F9">
      <w:pPr>
        <w:pStyle w:val="ItalicHeading"/>
        <w:rPr>
          <w:i w:val="0"/>
          <w:iCs/>
        </w:rPr>
      </w:pPr>
      <w:r>
        <w:rPr>
          <w:i w:val="0"/>
          <w:iCs/>
        </w:rPr>
        <w:t>SpringerOpen invited blog post</w:t>
      </w:r>
    </w:p>
    <w:p w14:paraId="25D948DA" w14:textId="0895DC3C" w:rsidR="009B59F9" w:rsidRPr="009B59F9" w:rsidRDefault="008836FE" w:rsidP="009B59F9">
      <w:pPr>
        <w:pStyle w:val="ItalicHeading"/>
        <w:rPr>
          <w:i w:val="0"/>
          <w:iCs/>
          <w:color w:val="0000FF" w:themeColor="hyperlink"/>
          <w:u w:val="single"/>
        </w:rPr>
      </w:pPr>
      <w:hyperlink r:id="rId30" w:history="1">
        <w:r w:rsidR="009B59F9">
          <w:rPr>
            <w:rStyle w:val="Hyperlink"/>
            <w:i w:val="0"/>
            <w:iCs/>
          </w:rPr>
          <w:t>Article Li</w:t>
        </w:r>
        <w:r w:rsidR="009B59F9" w:rsidRPr="008C6E00">
          <w:rPr>
            <w:rStyle w:val="Hyperlink"/>
            <w:i w:val="0"/>
            <w:iCs/>
          </w:rPr>
          <w:t>nk</w:t>
        </w:r>
      </w:hyperlink>
    </w:p>
    <w:p w14:paraId="1BCC8AA5" w14:textId="77777777" w:rsidR="009B59F9" w:rsidRDefault="009B59F9" w:rsidP="00273870">
      <w:pPr>
        <w:pStyle w:val="ItalicHeading"/>
      </w:pPr>
    </w:p>
    <w:p w14:paraId="629B8921" w14:textId="6F438A69" w:rsidR="008C6E00" w:rsidRPr="00F3694B" w:rsidRDefault="008C6E00" w:rsidP="00273870">
      <w:pPr>
        <w:pStyle w:val="ItalicHeading"/>
        <w:rPr>
          <w:b/>
          <w:i w:val="0"/>
        </w:rPr>
      </w:pPr>
      <w:r>
        <w:t>Mayank Kejriwal, 2019 Copper Black Award winner</w:t>
      </w:r>
      <w:r w:rsidR="00F3694B">
        <w:tab/>
      </w:r>
      <w:r w:rsidR="00F3694B">
        <w:tab/>
      </w:r>
      <w:r w:rsidR="00F3694B">
        <w:tab/>
      </w:r>
      <w:r w:rsidR="00F3694B">
        <w:tab/>
      </w:r>
      <w:r w:rsidR="00F3694B">
        <w:tab/>
      </w:r>
      <w:r w:rsidR="00F3694B">
        <w:tab/>
      </w:r>
      <w:r w:rsidR="00F3694B">
        <w:tab/>
      </w:r>
      <w:r w:rsidR="00F3694B">
        <w:rPr>
          <w:b/>
          <w:i w:val="0"/>
        </w:rPr>
        <w:t>Jun. 2019</w:t>
      </w:r>
    </w:p>
    <w:p w14:paraId="1284ADFD" w14:textId="0D99DC0D" w:rsidR="008C6E00" w:rsidRPr="008C6E00" w:rsidRDefault="008C6E00" w:rsidP="00273870">
      <w:pPr>
        <w:pStyle w:val="ItalicHeading"/>
        <w:rPr>
          <w:i w:val="0"/>
          <w:iCs/>
        </w:rPr>
      </w:pPr>
      <w:r>
        <w:rPr>
          <w:i w:val="0"/>
          <w:iCs/>
        </w:rPr>
        <w:t>Press release by Mensa Foundation</w:t>
      </w:r>
    </w:p>
    <w:p w14:paraId="1069A8E0" w14:textId="2DC03A02" w:rsidR="008C6E00" w:rsidRDefault="008836FE" w:rsidP="00273870">
      <w:pPr>
        <w:pStyle w:val="ItalicHeading"/>
        <w:rPr>
          <w:rStyle w:val="Hyperlink"/>
          <w:i w:val="0"/>
          <w:iCs/>
        </w:rPr>
      </w:pPr>
      <w:hyperlink r:id="rId31" w:history="1">
        <w:r w:rsidR="00743DCC">
          <w:rPr>
            <w:rStyle w:val="Hyperlink"/>
            <w:i w:val="0"/>
            <w:iCs/>
          </w:rPr>
          <w:t>Article Li</w:t>
        </w:r>
        <w:r w:rsidR="008C6E00" w:rsidRPr="008C6E00">
          <w:rPr>
            <w:rStyle w:val="Hyperlink"/>
            <w:i w:val="0"/>
            <w:iCs/>
          </w:rPr>
          <w:t>nk</w:t>
        </w:r>
      </w:hyperlink>
    </w:p>
    <w:p w14:paraId="7C3F7691" w14:textId="77777777" w:rsidR="00F3694B" w:rsidRDefault="00F3694B" w:rsidP="00273870">
      <w:pPr>
        <w:pStyle w:val="ItalicHeading"/>
        <w:rPr>
          <w:rStyle w:val="Hyperlink"/>
          <w:i w:val="0"/>
          <w:iCs/>
        </w:rPr>
      </w:pPr>
    </w:p>
    <w:p w14:paraId="12340C13" w14:textId="77777777" w:rsidR="00F3694B" w:rsidRPr="00F3694B" w:rsidRDefault="00F3694B" w:rsidP="00F3694B">
      <w:pPr>
        <w:pStyle w:val="ItalicHeading"/>
        <w:rPr>
          <w:i w:val="0"/>
        </w:rPr>
      </w:pPr>
      <w:r>
        <w:t>Ep 50: Artificial Intelligence – Fighting Human Trafficking</w:t>
      </w:r>
      <w:r>
        <w:tab/>
      </w:r>
      <w:r>
        <w:tab/>
      </w:r>
      <w:r>
        <w:tab/>
      </w:r>
      <w:r>
        <w:tab/>
      </w:r>
      <w:r>
        <w:tab/>
      </w:r>
      <w:r>
        <w:tab/>
      </w:r>
      <w:r w:rsidRPr="00F3694B">
        <w:rPr>
          <w:b/>
          <w:i w:val="0"/>
        </w:rPr>
        <w:t>Apr. 2019</w:t>
      </w:r>
    </w:p>
    <w:p w14:paraId="71BFF27E" w14:textId="77777777" w:rsidR="00F3694B" w:rsidRDefault="00F3694B" w:rsidP="00F3694B">
      <w:pPr>
        <w:pStyle w:val="ItalicHeading"/>
        <w:rPr>
          <w:i w:val="0"/>
        </w:rPr>
      </w:pPr>
      <w:r>
        <w:rPr>
          <w:i w:val="0"/>
        </w:rPr>
        <w:t>Folksalert podcast episode featuring Mayank Kejriwal</w:t>
      </w:r>
    </w:p>
    <w:p w14:paraId="6BC6B173" w14:textId="77777777" w:rsidR="00F3694B" w:rsidRPr="00041652" w:rsidRDefault="00F3694B" w:rsidP="00F3694B">
      <w:pPr>
        <w:pStyle w:val="ItalicHeading"/>
        <w:rPr>
          <w:rStyle w:val="Hyperlink"/>
          <w:i w:val="0"/>
        </w:rPr>
      </w:pPr>
      <w:r>
        <w:rPr>
          <w:i w:val="0"/>
        </w:rPr>
        <w:fldChar w:fldCharType="begin"/>
      </w:r>
      <w:r>
        <w:rPr>
          <w:i w:val="0"/>
        </w:rPr>
        <w:instrText xml:space="preserve"> HYPERLINK "https://m.soundcloud.com/folksalert-app/ep-50-artificial-intelligence-fighting-human-trafficking" </w:instrText>
      </w:r>
      <w:r>
        <w:rPr>
          <w:i w:val="0"/>
        </w:rPr>
        <w:fldChar w:fldCharType="separate"/>
      </w:r>
      <w:r w:rsidRPr="00041652">
        <w:rPr>
          <w:rStyle w:val="Hyperlink"/>
          <w:i w:val="0"/>
        </w:rPr>
        <w:t>Podcast Link</w:t>
      </w:r>
    </w:p>
    <w:p w14:paraId="13310E78" w14:textId="5B9B60BF" w:rsidR="008C6E00" w:rsidRPr="008D5A81" w:rsidRDefault="00F3694B" w:rsidP="008D5A81">
      <w:pPr>
        <w:pStyle w:val="ItalicHeading"/>
        <w:rPr>
          <w:i w:val="0"/>
          <w:iCs/>
        </w:rPr>
      </w:pPr>
      <w:r>
        <w:rPr>
          <w:i w:val="0"/>
        </w:rPr>
        <w:fldChar w:fldCharType="end"/>
      </w:r>
    </w:p>
    <w:p w14:paraId="40D3E8B7" w14:textId="07137484" w:rsidR="006119BC" w:rsidRPr="006119BC" w:rsidRDefault="006119BC" w:rsidP="00273870">
      <w:pPr>
        <w:pStyle w:val="ItalicHeading"/>
        <w:rPr>
          <w:b/>
          <w:i w:val="0"/>
        </w:rPr>
      </w:pPr>
      <w:r>
        <w:t>myDIG: A system for building domain-specific search engines</w:t>
      </w:r>
      <w:r>
        <w:tab/>
      </w:r>
      <w:r>
        <w:tab/>
      </w:r>
      <w:r>
        <w:tab/>
      </w:r>
      <w:r>
        <w:tab/>
      </w:r>
      <w:r>
        <w:tab/>
      </w:r>
      <w:r>
        <w:tab/>
      </w:r>
      <w:r>
        <w:rPr>
          <w:b/>
          <w:i w:val="0"/>
        </w:rPr>
        <w:t>Mar. 2019</w:t>
      </w:r>
    </w:p>
    <w:p w14:paraId="6354B6A2" w14:textId="4DE88B17" w:rsidR="006119BC" w:rsidRDefault="006119BC" w:rsidP="00273870">
      <w:pPr>
        <w:pStyle w:val="ItalicHeading"/>
        <w:rPr>
          <w:i w:val="0"/>
        </w:rPr>
      </w:pPr>
      <w:r>
        <w:rPr>
          <w:i w:val="0"/>
        </w:rPr>
        <w:t>Contributed article to encyclopedia.pub</w:t>
      </w:r>
    </w:p>
    <w:p w14:paraId="673A8839" w14:textId="6BA6CDD2" w:rsidR="006119BC" w:rsidRPr="006119BC" w:rsidRDefault="006119BC" w:rsidP="00273870">
      <w:pPr>
        <w:pStyle w:val="ItalicHeading"/>
        <w:rPr>
          <w:rStyle w:val="Hyperlink"/>
          <w:i w:val="0"/>
        </w:rPr>
      </w:pPr>
      <w:r>
        <w:rPr>
          <w:i w:val="0"/>
        </w:rPr>
        <w:fldChar w:fldCharType="begin"/>
      </w:r>
      <w:r>
        <w:rPr>
          <w:i w:val="0"/>
        </w:rPr>
        <w:instrText xml:space="preserve"> HYPERLINK "https://encyclopedia.pub/133" </w:instrText>
      </w:r>
      <w:r>
        <w:rPr>
          <w:i w:val="0"/>
        </w:rPr>
        <w:fldChar w:fldCharType="separate"/>
      </w:r>
      <w:r w:rsidRPr="006119BC">
        <w:rPr>
          <w:rStyle w:val="Hyperlink"/>
          <w:i w:val="0"/>
        </w:rPr>
        <w:t>Entry Link</w:t>
      </w:r>
    </w:p>
    <w:p w14:paraId="1C938B53" w14:textId="3478972A" w:rsidR="006119BC" w:rsidRDefault="006119BC" w:rsidP="00273870">
      <w:pPr>
        <w:pStyle w:val="ItalicHeading"/>
      </w:pPr>
      <w:r>
        <w:rPr>
          <w:i w:val="0"/>
        </w:rPr>
        <w:fldChar w:fldCharType="end"/>
      </w:r>
    </w:p>
    <w:p w14:paraId="5FD3B787" w14:textId="01C4651F" w:rsidR="00647473" w:rsidRPr="00EF4463" w:rsidRDefault="00EF4463" w:rsidP="00273870">
      <w:pPr>
        <w:pStyle w:val="ItalicHeading"/>
        <w:rPr>
          <w:b/>
          <w:i w:val="0"/>
        </w:rPr>
      </w:pPr>
      <w:r>
        <w:t>Let’s embed everything!</w:t>
      </w:r>
      <w:r>
        <w:tab/>
      </w:r>
      <w:r>
        <w:tab/>
      </w:r>
      <w:r>
        <w:tab/>
      </w:r>
      <w:r>
        <w:tab/>
      </w:r>
      <w:r>
        <w:tab/>
      </w:r>
      <w:r>
        <w:tab/>
      </w:r>
      <w:r>
        <w:tab/>
      </w:r>
      <w:r>
        <w:tab/>
      </w:r>
      <w:r>
        <w:tab/>
      </w:r>
      <w:r>
        <w:rPr>
          <w:b/>
          <w:i w:val="0"/>
        </w:rPr>
        <w:t>Feb. 2019</w:t>
      </w:r>
    </w:p>
    <w:p w14:paraId="09AA6682" w14:textId="2FC16381" w:rsidR="00EF4463" w:rsidRDefault="00EF4463" w:rsidP="00273870">
      <w:pPr>
        <w:pStyle w:val="ItalicHeading"/>
        <w:rPr>
          <w:i w:val="0"/>
        </w:rPr>
      </w:pPr>
      <w:r>
        <w:rPr>
          <w:i w:val="0"/>
        </w:rPr>
        <w:t xml:space="preserve">Featured post on Open Data Science </w:t>
      </w:r>
    </w:p>
    <w:p w14:paraId="291328DA" w14:textId="5EF8BCDF" w:rsidR="00EF4463" w:rsidRPr="00EF4463" w:rsidRDefault="00EF4463" w:rsidP="00273870">
      <w:pPr>
        <w:pStyle w:val="ItalicHeading"/>
        <w:rPr>
          <w:rStyle w:val="Hyperlink"/>
          <w:i w:val="0"/>
        </w:rPr>
      </w:pPr>
      <w:r>
        <w:rPr>
          <w:i w:val="0"/>
        </w:rPr>
        <w:fldChar w:fldCharType="begin"/>
      </w:r>
      <w:r>
        <w:rPr>
          <w:i w:val="0"/>
        </w:rPr>
        <w:instrText xml:space="preserve"> HYPERLINK "https://opendatascience.com/word-embedding-and-natural-language-processing/" </w:instrText>
      </w:r>
      <w:r>
        <w:rPr>
          <w:i w:val="0"/>
        </w:rPr>
        <w:fldChar w:fldCharType="separate"/>
      </w:r>
      <w:r w:rsidRPr="00EF4463">
        <w:rPr>
          <w:rStyle w:val="Hyperlink"/>
          <w:i w:val="0"/>
        </w:rPr>
        <w:t>Article Link</w:t>
      </w:r>
    </w:p>
    <w:p w14:paraId="692B3668" w14:textId="6404D84C" w:rsidR="00EF4463" w:rsidRDefault="00EF4463" w:rsidP="00273870">
      <w:pPr>
        <w:pStyle w:val="ItalicHeading"/>
      </w:pPr>
      <w:r>
        <w:rPr>
          <w:i w:val="0"/>
        </w:rPr>
        <w:fldChar w:fldCharType="end"/>
      </w:r>
    </w:p>
    <w:p w14:paraId="052FEC20" w14:textId="15CAAA94" w:rsidR="00C31613" w:rsidRPr="00C31613" w:rsidRDefault="00C31613" w:rsidP="00273870">
      <w:pPr>
        <w:pStyle w:val="ItalicHeading"/>
        <w:rPr>
          <w:b/>
          <w:i w:val="0"/>
        </w:rPr>
      </w:pPr>
      <w:r w:rsidRPr="00C31613">
        <w:t>Video Interview on AI for Social Good</w:t>
      </w:r>
      <w:r>
        <w:tab/>
      </w:r>
      <w:r>
        <w:tab/>
      </w:r>
      <w:r>
        <w:tab/>
      </w:r>
      <w:r>
        <w:tab/>
      </w:r>
      <w:r>
        <w:tab/>
      </w:r>
      <w:r>
        <w:tab/>
      </w:r>
      <w:r>
        <w:tab/>
      </w:r>
      <w:r>
        <w:tab/>
      </w:r>
      <w:r>
        <w:rPr>
          <w:b/>
          <w:i w:val="0"/>
        </w:rPr>
        <w:t>Nov. 2018</w:t>
      </w:r>
    </w:p>
    <w:p w14:paraId="05024576" w14:textId="1072812C" w:rsidR="00C31613" w:rsidRDefault="00C31613" w:rsidP="00273870">
      <w:pPr>
        <w:pStyle w:val="ItalicHeading"/>
        <w:rPr>
          <w:i w:val="0"/>
        </w:rPr>
      </w:pPr>
      <w:r w:rsidRPr="00C31613">
        <w:rPr>
          <w:i w:val="0"/>
        </w:rPr>
        <w:t>Pioneer Ventures</w:t>
      </w:r>
      <w:r>
        <w:rPr>
          <w:i w:val="0"/>
        </w:rPr>
        <w:t>: AI Frontiers</w:t>
      </w:r>
    </w:p>
    <w:p w14:paraId="1A8241EC" w14:textId="515ABCD6" w:rsidR="00C31613" w:rsidRPr="00C31613" w:rsidRDefault="00C31613" w:rsidP="00273870">
      <w:pPr>
        <w:pStyle w:val="ItalicHeading"/>
        <w:rPr>
          <w:rStyle w:val="Hyperlink"/>
          <w:i w:val="0"/>
        </w:rPr>
      </w:pPr>
      <w:r>
        <w:rPr>
          <w:i w:val="0"/>
        </w:rPr>
        <w:fldChar w:fldCharType="begin"/>
      </w:r>
      <w:r>
        <w:rPr>
          <w:i w:val="0"/>
        </w:rPr>
        <w:instrText xml:space="preserve"> HYPERLINK "https://www.youtube.com/watch?v=Hl0rPIHwP5U&amp;feature=youtu.be" </w:instrText>
      </w:r>
      <w:r>
        <w:rPr>
          <w:i w:val="0"/>
        </w:rPr>
        <w:fldChar w:fldCharType="separate"/>
      </w:r>
      <w:r w:rsidRPr="00C31613">
        <w:rPr>
          <w:rStyle w:val="Hyperlink"/>
          <w:i w:val="0"/>
        </w:rPr>
        <w:t>Video Link</w:t>
      </w:r>
    </w:p>
    <w:p w14:paraId="4C76F775" w14:textId="77777777" w:rsidR="00647473" w:rsidRDefault="00C31613" w:rsidP="00647473">
      <w:pPr>
        <w:pStyle w:val="ItalicHeading"/>
      </w:pPr>
      <w:r>
        <w:rPr>
          <w:i w:val="0"/>
        </w:rPr>
        <w:fldChar w:fldCharType="end"/>
      </w:r>
      <w:r w:rsidR="00647473" w:rsidRPr="00647473">
        <w:t xml:space="preserve"> </w:t>
      </w:r>
    </w:p>
    <w:p w14:paraId="7ADBEF89" w14:textId="0B002357" w:rsidR="00647473" w:rsidRDefault="00647473" w:rsidP="00647473">
      <w:pPr>
        <w:pStyle w:val="ItalicHeading"/>
      </w:pPr>
      <w:r>
        <w:t>Projects featured in SoCal DB Day talk</w:t>
      </w:r>
      <w:r>
        <w:tab/>
      </w:r>
      <w:r>
        <w:tab/>
      </w:r>
      <w:r>
        <w:tab/>
      </w:r>
      <w:r>
        <w:tab/>
      </w:r>
      <w:r>
        <w:tab/>
      </w:r>
      <w:r>
        <w:tab/>
      </w:r>
      <w:r>
        <w:tab/>
      </w:r>
      <w:r>
        <w:tab/>
      </w:r>
      <w:r w:rsidRPr="00647473">
        <w:rPr>
          <w:b/>
          <w:i w:val="0"/>
        </w:rPr>
        <w:t>Oct. 2018</w:t>
      </w:r>
    </w:p>
    <w:p w14:paraId="62816589" w14:textId="77777777" w:rsidR="00647473" w:rsidRDefault="00647473" w:rsidP="00647473">
      <w:pPr>
        <w:pStyle w:val="ItalicHeading"/>
        <w:rPr>
          <w:i w:val="0"/>
        </w:rPr>
      </w:pPr>
      <w:r>
        <w:rPr>
          <w:i w:val="0"/>
        </w:rPr>
        <w:t>Talk by Shahram Ghandeharizadeh (USC)</w:t>
      </w:r>
    </w:p>
    <w:p w14:paraId="192121E6" w14:textId="77777777" w:rsidR="00647473" w:rsidRPr="00647473" w:rsidRDefault="00647473" w:rsidP="00647473">
      <w:pPr>
        <w:pStyle w:val="ItalicHeading"/>
        <w:rPr>
          <w:rStyle w:val="Hyperlink"/>
          <w:i w:val="0"/>
        </w:rPr>
      </w:pPr>
      <w:r>
        <w:rPr>
          <w:i w:val="0"/>
        </w:rPr>
        <w:fldChar w:fldCharType="begin"/>
      </w:r>
      <w:r>
        <w:rPr>
          <w:i w:val="0"/>
        </w:rPr>
        <w:instrText xml:space="preserve"> HYPERLINK "https://sites.google.com/eng.ucsd.edu/socaldb18" </w:instrText>
      </w:r>
      <w:r>
        <w:rPr>
          <w:i w:val="0"/>
        </w:rPr>
        <w:fldChar w:fldCharType="separate"/>
      </w:r>
      <w:r w:rsidRPr="00647473">
        <w:rPr>
          <w:rStyle w:val="Hyperlink"/>
          <w:i w:val="0"/>
        </w:rPr>
        <w:t>SoCal DB 2018 Link</w:t>
      </w:r>
    </w:p>
    <w:p w14:paraId="525F1060" w14:textId="0914052D" w:rsidR="00647473" w:rsidRPr="00647473" w:rsidRDefault="00647473" w:rsidP="00647473">
      <w:pPr>
        <w:pStyle w:val="ItalicHeading"/>
        <w:rPr>
          <w:i w:val="0"/>
        </w:rPr>
      </w:pPr>
      <w:r>
        <w:rPr>
          <w:i w:val="0"/>
        </w:rPr>
        <w:fldChar w:fldCharType="end"/>
      </w:r>
    </w:p>
    <w:p w14:paraId="6D10221F" w14:textId="51536FB5" w:rsidR="00273870" w:rsidRDefault="00273870" w:rsidP="00273870">
      <w:pPr>
        <w:pStyle w:val="ItalicHeading"/>
      </w:pPr>
      <w:r>
        <w:t>Technology for Good: Fighting Human Trafficking with Artificial Intelligence</w:t>
      </w:r>
    </w:p>
    <w:p w14:paraId="1EF9F2BB" w14:textId="7CA749B7" w:rsidR="00273870" w:rsidRPr="00A43500" w:rsidRDefault="00273870" w:rsidP="00273870">
      <w:pPr>
        <w:pStyle w:val="ItalicHeading"/>
        <w:rPr>
          <w:b/>
          <w:i w:val="0"/>
        </w:rPr>
      </w:pPr>
      <w:r>
        <w:rPr>
          <w:i w:val="0"/>
        </w:rPr>
        <w:t>Invited piece written by Mayank Kejriwal</w:t>
      </w:r>
      <w:r>
        <w:rPr>
          <w:i w:val="0"/>
        </w:rPr>
        <w:tab/>
      </w:r>
      <w:r>
        <w:rPr>
          <w:i w:val="0"/>
        </w:rPr>
        <w:tab/>
      </w:r>
      <w:r>
        <w:rPr>
          <w:i w:val="0"/>
        </w:rPr>
        <w:tab/>
      </w:r>
      <w:r>
        <w:rPr>
          <w:i w:val="0"/>
        </w:rPr>
        <w:tab/>
      </w:r>
      <w:r>
        <w:rPr>
          <w:i w:val="0"/>
        </w:rPr>
        <w:tab/>
      </w:r>
      <w:r>
        <w:rPr>
          <w:i w:val="0"/>
        </w:rPr>
        <w:tab/>
      </w:r>
      <w:r>
        <w:rPr>
          <w:i w:val="0"/>
        </w:rPr>
        <w:tab/>
      </w:r>
      <w:r>
        <w:rPr>
          <w:b/>
          <w:i w:val="0"/>
        </w:rPr>
        <w:t>Aug</w:t>
      </w:r>
      <w:r w:rsidR="00E5003B">
        <w:rPr>
          <w:b/>
          <w:i w:val="0"/>
        </w:rPr>
        <w:t>.</w:t>
      </w:r>
      <w:r>
        <w:rPr>
          <w:b/>
          <w:i w:val="0"/>
        </w:rPr>
        <w:t xml:space="preserve"> 2018</w:t>
      </w:r>
    </w:p>
    <w:p w14:paraId="66034C0E" w14:textId="4EB1F1B3" w:rsidR="00273870" w:rsidRDefault="00273870" w:rsidP="00273870">
      <w:pPr>
        <w:pStyle w:val="ItalicHeading"/>
        <w:rPr>
          <w:i w:val="0"/>
        </w:rPr>
      </w:pPr>
      <w:r>
        <w:rPr>
          <w:i w:val="0"/>
        </w:rPr>
        <w:t>IVY Magazine</w:t>
      </w:r>
    </w:p>
    <w:p w14:paraId="1B924914" w14:textId="2A4449A7" w:rsidR="00273870" w:rsidRDefault="008836FE" w:rsidP="00273870">
      <w:pPr>
        <w:pStyle w:val="ItalicHeading"/>
        <w:rPr>
          <w:rStyle w:val="Hyperlink"/>
          <w:i w:val="0"/>
        </w:rPr>
      </w:pPr>
      <w:hyperlink r:id="rId32" w:history="1">
        <w:r w:rsidR="00273870" w:rsidRPr="00273870">
          <w:rPr>
            <w:rStyle w:val="Hyperlink"/>
            <w:i w:val="0"/>
          </w:rPr>
          <w:t>Article Link</w:t>
        </w:r>
      </w:hyperlink>
    </w:p>
    <w:p w14:paraId="5D8B8272" w14:textId="77777777" w:rsidR="004F281A" w:rsidRDefault="004F281A" w:rsidP="00273870">
      <w:pPr>
        <w:pStyle w:val="ItalicHeading"/>
        <w:rPr>
          <w:rStyle w:val="Hyperlink"/>
          <w:i w:val="0"/>
        </w:rPr>
      </w:pPr>
    </w:p>
    <w:p w14:paraId="56BCC23C" w14:textId="77777777" w:rsidR="004F281A" w:rsidRPr="00F64B2C" w:rsidRDefault="004F281A" w:rsidP="004F281A">
      <w:pPr>
        <w:pStyle w:val="ItalicHeading"/>
        <w:rPr>
          <w:b/>
          <w:i w:val="0"/>
        </w:rPr>
      </w:pPr>
      <w:r>
        <w:t>Making Waves - ONDA News</w:t>
      </w:r>
      <w:r>
        <w:tab/>
      </w:r>
      <w:r>
        <w:tab/>
      </w:r>
      <w:r>
        <w:tab/>
      </w:r>
      <w:r>
        <w:tab/>
      </w:r>
      <w:r>
        <w:tab/>
      </w:r>
      <w:r>
        <w:tab/>
      </w:r>
      <w:r>
        <w:tab/>
      </w:r>
      <w:r>
        <w:tab/>
      </w:r>
      <w:r>
        <w:rPr>
          <w:b/>
          <w:i w:val="0"/>
        </w:rPr>
        <w:t>Jul. 2018</w:t>
      </w:r>
    </w:p>
    <w:p w14:paraId="4C182E80" w14:textId="22745A8E" w:rsidR="004F281A" w:rsidRPr="00273870" w:rsidRDefault="004F281A" w:rsidP="004F281A">
      <w:pPr>
        <w:pStyle w:val="ItalicHeading"/>
        <w:rPr>
          <w:i w:val="0"/>
        </w:rPr>
      </w:pPr>
      <w:r>
        <w:rPr>
          <w:i w:val="0"/>
        </w:rPr>
        <w:t>Featured on Patron Spotlight</w:t>
      </w:r>
    </w:p>
    <w:p w14:paraId="69082909" w14:textId="77777777" w:rsidR="00273870" w:rsidRDefault="00273870" w:rsidP="00A43500">
      <w:pPr>
        <w:pStyle w:val="ItalicHeading"/>
      </w:pPr>
    </w:p>
    <w:p w14:paraId="4C082D9C" w14:textId="2789B597" w:rsidR="00A43500" w:rsidRDefault="00A43500" w:rsidP="00A43500">
      <w:pPr>
        <w:pStyle w:val="ItalicHeading"/>
      </w:pPr>
      <w:r>
        <w:t>Fighting Human Traffickers</w:t>
      </w:r>
    </w:p>
    <w:p w14:paraId="70CAA1BF" w14:textId="4F35A2AB" w:rsidR="00A43500" w:rsidRPr="00A43500" w:rsidRDefault="00A43500" w:rsidP="00A43500">
      <w:pPr>
        <w:pStyle w:val="ItalicHeading"/>
        <w:rPr>
          <w:b/>
          <w:i w:val="0"/>
        </w:rPr>
      </w:pPr>
      <w:r>
        <w:rPr>
          <w:i w:val="0"/>
        </w:rPr>
        <w:t>Press feature written by Lori Cameron</w:t>
      </w:r>
      <w:r>
        <w:rPr>
          <w:i w:val="0"/>
        </w:rPr>
        <w:tab/>
      </w:r>
      <w:r>
        <w:rPr>
          <w:i w:val="0"/>
        </w:rPr>
        <w:tab/>
      </w:r>
      <w:r>
        <w:rPr>
          <w:i w:val="0"/>
        </w:rPr>
        <w:tab/>
      </w:r>
      <w:r>
        <w:rPr>
          <w:i w:val="0"/>
        </w:rPr>
        <w:tab/>
      </w:r>
      <w:r>
        <w:rPr>
          <w:i w:val="0"/>
        </w:rPr>
        <w:tab/>
      </w:r>
      <w:r>
        <w:rPr>
          <w:i w:val="0"/>
        </w:rPr>
        <w:tab/>
      </w:r>
      <w:r>
        <w:rPr>
          <w:i w:val="0"/>
        </w:rPr>
        <w:tab/>
      </w:r>
      <w:r>
        <w:rPr>
          <w:i w:val="0"/>
        </w:rPr>
        <w:tab/>
      </w:r>
      <w:r>
        <w:rPr>
          <w:b/>
          <w:i w:val="0"/>
        </w:rPr>
        <w:t>Jun</w:t>
      </w:r>
      <w:r w:rsidR="00E5003B">
        <w:rPr>
          <w:b/>
          <w:i w:val="0"/>
        </w:rPr>
        <w:t>.</w:t>
      </w:r>
      <w:r>
        <w:rPr>
          <w:b/>
          <w:i w:val="0"/>
        </w:rPr>
        <w:t xml:space="preserve"> 2018</w:t>
      </w:r>
    </w:p>
    <w:p w14:paraId="40F27959" w14:textId="1BBE2515" w:rsidR="00A43500" w:rsidRDefault="00A506A0" w:rsidP="00A43500">
      <w:pPr>
        <w:pStyle w:val="ItalicHeading"/>
        <w:rPr>
          <w:i w:val="0"/>
        </w:rPr>
      </w:pPr>
      <w:r>
        <w:rPr>
          <w:i w:val="0"/>
        </w:rPr>
        <w:t xml:space="preserve">IEEE Intelligent Systems </w:t>
      </w:r>
    </w:p>
    <w:p w14:paraId="13D98B35" w14:textId="16502D65" w:rsidR="00A506A0" w:rsidRPr="00A506A0" w:rsidRDefault="00A506A0" w:rsidP="00A43500">
      <w:pPr>
        <w:pStyle w:val="ItalicHeading"/>
        <w:rPr>
          <w:rStyle w:val="Hyperlink"/>
        </w:rPr>
      </w:pPr>
      <w:r>
        <w:rPr>
          <w:i w:val="0"/>
        </w:rPr>
        <w:fldChar w:fldCharType="begin"/>
      </w:r>
      <w:r>
        <w:rPr>
          <w:i w:val="0"/>
        </w:rPr>
        <w:instrText xml:space="preserve"> HYPERLINK "https://publications.computer.org/intelligent-systems/2018/06/07/human-sex-trafficking-dark-web-ai-investigation-tool/" </w:instrText>
      </w:r>
      <w:r>
        <w:rPr>
          <w:i w:val="0"/>
        </w:rPr>
        <w:fldChar w:fldCharType="separate"/>
      </w:r>
      <w:r w:rsidRPr="00A506A0">
        <w:rPr>
          <w:rStyle w:val="Hyperlink"/>
          <w:i w:val="0"/>
        </w:rPr>
        <w:t>Article Link</w:t>
      </w:r>
    </w:p>
    <w:p w14:paraId="312617AF" w14:textId="1B1EDC03" w:rsidR="00A43500" w:rsidRDefault="00A506A0" w:rsidP="008C5BB7">
      <w:pPr>
        <w:pStyle w:val="ItalicHeading"/>
        <w:rPr>
          <w:i w:val="0"/>
        </w:rPr>
      </w:pPr>
      <w:r>
        <w:rPr>
          <w:i w:val="0"/>
        </w:rPr>
        <w:fldChar w:fldCharType="end"/>
      </w:r>
    </w:p>
    <w:p w14:paraId="059F649D" w14:textId="66AACDA2" w:rsidR="008836FE" w:rsidRDefault="008836FE" w:rsidP="008C5BB7">
      <w:pPr>
        <w:pStyle w:val="ItalicHeading"/>
        <w:rPr>
          <w:b/>
          <w:i w:val="0"/>
        </w:rPr>
      </w:pPr>
      <w:r>
        <w:t>Building Knowledge Graphs for Social Good</w:t>
      </w:r>
      <w:r>
        <w:tab/>
      </w:r>
      <w:r>
        <w:tab/>
      </w:r>
      <w:r>
        <w:tab/>
      </w:r>
      <w:r>
        <w:tab/>
      </w:r>
      <w:r>
        <w:tab/>
      </w:r>
      <w:r>
        <w:tab/>
      </w:r>
      <w:r>
        <w:tab/>
      </w:r>
      <w:r>
        <w:rPr>
          <w:b/>
          <w:i w:val="0"/>
        </w:rPr>
        <w:t>Apr. 2018</w:t>
      </w:r>
    </w:p>
    <w:p w14:paraId="4490160D" w14:textId="2430DD75" w:rsidR="008836FE" w:rsidRDefault="008836FE" w:rsidP="008C5BB7">
      <w:pPr>
        <w:pStyle w:val="ItalicHeading"/>
        <w:rPr>
          <w:i w:val="0"/>
        </w:rPr>
      </w:pPr>
      <w:r>
        <w:rPr>
          <w:i w:val="0"/>
        </w:rPr>
        <w:t>USC Center for Artificial intelligence in Society</w:t>
      </w:r>
    </w:p>
    <w:p w14:paraId="01AC88BB" w14:textId="2C7BF37C" w:rsidR="008836FE" w:rsidRDefault="008836FE" w:rsidP="008C5BB7">
      <w:pPr>
        <w:pStyle w:val="ItalicHeading"/>
        <w:rPr>
          <w:i w:val="0"/>
        </w:rPr>
      </w:pPr>
      <w:r>
        <w:rPr>
          <w:i w:val="0"/>
        </w:rPr>
        <w:t>Seminar Summary by Nicole Wilson</w:t>
      </w:r>
    </w:p>
    <w:p w14:paraId="53061C63" w14:textId="5C7BD87C" w:rsidR="008836FE" w:rsidRPr="008836FE" w:rsidRDefault="008836FE" w:rsidP="008C5BB7">
      <w:pPr>
        <w:pStyle w:val="ItalicHeading"/>
        <w:rPr>
          <w:rStyle w:val="Hyperlink"/>
          <w:b/>
          <w:i w:val="0"/>
        </w:rPr>
      </w:pPr>
      <w:r>
        <w:rPr>
          <w:i w:val="0"/>
        </w:rPr>
        <w:fldChar w:fldCharType="begin"/>
      </w:r>
      <w:r>
        <w:rPr>
          <w:i w:val="0"/>
        </w:rPr>
        <w:instrText xml:space="preserve"> HYPERLINK "https://www.cais.usc.edu/news/dr-mayank/" </w:instrText>
      </w:r>
      <w:r>
        <w:rPr>
          <w:i w:val="0"/>
        </w:rPr>
      </w:r>
      <w:r>
        <w:rPr>
          <w:i w:val="0"/>
        </w:rPr>
        <w:fldChar w:fldCharType="separate"/>
      </w:r>
      <w:r w:rsidRPr="008836FE">
        <w:rPr>
          <w:rStyle w:val="Hyperlink"/>
          <w:i w:val="0"/>
        </w:rPr>
        <w:t>Summary Link</w:t>
      </w:r>
    </w:p>
    <w:p w14:paraId="4EE3A0CB" w14:textId="1AB0AABB" w:rsidR="008836FE" w:rsidRDefault="008836FE" w:rsidP="008C5BB7">
      <w:pPr>
        <w:pStyle w:val="ItalicHeading"/>
      </w:pPr>
      <w:r>
        <w:rPr>
          <w:i w:val="0"/>
        </w:rPr>
        <w:fldChar w:fldCharType="end"/>
      </w:r>
      <w:bookmarkStart w:id="1" w:name="_GoBack"/>
      <w:bookmarkEnd w:id="1"/>
    </w:p>
    <w:p w14:paraId="07F8235E" w14:textId="72DAF3D2" w:rsidR="00A43500" w:rsidRDefault="00A43500" w:rsidP="008C5BB7">
      <w:pPr>
        <w:pStyle w:val="ItalicHeading"/>
      </w:pPr>
      <w:r>
        <w:t>Breaking the Cycle of Victimization</w:t>
      </w:r>
    </w:p>
    <w:p w14:paraId="7D9FB475" w14:textId="547C05B0" w:rsidR="00A43500" w:rsidRPr="00A43500" w:rsidRDefault="00A43500" w:rsidP="008C5BB7">
      <w:pPr>
        <w:pStyle w:val="ItalicHeading"/>
        <w:rPr>
          <w:b/>
          <w:i w:val="0"/>
        </w:rPr>
      </w:pPr>
      <w:r>
        <w:rPr>
          <w:i w:val="0"/>
        </w:rPr>
        <w:t>Press feature written by Marc Ballon</w:t>
      </w:r>
      <w:r>
        <w:rPr>
          <w:i w:val="0"/>
        </w:rPr>
        <w:tab/>
      </w:r>
      <w:r>
        <w:rPr>
          <w:i w:val="0"/>
        </w:rPr>
        <w:tab/>
      </w:r>
      <w:r>
        <w:rPr>
          <w:i w:val="0"/>
        </w:rPr>
        <w:tab/>
      </w:r>
      <w:r>
        <w:rPr>
          <w:i w:val="0"/>
        </w:rPr>
        <w:tab/>
      </w:r>
      <w:r>
        <w:rPr>
          <w:i w:val="0"/>
        </w:rPr>
        <w:tab/>
      </w:r>
      <w:r>
        <w:rPr>
          <w:i w:val="0"/>
        </w:rPr>
        <w:tab/>
      </w:r>
      <w:r>
        <w:rPr>
          <w:i w:val="0"/>
        </w:rPr>
        <w:tab/>
      </w:r>
      <w:r>
        <w:rPr>
          <w:i w:val="0"/>
        </w:rPr>
        <w:tab/>
      </w:r>
      <w:r>
        <w:rPr>
          <w:b/>
          <w:i w:val="0"/>
        </w:rPr>
        <w:t>Ap</w:t>
      </w:r>
      <w:r w:rsidR="00E5003B">
        <w:rPr>
          <w:b/>
          <w:i w:val="0"/>
        </w:rPr>
        <w:t>r.</w:t>
      </w:r>
      <w:r>
        <w:rPr>
          <w:b/>
          <w:i w:val="0"/>
        </w:rPr>
        <w:t xml:space="preserve"> 2018</w:t>
      </w:r>
    </w:p>
    <w:p w14:paraId="4DFB57D1" w14:textId="330CBB0D" w:rsidR="00A43500" w:rsidRDefault="00A43500" w:rsidP="008C5BB7">
      <w:pPr>
        <w:pStyle w:val="ItalicHeading"/>
        <w:rPr>
          <w:i w:val="0"/>
        </w:rPr>
      </w:pPr>
      <w:r>
        <w:rPr>
          <w:i w:val="0"/>
        </w:rPr>
        <w:t xml:space="preserve">USC Viterbi Magazine </w:t>
      </w:r>
    </w:p>
    <w:p w14:paraId="1CEA2F8B" w14:textId="0F9B4387" w:rsidR="00A506A0" w:rsidRPr="00A506A0" w:rsidRDefault="00A506A0" w:rsidP="008C5BB7">
      <w:pPr>
        <w:pStyle w:val="ItalicHeading"/>
        <w:rPr>
          <w:rStyle w:val="Hyperlink"/>
          <w:i w:val="0"/>
        </w:rPr>
      </w:pPr>
      <w:r>
        <w:rPr>
          <w:i w:val="0"/>
        </w:rPr>
        <w:fldChar w:fldCharType="begin"/>
      </w:r>
      <w:r>
        <w:rPr>
          <w:i w:val="0"/>
        </w:rPr>
        <w:instrText xml:space="preserve"> HYPERLINK "https://magazine.viterbi.usc.edu/spring-2018/features/breaking-the-cycle-of-victimization/" </w:instrText>
      </w:r>
      <w:r>
        <w:rPr>
          <w:i w:val="0"/>
        </w:rPr>
        <w:fldChar w:fldCharType="separate"/>
      </w:r>
      <w:r w:rsidRPr="00A506A0">
        <w:rPr>
          <w:rStyle w:val="Hyperlink"/>
          <w:i w:val="0"/>
        </w:rPr>
        <w:t>Article Link</w:t>
      </w:r>
    </w:p>
    <w:p w14:paraId="55717B9A" w14:textId="4DC1666A" w:rsidR="00A43500" w:rsidRDefault="00A506A0" w:rsidP="008C5BB7">
      <w:pPr>
        <w:pStyle w:val="ItalicHeading"/>
      </w:pPr>
      <w:r>
        <w:rPr>
          <w:i w:val="0"/>
        </w:rPr>
        <w:fldChar w:fldCharType="end"/>
      </w:r>
    </w:p>
    <w:p w14:paraId="15653B1C" w14:textId="512AAB68" w:rsidR="008C5BB7" w:rsidRPr="00714BE9" w:rsidRDefault="008C5BB7" w:rsidP="008C5BB7">
      <w:pPr>
        <w:pStyle w:val="ItalicHeading"/>
        <w:rPr>
          <w:b/>
          <w:i w:val="0"/>
        </w:rPr>
      </w:pPr>
      <w:r w:rsidRPr="00773C46">
        <w:t>Always Lurking: Understanding and Mitigating Bias in Online Human Trafficking Detection</w:t>
      </w:r>
      <w:r>
        <w:tab/>
      </w:r>
      <w:r>
        <w:tab/>
      </w:r>
      <w:r>
        <w:tab/>
      </w:r>
      <w:r>
        <w:rPr>
          <w:b/>
          <w:i w:val="0"/>
        </w:rPr>
        <w:t>Feb</w:t>
      </w:r>
      <w:r w:rsidR="00F31C61">
        <w:rPr>
          <w:b/>
          <w:i w:val="0"/>
        </w:rPr>
        <w:t>.</w:t>
      </w:r>
      <w:r>
        <w:rPr>
          <w:b/>
          <w:i w:val="0"/>
        </w:rPr>
        <w:t xml:space="preserve"> 2018</w:t>
      </w:r>
    </w:p>
    <w:p w14:paraId="6799564B" w14:textId="77777777" w:rsidR="008C5BB7" w:rsidRDefault="008C5BB7" w:rsidP="008C5BB7">
      <w:pPr>
        <w:pStyle w:val="ItalicHeading"/>
        <w:rPr>
          <w:i w:val="0"/>
        </w:rPr>
      </w:pPr>
      <w:r w:rsidRPr="00773C46">
        <w:rPr>
          <w:i w:val="0"/>
        </w:rPr>
        <w:t xml:space="preserve">Kyle Hundman, Thamme Gowda, </w:t>
      </w:r>
      <w:r w:rsidRPr="00773C46">
        <w:rPr>
          <w:b/>
          <w:i w:val="0"/>
        </w:rPr>
        <w:t>Mayank Kejriwal</w:t>
      </w:r>
      <w:r w:rsidRPr="00773C46">
        <w:rPr>
          <w:i w:val="0"/>
        </w:rPr>
        <w:t xml:space="preserve"> and Benedikt Boecking</w:t>
      </w:r>
    </w:p>
    <w:p w14:paraId="57D38CA2" w14:textId="6F23C1CD" w:rsidR="008C5BB7" w:rsidRDefault="008C5BB7" w:rsidP="008C5BB7">
      <w:pPr>
        <w:pStyle w:val="ItalicHeading"/>
      </w:pPr>
      <w:r>
        <w:rPr>
          <w:i w:val="0"/>
        </w:rPr>
        <w:t>Poster presented at AAAI/ACM Conference on AI, Ethics and Society (AIES), 2018, held in New Orleans, Louisiana</w:t>
      </w:r>
    </w:p>
    <w:p w14:paraId="69C7145E" w14:textId="77777777" w:rsidR="008C5BB7" w:rsidRDefault="008C5BB7" w:rsidP="008C5BB7">
      <w:pPr>
        <w:pStyle w:val="ItalicHeading"/>
      </w:pPr>
    </w:p>
    <w:p w14:paraId="1E50F295" w14:textId="7E44A953" w:rsidR="008C5BB7" w:rsidRPr="009F1E69" w:rsidRDefault="008C5BB7" w:rsidP="008C5BB7">
      <w:pPr>
        <w:pStyle w:val="ItalicHeading"/>
        <w:rPr>
          <w:b/>
          <w:i w:val="0"/>
        </w:rPr>
      </w:pPr>
      <w:r>
        <w:t>FlagIt: A System for Minimally Supervised Human Trafficking Indicator Mining</w:t>
      </w:r>
      <w:r>
        <w:tab/>
      </w:r>
      <w:r>
        <w:tab/>
      </w:r>
      <w:r>
        <w:tab/>
      </w:r>
      <w:r>
        <w:tab/>
      </w:r>
      <w:r>
        <w:rPr>
          <w:b/>
          <w:i w:val="0"/>
        </w:rPr>
        <w:t>Dec</w:t>
      </w:r>
      <w:r w:rsidR="00F31C61">
        <w:rPr>
          <w:b/>
          <w:i w:val="0"/>
        </w:rPr>
        <w:t>.</w:t>
      </w:r>
      <w:r>
        <w:rPr>
          <w:b/>
          <w:i w:val="0"/>
        </w:rPr>
        <w:t xml:space="preserve"> 2017</w:t>
      </w:r>
    </w:p>
    <w:p w14:paraId="2277071C" w14:textId="77777777" w:rsidR="008C5BB7" w:rsidRPr="00992F7B" w:rsidRDefault="008C5BB7" w:rsidP="008C5BB7">
      <w:pPr>
        <w:pStyle w:val="SpaceAfter"/>
        <w:spacing w:after="0"/>
        <w:rPr>
          <w:b/>
        </w:rPr>
      </w:pPr>
      <w:r w:rsidRPr="00992F7B">
        <w:rPr>
          <w:b/>
        </w:rPr>
        <w:t>Mayank Kejriwal</w:t>
      </w:r>
      <w:r>
        <w:t>, Jiayuan Ding, Runqi Shao, Anoop Kumar and Pedro Szekely</w:t>
      </w:r>
      <w:r w:rsidRPr="00992F7B">
        <w:rPr>
          <w:b/>
        </w:rPr>
        <w:tab/>
      </w:r>
    </w:p>
    <w:p w14:paraId="5384878C" w14:textId="1A5B4D2D" w:rsidR="008C5BB7" w:rsidRDefault="008C5BB7" w:rsidP="008C5BB7">
      <w:pPr>
        <w:pStyle w:val="ItalicHeading"/>
        <w:rPr>
          <w:i w:val="0"/>
        </w:rPr>
      </w:pPr>
      <w:r>
        <w:rPr>
          <w:i w:val="0"/>
        </w:rPr>
        <w:lastRenderedPageBreak/>
        <w:t xml:space="preserve">Poster in Workshop on </w:t>
      </w:r>
      <w:r w:rsidRPr="008603D8">
        <w:t>Learning with Limited Labeled Data</w:t>
      </w:r>
      <w:r>
        <w:rPr>
          <w:i w:val="0"/>
        </w:rPr>
        <w:t xml:space="preserve"> (LLD) at NIPS 2017, held in Long Beach, California </w:t>
      </w:r>
    </w:p>
    <w:p w14:paraId="202D6532" w14:textId="77777777" w:rsidR="008C5BB7" w:rsidRDefault="008C5BB7" w:rsidP="008C5BB7">
      <w:pPr>
        <w:pStyle w:val="ItalicHeading"/>
      </w:pPr>
    </w:p>
    <w:p w14:paraId="7931FA66" w14:textId="2560D8E9" w:rsidR="00BC4278" w:rsidRDefault="00BC4278" w:rsidP="00FE07C8">
      <w:pPr>
        <w:pStyle w:val="ItalicHeading"/>
        <w:rPr>
          <w:b/>
          <w:i w:val="0"/>
        </w:rPr>
      </w:pPr>
      <w:r>
        <w:t>ISI press release on winning best dissertation award</w:t>
      </w:r>
      <w:r>
        <w:tab/>
      </w:r>
      <w:r>
        <w:tab/>
      </w:r>
      <w:r>
        <w:tab/>
      </w:r>
      <w:r>
        <w:tab/>
      </w:r>
      <w:r>
        <w:tab/>
      </w:r>
      <w:r>
        <w:tab/>
      </w:r>
      <w:r>
        <w:rPr>
          <w:b/>
          <w:i w:val="0"/>
        </w:rPr>
        <w:t>Aug</w:t>
      </w:r>
      <w:r w:rsidR="00F31C61">
        <w:rPr>
          <w:b/>
          <w:i w:val="0"/>
        </w:rPr>
        <w:t>.</w:t>
      </w:r>
      <w:r>
        <w:rPr>
          <w:b/>
          <w:i w:val="0"/>
        </w:rPr>
        <w:t xml:space="preserve"> 2017</w:t>
      </w:r>
    </w:p>
    <w:p w14:paraId="49356B6A" w14:textId="2C6989C1" w:rsidR="00BC4278" w:rsidRPr="00A506A0" w:rsidRDefault="00A506A0" w:rsidP="00FE07C8">
      <w:pPr>
        <w:pStyle w:val="ItalicHeading"/>
        <w:rPr>
          <w:rStyle w:val="Hyperlink"/>
          <w:i w:val="0"/>
        </w:rPr>
      </w:pPr>
      <w:r>
        <w:rPr>
          <w:i w:val="0"/>
        </w:rPr>
        <w:fldChar w:fldCharType="begin"/>
      </w:r>
      <w:r>
        <w:rPr>
          <w:i w:val="0"/>
        </w:rPr>
        <w:instrText xml:space="preserve"> HYPERLINK "https://www.isi.edu/news/story/301" </w:instrText>
      </w:r>
      <w:r>
        <w:rPr>
          <w:i w:val="0"/>
        </w:rPr>
        <w:fldChar w:fldCharType="separate"/>
      </w:r>
      <w:r w:rsidRPr="00A506A0">
        <w:rPr>
          <w:rStyle w:val="Hyperlink"/>
          <w:i w:val="0"/>
        </w:rPr>
        <w:t>Article Link</w:t>
      </w:r>
    </w:p>
    <w:p w14:paraId="68DD946C" w14:textId="1DB66171" w:rsidR="00BC4278" w:rsidRDefault="00A506A0" w:rsidP="00FE07C8">
      <w:pPr>
        <w:pStyle w:val="ItalicHeading"/>
      </w:pPr>
      <w:r>
        <w:rPr>
          <w:i w:val="0"/>
        </w:rPr>
        <w:fldChar w:fldCharType="end"/>
      </w:r>
    </w:p>
    <w:p w14:paraId="19C1E2D8" w14:textId="11A06368" w:rsidR="00FE07C8" w:rsidRDefault="00FC4B23" w:rsidP="00FE07C8">
      <w:pPr>
        <w:pStyle w:val="ItalicHeading"/>
      </w:pPr>
      <w:r>
        <w:t>Semi-automatic Data Integration using Karma</w:t>
      </w:r>
      <w:r w:rsidR="00FE07C8">
        <w:tab/>
      </w:r>
      <w:r w:rsidR="00FE07C8">
        <w:tab/>
      </w:r>
      <w:r w:rsidR="00FE07C8">
        <w:tab/>
      </w:r>
      <w:r w:rsidR="00FE07C8">
        <w:tab/>
      </w:r>
      <w:r w:rsidR="00FE07C8">
        <w:tab/>
      </w:r>
      <w:r w:rsidR="00FE07C8">
        <w:tab/>
      </w:r>
      <w:r w:rsidR="00FE07C8">
        <w:tab/>
      </w:r>
      <w:r w:rsidR="00BC4278">
        <w:rPr>
          <w:b/>
          <w:i w:val="0"/>
        </w:rPr>
        <w:t>Dec</w:t>
      </w:r>
      <w:r w:rsidR="00F31C61">
        <w:rPr>
          <w:b/>
          <w:i w:val="0"/>
        </w:rPr>
        <w:t>.</w:t>
      </w:r>
      <w:r w:rsidR="00BC4278">
        <w:rPr>
          <w:b/>
          <w:i w:val="0"/>
        </w:rPr>
        <w:t xml:space="preserve"> 2017</w:t>
      </w:r>
    </w:p>
    <w:p w14:paraId="0DFDB248" w14:textId="425E9ECF" w:rsidR="00BC4278" w:rsidRDefault="00BC4278" w:rsidP="00FE07C8">
      <w:pPr>
        <w:pStyle w:val="ItalicHeading"/>
        <w:rPr>
          <w:i w:val="0"/>
        </w:rPr>
      </w:pPr>
      <w:r w:rsidRPr="007C526C">
        <w:rPr>
          <w:b/>
          <w:i w:val="0"/>
        </w:rPr>
        <w:t>Mayank Kejriwal</w:t>
      </w:r>
      <w:r>
        <w:rPr>
          <w:i w:val="0"/>
        </w:rPr>
        <w:t xml:space="preserve">, </w:t>
      </w:r>
      <w:r w:rsidR="007C526C">
        <w:rPr>
          <w:i w:val="0"/>
        </w:rPr>
        <w:t>Daniel Garijo, Yolanda Gil, Daniel Hardesty Lewis, Perry Ivan Quinto Houser, Craig Knoblock, Scott Dale Peckham, Deana Pennington, Suzanne Pierce, Zachary Stanko</w:t>
      </w:r>
    </w:p>
    <w:p w14:paraId="3D9C5CB4" w14:textId="14B20F32" w:rsidR="00FE07C8" w:rsidRDefault="00FE07C8" w:rsidP="00FE07C8">
      <w:pPr>
        <w:pStyle w:val="ItalicHeading"/>
      </w:pPr>
      <w:r>
        <w:rPr>
          <w:i w:val="0"/>
        </w:rPr>
        <w:t>Abstract in</w:t>
      </w:r>
      <w:r w:rsidR="00FC4B23">
        <w:rPr>
          <w:i w:val="0"/>
        </w:rPr>
        <w:t xml:space="preserve"> American Geophysical Union (AGU)</w:t>
      </w:r>
      <w:r w:rsidR="00BC4278">
        <w:rPr>
          <w:i w:val="0"/>
        </w:rPr>
        <w:t xml:space="preserve"> Fall 2017 meeting, New Orleans</w:t>
      </w:r>
    </w:p>
    <w:p w14:paraId="55A30990" w14:textId="77777777" w:rsidR="00FE07C8" w:rsidRDefault="00FE07C8" w:rsidP="00BD7933">
      <w:pPr>
        <w:pStyle w:val="ItalicHeading"/>
      </w:pPr>
    </w:p>
    <w:p w14:paraId="00F04026" w14:textId="4354DFDE" w:rsidR="00BD7933" w:rsidRDefault="00BD7933" w:rsidP="00BD7933">
      <w:pPr>
        <w:pStyle w:val="ItalicHeading"/>
      </w:pPr>
      <w:r>
        <w:t>Populating a Linked Data Entity Name System</w:t>
      </w:r>
      <w:r>
        <w:tab/>
      </w:r>
      <w:r>
        <w:tab/>
      </w:r>
      <w:r>
        <w:tab/>
      </w:r>
      <w:r>
        <w:tab/>
      </w:r>
      <w:r>
        <w:tab/>
      </w:r>
      <w:r>
        <w:tab/>
      </w:r>
      <w:r>
        <w:tab/>
      </w:r>
      <w:r>
        <w:rPr>
          <w:b/>
          <w:i w:val="0"/>
        </w:rPr>
        <w:t>Jun</w:t>
      </w:r>
      <w:r w:rsidR="00F31C61">
        <w:rPr>
          <w:b/>
          <w:i w:val="0"/>
        </w:rPr>
        <w:t>.</w:t>
      </w:r>
      <w:r w:rsidRPr="00CB13E3">
        <w:rPr>
          <w:b/>
          <w:i w:val="0"/>
        </w:rPr>
        <w:t xml:space="preserve"> 201</w:t>
      </w:r>
      <w:r>
        <w:rPr>
          <w:b/>
          <w:i w:val="0"/>
        </w:rPr>
        <w:t>7</w:t>
      </w:r>
    </w:p>
    <w:p w14:paraId="78CD8953" w14:textId="431C8226" w:rsidR="00BC4278" w:rsidRPr="00BC4278" w:rsidRDefault="00BC4278" w:rsidP="00BD7933">
      <w:pPr>
        <w:pStyle w:val="ItalicHeading"/>
        <w:rPr>
          <w:b/>
          <w:i w:val="0"/>
        </w:rPr>
      </w:pPr>
      <w:r w:rsidRPr="00BC4278">
        <w:rPr>
          <w:b/>
          <w:i w:val="0"/>
        </w:rPr>
        <w:t>Mayank Kejriwal</w:t>
      </w:r>
    </w:p>
    <w:p w14:paraId="2E330159" w14:textId="5AD3576B" w:rsidR="00BD7933" w:rsidRDefault="00BD7933" w:rsidP="00BD7933">
      <w:pPr>
        <w:pStyle w:val="ItalicHeading"/>
      </w:pPr>
      <w:r>
        <w:rPr>
          <w:i w:val="0"/>
        </w:rPr>
        <w:t>Dissertation abstract in AI Matters</w:t>
      </w:r>
    </w:p>
    <w:p w14:paraId="75C77C16" w14:textId="6084A023" w:rsidR="00BD7933" w:rsidRDefault="00BD7933" w:rsidP="00C7565D">
      <w:pPr>
        <w:pStyle w:val="ItalicHeading"/>
      </w:pPr>
    </w:p>
    <w:p w14:paraId="4DC78A7D" w14:textId="75B2DC6D" w:rsidR="006024EC" w:rsidRPr="004F5C1C" w:rsidRDefault="006024EC" w:rsidP="006024EC">
      <w:pPr>
        <w:pStyle w:val="ItalicHeading"/>
        <w:rPr>
          <w:b/>
          <w:i w:val="0"/>
        </w:rPr>
      </w:pPr>
      <w:r>
        <w:t xml:space="preserve">Authored piece on </w:t>
      </w:r>
      <w:r w:rsidRPr="004F5C1C">
        <w:t>Semantic Web</w:t>
      </w:r>
      <w:r>
        <w:t xml:space="preserve"> published on the AI Topics website</w:t>
      </w:r>
      <w:r>
        <w:tab/>
      </w:r>
      <w:r>
        <w:tab/>
      </w:r>
      <w:r>
        <w:tab/>
      </w:r>
      <w:r>
        <w:tab/>
      </w:r>
      <w:r>
        <w:tab/>
      </w:r>
      <w:r>
        <w:rPr>
          <w:b/>
          <w:i w:val="0"/>
        </w:rPr>
        <w:t>Ap</w:t>
      </w:r>
      <w:r w:rsidR="00F31C61">
        <w:rPr>
          <w:b/>
          <w:i w:val="0"/>
        </w:rPr>
        <w:t>r.</w:t>
      </w:r>
      <w:r>
        <w:rPr>
          <w:b/>
          <w:i w:val="0"/>
        </w:rPr>
        <w:t>2017</w:t>
      </w:r>
    </w:p>
    <w:p w14:paraId="7B18B1B4" w14:textId="15270453" w:rsidR="006024EC" w:rsidRPr="00D46F2D" w:rsidRDefault="008836FE" w:rsidP="006024EC">
      <w:pPr>
        <w:pStyle w:val="ItalicHeading"/>
        <w:rPr>
          <w:i w:val="0"/>
        </w:rPr>
      </w:pPr>
      <w:hyperlink r:id="rId33" w:history="1">
        <w:r w:rsidR="00D46F2D" w:rsidRPr="00D46F2D">
          <w:rPr>
            <w:rStyle w:val="Hyperlink"/>
            <w:i w:val="0"/>
          </w:rPr>
          <w:t>Article</w:t>
        </w:r>
      </w:hyperlink>
      <w:r w:rsidR="00D46F2D" w:rsidRPr="00D46F2D">
        <w:rPr>
          <w:rStyle w:val="Hyperlink"/>
          <w:i w:val="0"/>
        </w:rPr>
        <w:t xml:space="preserve"> Link</w:t>
      </w:r>
      <w:r w:rsidR="006024EC" w:rsidRPr="00D46F2D">
        <w:rPr>
          <w:i w:val="0"/>
        </w:rPr>
        <w:t xml:space="preserve"> </w:t>
      </w:r>
    </w:p>
    <w:p w14:paraId="7D662D7D" w14:textId="77777777" w:rsidR="006024EC" w:rsidRDefault="006024EC" w:rsidP="006024EC">
      <w:pPr>
        <w:pStyle w:val="ItalicHeading"/>
      </w:pPr>
    </w:p>
    <w:p w14:paraId="53EC1237" w14:textId="69B3A290" w:rsidR="006024EC" w:rsidRPr="004F5C1C" w:rsidRDefault="006024EC" w:rsidP="006024EC">
      <w:pPr>
        <w:pStyle w:val="ItalicHeading"/>
        <w:rPr>
          <w:b/>
          <w:i w:val="0"/>
        </w:rPr>
      </w:pPr>
      <w:r>
        <w:t>Authored piece on Games and AI published on the AI Topics website</w:t>
      </w:r>
      <w:r>
        <w:tab/>
      </w:r>
      <w:r>
        <w:tab/>
      </w:r>
      <w:r>
        <w:tab/>
      </w:r>
      <w:r>
        <w:tab/>
      </w:r>
      <w:r>
        <w:tab/>
      </w:r>
      <w:r>
        <w:rPr>
          <w:b/>
          <w:i w:val="0"/>
        </w:rPr>
        <w:t>Apr</w:t>
      </w:r>
      <w:r w:rsidR="00F31C61">
        <w:rPr>
          <w:b/>
          <w:i w:val="0"/>
        </w:rPr>
        <w:t>.</w:t>
      </w:r>
      <w:r>
        <w:rPr>
          <w:b/>
          <w:i w:val="0"/>
        </w:rPr>
        <w:t xml:space="preserve"> 2017</w:t>
      </w:r>
    </w:p>
    <w:p w14:paraId="5B00430B" w14:textId="66983530" w:rsidR="006024EC" w:rsidRPr="00D46F2D" w:rsidRDefault="008836FE" w:rsidP="006024EC">
      <w:pPr>
        <w:pStyle w:val="ItalicHeading"/>
        <w:rPr>
          <w:i w:val="0"/>
        </w:rPr>
      </w:pPr>
      <w:hyperlink r:id="rId34" w:history="1">
        <w:r w:rsidR="00D46F2D" w:rsidRPr="00035C10">
          <w:rPr>
            <w:rStyle w:val="Hyperlink"/>
            <w:i w:val="0"/>
          </w:rPr>
          <w:t>Article Link</w:t>
        </w:r>
      </w:hyperlink>
    </w:p>
    <w:p w14:paraId="6C6429E3" w14:textId="77777777" w:rsidR="006024EC" w:rsidRDefault="006024EC" w:rsidP="00C7565D">
      <w:pPr>
        <w:pStyle w:val="ItalicHeading"/>
      </w:pPr>
    </w:p>
    <w:p w14:paraId="02B7790D" w14:textId="0F4A5DCC" w:rsidR="00656261" w:rsidRPr="00656261" w:rsidRDefault="00656261" w:rsidP="00C7565D">
      <w:pPr>
        <w:pStyle w:val="ItalicHeading"/>
        <w:rPr>
          <w:b/>
          <w:i w:val="0"/>
        </w:rPr>
      </w:pPr>
      <w:r>
        <w:t>End Human Trafficking Hackathon</w:t>
      </w:r>
      <w:r>
        <w:tab/>
      </w:r>
      <w:r>
        <w:tab/>
      </w:r>
      <w:r>
        <w:tab/>
      </w:r>
      <w:r>
        <w:tab/>
      </w:r>
      <w:r>
        <w:tab/>
      </w:r>
      <w:r>
        <w:tab/>
      </w:r>
      <w:r>
        <w:tab/>
      </w:r>
      <w:r>
        <w:tab/>
      </w:r>
      <w:r w:rsidRPr="00656261">
        <w:rPr>
          <w:b/>
          <w:i w:val="0"/>
        </w:rPr>
        <w:t>Oct</w:t>
      </w:r>
      <w:r w:rsidR="00F31C61">
        <w:rPr>
          <w:b/>
          <w:i w:val="0"/>
        </w:rPr>
        <w:t>.</w:t>
      </w:r>
      <w:r w:rsidRPr="00656261">
        <w:rPr>
          <w:b/>
          <w:i w:val="0"/>
        </w:rPr>
        <w:t xml:space="preserve"> 2016</w:t>
      </w:r>
    </w:p>
    <w:p w14:paraId="7FC105CA" w14:textId="19037FB9" w:rsidR="00656261" w:rsidRPr="00656261" w:rsidRDefault="00656261" w:rsidP="00C7565D">
      <w:pPr>
        <w:pStyle w:val="ItalicHeading"/>
        <w:rPr>
          <w:i w:val="0"/>
        </w:rPr>
      </w:pPr>
      <w:r>
        <w:rPr>
          <w:i w:val="0"/>
        </w:rPr>
        <w:t xml:space="preserve">Hackathon was featured in </w:t>
      </w:r>
      <w:hyperlink r:id="rId35" w:history="1">
        <w:r w:rsidRPr="00656261">
          <w:rPr>
            <w:rStyle w:val="Hyperlink"/>
          </w:rPr>
          <w:t>NY Daily News</w:t>
        </w:r>
      </w:hyperlink>
      <w:r>
        <w:rPr>
          <w:i w:val="0"/>
        </w:rPr>
        <w:t>; served as mentor to students</w:t>
      </w:r>
    </w:p>
    <w:p w14:paraId="1F5F5CC3" w14:textId="77777777" w:rsidR="00656261" w:rsidRDefault="00656261" w:rsidP="00C7565D">
      <w:pPr>
        <w:pStyle w:val="ItalicHeading"/>
      </w:pPr>
    </w:p>
    <w:p w14:paraId="1497B0BD" w14:textId="3316ABCB" w:rsidR="00C7565D" w:rsidRDefault="00C7565D" w:rsidP="00C7565D">
      <w:pPr>
        <w:pStyle w:val="ItalicHeading"/>
      </w:pPr>
      <w:r>
        <w:t>The Summer of Data Science</w:t>
      </w:r>
      <w:r w:rsidR="00CB13E3">
        <w:tab/>
      </w:r>
      <w:r w:rsidR="00CB13E3">
        <w:tab/>
      </w:r>
      <w:r w:rsidR="00CB13E3">
        <w:tab/>
      </w:r>
      <w:r w:rsidR="00CB13E3">
        <w:tab/>
      </w:r>
      <w:r w:rsidR="00CB13E3">
        <w:tab/>
      </w:r>
      <w:r w:rsidR="00CB13E3">
        <w:tab/>
      </w:r>
      <w:r w:rsidR="00CB13E3">
        <w:tab/>
      </w:r>
      <w:r w:rsidR="00CB13E3">
        <w:tab/>
      </w:r>
      <w:r w:rsidR="00CB13E3">
        <w:tab/>
      </w:r>
      <w:r w:rsidR="00CB13E3" w:rsidRPr="00CB13E3">
        <w:rPr>
          <w:b/>
          <w:i w:val="0"/>
        </w:rPr>
        <w:t>Oct</w:t>
      </w:r>
      <w:r w:rsidR="00F31C61">
        <w:rPr>
          <w:b/>
          <w:i w:val="0"/>
        </w:rPr>
        <w:t>.</w:t>
      </w:r>
      <w:r w:rsidR="00CB13E3" w:rsidRPr="00CB13E3">
        <w:rPr>
          <w:b/>
          <w:i w:val="0"/>
        </w:rPr>
        <w:t xml:space="preserve"> 2015</w:t>
      </w:r>
    </w:p>
    <w:p w14:paraId="00F00F9C" w14:textId="6B37E4AF" w:rsidR="00CB13E3" w:rsidRPr="00CB13E3" w:rsidRDefault="00CB13E3" w:rsidP="00C7565D">
      <w:pPr>
        <w:pStyle w:val="ItalicHeading"/>
        <w:rPr>
          <w:i w:val="0"/>
        </w:rPr>
      </w:pPr>
      <w:r>
        <w:rPr>
          <w:i w:val="0"/>
        </w:rPr>
        <w:t>Quoted</w:t>
      </w:r>
      <w:r w:rsidRPr="00CB13E3">
        <w:rPr>
          <w:i w:val="0"/>
        </w:rPr>
        <w:t xml:space="preserve"> in blog</w:t>
      </w:r>
      <w:r>
        <w:rPr>
          <w:i w:val="0"/>
        </w:rPr>
        <w:t xml:space="preserve"> post</w:t>
      </w:r>
      <w:r w:rsidRPr="00CB13E3">
        <w:rPr>
          <w:i w:val="0"/>
        </w:rPr>
        <w:t xml:space="preserve"> by Kristin Tolle, Director of Data Science at Microsoft Research</w:t>
      </w:r>
    </w:p>
    <w:p w14:paraId="1A63EEF2" w14:textId="77777777" w:rsidR="00C7565D" w:rsidRDefault="00C7565D" w:rsidP="00C7565D">
      <w:pPr>
        <w:pStyle w:val="ItalicHeading"/>
      </w:pPr>
    </w:p>
    <w:p w14:paraId="5C293F85" w14:textId="50B7E79C" w:rsidR="00C7565D" w:rsidRDefault="00C7565D" w:rsidP="00C7565D">
      <w:pPr>
        <w:pStyle w:val="ItalicHeading"/>
      </w:pPr>
      <w:r>
        <w:t>Populating a Linked Data Entity Name System</w:t>
      </w:r>
      <w:r>
        <w:tab/>
      </w:r>
      <w:r>
        <w:tab/>
      </w:r>
      <w:r>
        <w:tab/>
      </w:r>
      <w:r>
        <w:tab/>
      </w:r>
      <w:r>
        <w:tab/>
      </w:r>
      <w:r>
        <w:tab/>
      </w:r>
      <w:r>
        <w:tab/>
      </w:r>
      <w:r>
        <w:rPr>
          <w:b/>
          <w:i w:val="0"/>
        </w:rPr>
        <w:t>Aug</w:t>
      </w:r>
      <w:r w:rsidR="00F31C61">
        <w:rPr>
          <w:b/>
          <w:i w:val="0"/>
        </w:rPr>
        <w:t>.</w:t>
      </w:r>
      <w:r>
        <w:rPr>
          <w:b/>
          <w:i w:val="0"/>
        </w:rPr>
        <w:t xml:space="preserve"> 2015</w:t>
      </w:r>
    </w:p>
    <w:p w14:paraId="3576AA68" w14:textId="77777777" w:rsidR="00C7565D" w:rsidRDefault="00C7565D" w:rsidP="00C7565D">
      <w:pPr>
        <w:pStyle w:val="SpaceAfter"/>
        <w:spacing w:after="0"/>
      </w:pPr>
      <w:r w:rsidRPr="00992F7B">
        <w:rPr>
          <w:b/>
        </w:rPr>
        <w:t>Mayank Kejriwal</w:t>
      </w:r>
      <w:r>
        <w:t xml:space="preserve">, Daniel P. Miranker  </w:t>
      </w:r>
      <w:r>
        <w:tab/>
      </w:r>
    </w:p>
    <w:p w14:paraId="00339349" w14:textId="56DA4D2A" w:rsidR="00C7565D" w:rsidRDefault="00CB13E3" w:rsidP="00C7565D">
      <w:pPr>
        <w:pStyle w:val="ItalicHeading"/>
      </w:pPr>
      <w:r>
        <w:rPr>
          <w:i w:val="0"/>
        </w:rPr>
        <w:t>Poster at t</w:t>
      </w:r>
      <w:r w:rsidR="00C7565D" w:rsidRPr="00F43C28">
        <w:rPr>
          <w:i w:val="0"/>
        </w:rPr>
        <w:t xml:space="preserve">he </w:t>
      </w:r>
      <w:r w:rsidR="00C7565D">
        <w:rPr>
          <w:i w:val="0"/>
        </w:rPr>
        <w:t>Heidelberg Laureate Forum, held in Heidelberg, Germany</w:t>
      </w:r>
    </w:p>
    <w:p w14:paraId="55A5FEB5" w14:textId="77777777" w:rsidR="00C7565D" w:rsidRDefault="00C7565D" w:rsidP="00C7565D">
      <w:pPr>
        <w:pStyle w:val="ItalicHeading"/>
      </w:pPr>
    </w:p>
    <w:p w14:paraId="50AE0CEA" w14:textId="5567D4AF" w:rsidR="00C7565D" w:rsidRDefault="00C7565D" w:rsidP="00C7565D">
      <w:pPr>
        <w:pStyle w:val="ItalicHeading"/>
      </w:pPr>
      <w:r>
        <w:t>Unsupervised Instance Matching on Schema-free Linked Data</w:t>
      </w:r>
      <w:r>
        <w:tab/>
      </w:r>
      <w:r>
        <w:tab/>
      </w:r>
      <w:r>
        <w:tab/>
      </w:r>
      <w:r>
        <w:tab/>
      </w:r>
      <w:r>
        <w:tab/>
      </w:r>
      <w:r>
        <w:tab/>
      </w:r>
      <w:r>
        <w:rPr>
          <w:b/>
          <w:i w:val="0"/>
        </w:rPr>
        <w:t>Aug</w:t>
      </w:r>
      <w:r w:rsidR="00F31C61">
        <w:rPr>
          <w:b/>
          <w:i w:val="0"/>
        </w:rPr>
        <w:t>.</w:t>
      </w:r>
      <w:r>
        <w:rPr>
          <w:b/>
          <w:i w:val="0"/>
        </w:rPr>
        <w:t xml:space="preserve"> 2015</w:t>
      </w:r>
    </w:p>
    <w:p w14:paraId="40324041" w14:textId="77777777" w:rsidR="00C7565D" w:rsidRDefault="00C7565D" w:rsidP="00C7565D">
      <w:pPr>
        <w:pStyle w:val="SpaceAfter"/>
        <w:spacing w:after="0"/>
      </w:pPr>
      <w:r w:rsidRPr="00992F7B">
        <w:rPr>
          <w:b/>
        </w:rPr>
        <w:t>Mayank Kejriwal</w:t>
      </w:r>
      <w:r>
        <w:t xml:space="preserve">, Daniel P. Miranker  </w:t>
      </w:r>
      <w:r>
        <w:tab/>
      </w:r>
    </w:p>
    <w:p w14:paraId="3BE8C2AC" w14:textId="6A56AC49" w:rsidR="00C7565D" w:rsidRDefault="00CB13E3" w:rsidP="00C7565D">
      <w:pPr>
        <w:pStyle w:val="ItalicHeading"/>
      </w:pPr>
      <w:r>
        <w:rPr>
          <w:i w:val="0"/>
        </w:rPr>
        <w:t>Poster at t</w:t>
      </w:r>
      <w:r w:rsidR="00C7565D" w:rsidRPr="00F43C28">
        <w:rPr>
          <w:i w:val="0"/>
        </w:rPr>
        <w:t xml:space="preserve">he </w:t>
      </w:r>
      <w:r w:rsidR="00C7565D">
        <w:rPr>
          <w:i w:val="0"/>
        </w:rPr>
        <w:t>National Science Foundation Data Science Workshop, held in Seattle, Washington</w:t>
      </w:r>
    </w:p>
    <w:p w14:paraId="6B810BC9" w14:textId="77777777" w:rsidR="00C7565D" w:rsidRDefault="00C7565D" w:rsidP="008636BB">
      <w:pPr>
        <w:pStyle w:val="ItalicHeading"/>
      </w:pPr>
    </w:p>
    <w:p w14:paraId="4EFBAB50" w14:textId="0FF74B31" w:rsidR="008636BB" w:rsidRDefault="008636BB" w:rsidP="008636BB">
      <w:pPr>
        <w:pStyle w:val="ItalicHeading"/>
      </w:pPr>
      <w:r w:rsidRPr="008636BB">
        <w:t xml:space="preserve">Minimally Supervised Instance </w:t>
      </w:r>
      <w:r>
        <w:t>Matching: An Alternate Approach</w:t>
      </w:r>
      <w:r w:rsidR="00C7565D">
        <w:tab/>
      </w:r>
      <w:r w:rsidR="00C7565D">
        <w:tab/>
      </w:r>
      <w:r w:rsidR="00C7565D">
        <w:tab/>
      </w:r>
      <w:r w:rsidR="00C7565D">
        <w:tab/>
      </w:r>
      <w:r w:rsidR="00C7565D">
        <w:tab/>
      </w:r>
      <w:r w:rsidR="00C7565D">
        <w:rPr>
          <w:b/>
          <w:i w:val="0"/>
        </w:rPr>
        <w:t>May 2015</w:t>
      </w:r>
    </w:p>
    <w:p w14:paraId="27E7F59B" w14:textId="77777777" w:rsidR="008636BB" w:rsidRDefault="008636BB" w:rsidP="008636BB">
      <w:pPr>
        <w:pStyle w:val="SpaceAfter"/>
        <w:spacing w:after="0"/>
      </w:pPr>
      <w:r w:rsidRPr="00992F7B">
        <w:rPr>
          <w:b/>
        </w:rPr>
        <w:t>Mayank Kejriwal</w:t>
      </w:r>
      <w:r>
        <w:t xml:space="preserve">, Daniel P. Miranker  </w:t>
      </w:r>
      <w:r>
        <w:tab/>
      </w:r>
    </w:p>
    <w:p w14:paraId="08C5F11C" w14:textId="03B0867E" w:rsidR="008636BB" w:rsidRDefault="00CB13E3" w:rsidP="008636BB">
      <w:pPr>
        <w:pStyle w:val="ItalicHeading"/>
      </w:pPr>
      <w:r>
        <w:rPr>
          <w:i w:val="0"/>
        </w:rPr>
        <w:t>Poster and abstract at t</w:t>
      </w:r>
      <w:r w:rsidR="008636BB" w:rsidRPr="00F43C28">
        <w:rPr>
          <w:i w:val="0"/>
        </w:rPr>
        <w:t>he 12</w:t>
      </w:r>
      <w:r w:rsidR="008636BB" w:rsidRPr="00F43C28">
        <w:rPr>
          <w:i w:val="0"/>
          <w:vertAlign w:val="superscript"/>
        </w:rPr>
        <w:t>th</w:t>
      </w:r>
      <w:r w:rsidR="008636BB" w:rsidRPr="00F43C28">
        <w:rPr>
          <w:i w:val="0"/>
        </w:rPr>
        <w:t xml:space="preserve"> European Semantic Web Conference</w:t>
      </w:r>
      <w:r w:rsidR="008636BB">
        <w:rPr>
          <w:i w:val="0"/>
        </w:rPr>
        <w:t>, held in Portoroz, Slovenia</w:t>
      </w:r>
    </w:p>
    <w:p w14:paraId="2CBF82AF" w14:textId="77777777" w:rsidR="008636BB" w:rsidRDefault="008636BB" w:rsidP="00A54EB9">
      <w:pPr>
        <w:pStyle w:val="ItalicHeading"/>
      </w:pPr>
    </w:p>
    <w:p w14:paraId="4A05404D" w14:textId="2ACA8569" w:rsidR="00A54EB9" w:rsidRPr="009F1E69" w:rsidRDefault="00A54EB9" w:rsidP="00A54EB9">
      <w:pPr>
        <w:pStyle w:val="ItalicHeading"/>
        <w:rPr>
          <w:b/>
          <w:i w:val="0"/>
        </w:rPr>
      </w:pPr>
      <w:r>
        <w:t>The Math Behind…The Web of Linked Data</w:t>
      </w:r>
      <w:r w:rsidR="00C7565D">
        <w:tab/>
      </w:r>
      <w:r w:rsidR="00C7565D">
        <w:tab/>
      </w:r>
      <w:r w:rsidR="00C7565D">
        <w:tab/>
      </w:r>
      <w:r w:rsidR="00C7565D">
        <w:tab/>
      </w:r>
      <w:r w:rsidR="00C7565D">
        <w:tab/>
      </w:r>
      <w:r w:rsidR="00C7565D">
        <w:tab/>
      </w:r>
      <w:r w:rsidR="00C7565D">
        <w:tab/>
      </w:r>
      <w:r>
        <w:rPr>
          <w:b/>
          <w:i w:val="0"/>
        </w:rPr>
        <w:t>Mar</w:t>
      </w:r>
      <w:r w:rsidR="00F31C61">
        <w:rPr>
          <w:b/>
          <w:i w:val="0"/>
        </w:rPr>
        <w:t>.</w:t>
      </w:r>
      <w:r>
        <w:rPr>
          <w:b/>
          <w:i w:val="0"/>
        </w:rPr>
        <w:t xml:space="preserve"> 2015</w:t>
      </w:r>
    </w:p>
    <w:p w14:paraId="4680A3D0" w14:textId="77777777" w:rsidR="00A54EB9" w:rsidRPr="00992F7B" w:rsidRDefault="00A54EB9" w:rsidP="00A54EB9">
      <w:pPr>
        <w:pStyle w:val="SpaceAfter"/>
        <w:spacing w:after="0"/>
        <w:rPr>
          <w:b/>
        </w:rPr>
      </w:pPr>
      <w:r w:rsidRPr="00992F7B">
        <w:rPr>
          <w:b/>
        </w:rPr>
        <w:t>Mayank Kejriwal</w:t>
      </w:r>
      <w:r w:rsidRPr="00992F7B">
        <w:rPr>
          <w:b/>
        </w:rPr>
        <w:tab/>
      </w:r>
    </w:p>
    <w:p w14:paraId="5019343C" w14:textId="7D16F29D" w:rsidR="00A54EB9" w:rsidRPr="00CB13E3" w:rsidRDefault="00CB13E3" w:rsidP="00A54EB9">
      <w:pPr>
        <w:pStyle w:val="ItalicHeading"/>
        <w:rPr>
          <w:i w:val="0"/>
        </w:rPr>
      </w:pPr>
      <w:r>
        <w:rPr>
          <w:i w:val="0"/>
        </w:rPr>
        <w:t xml:space="preserve">Poster for the </w:t>
      </w:r>
      <w:r w:rsidR="00A54EB9" w:rsidRPr="00CB13E3">
        <w:t>SIAM: Math Matters, Apply It!</w:t>
      </w:r>
      <w:r>
        <w:t xml:space="preserve"> </w:t>
      </w:r>
      <w:r>
        <w:rPr>
          <w:i w:val="0"/>
        </w:rPr>
        <w:t>program</w:t>
      </w:r>
    </w:p>
    <w:p w14:paraId="71F5BB2F" w14:textId="77777777" w:rsidR="00A54EB9" w:rsidRDefault="00A54EB9" w:rsidP="009F1E69">
      <w:pPr>
        <w:pStyle w:val="ItalicHeading"/>
      </w:pPr>
    </w:p>
    <w:p w14:paraId="7B1AEEA9" w14:textId="06D2B22B" w:rsidR="009F1E69" w:rsidRPr="009F1E69" w:rsidRDefault="009F1E69" w:rsidP="009F1E69">
      <w:pPr>
        <w:pStyle w:val="ItalicHeading"/>
        <w:rPr>
          <w:b/>
          <w:i w:val="0"/>
        </w:rPr>
      </w:pPr>
      <w:r>
        <w:t>A Sorted Neighborhood Workflow for the Semantic Web</w:t>
      </w:r>
      <w:r w:rsidR="00C7565D">
        <w:tab/>
      </w:r>
      <w:r w:rsidR="00C7565D">
        <w:tab/>
      </w:r>
      <w:r w:rsidR="00C7565D">
        <w:tab/>
      </w:r>
      <w:r w:rsidR="00C7565D">
        <w:tab/>
      </w:r>
      <w:r w:rsidR="00C7565D">
        <w:tab/>
      </w:r>
      <w:r w:rsidR="00C7565D">
        <w:tab/>
      </w:r>
      <w:r>
        <w:t xml:space="preserve"> </w:t>
      </w:r>
      <w:r>
        <w:rPr>
          <w:b/>
          <w:i w:val="0"/>
        </w:rPr>
        <w:t>Jan</w:t>
      </w:r>
      <w:r w:rsidR="00F31C61">
        <w:rPr>
          <w:b/>
          <w:i w:val="0"/>
        </w:rPr>
        <w:t>.</w:t>
      </w:r>
      <w:r>
        <w:rPr>
          <w:b/>
          <w:i w:val="0"/>
        </w:rPr>
        <w:t xml:space="preserve"> 2015</w:t>
      </w:r>
    </w:p>
    <w:p w14:paraId="5342BB82" w14:textId="77777777" w:rsidR="009F1E69" w:rsidRPr="00992F7B" w:rsidRDefault="009F1E69" w:rsidP="009F1E69">
      <w:pPr>
        <w:pStyle w:val="SpaceAfter"/>
        <w:spacing w:after="0"/>
        <w:rPr>
          <w:b/>
        </w:rPr>
      </w:pPr>
      <w:r w:rsidRPr="00992F7B">
        <w:rPr>
          <w:b/>
        </w:rPr>
        <w:t>Mayank Kejriwal</w:t>
      </w:r>
      <w:r w:rsidRPr="00693FA8">
        <w:t xml:space="preserve"> </w:t>
      </w:r>
      <w:r w:rsidRPr="00992F7B">
        <w:t>and Daniel P. Miranker</w:t>
      </w:r>
      <w:r w:rsidRPr="00992F7B">
        <w:rPr>
          <w:b/>
        </w:rPr>
        <w:tab/>
      </w:r>
    </w:p>
    <w:p w14:paraId="42205CA4" w14:textId="77777777" w:rsidR="009F1E69" w:rsidRDefault="009F1E69" w:rsidP="009F1E69">
      <w:pPr>
        <w:pStyle w:val="SpaceAfter"/>
        <w:spacing w:after="0"/>
      </w:pPr>
      <w:r>
        <w:t>Poster</w:t>
      </w:r>
      <w:r w:rsidR="00DF72F4">
        <w:t xml:space="preserve"> and abstract</w:t>
      </w:r>
      <w:r>
        <w:t xml:space="preserve"> at the 29</w:t>
      </w:r>
      <w:r w:rsidRPr="00444C3D">
        <w:rPr>
          <w:vertAlign w:val="superscript"/>
        </w:rPr>
        <w:t>th</w:t>
      </w:r>
      <w:r>
        <w:t xml:space="preserve"> Conference on Artificial Intelligence (AAAI)</w:t>
      </w:r>
    </w:p>
    <w:p w14:paraId="6E8EE76D" w14:textId="77777777" w:rsidR="009F1E69" w:rsidRDefault="009F1E69" w:rsidP="00726F71">
      <w:pPr>
        <w:pStyle w:val="ItalicHeading"/>
      </w:pPr>
    </w:p>
    <w:p w14:paraId="7B51375B" w14:textId="7F40E4EA" w:rsidR="00726F71" w:rsidRPr="00DA7780" w:rsidRDefault="00726F71" w:rsidP="00726F71">
      <w:pPr>
        <w:pStyle w:val="ItalicHeading"/>
        <w:rPr>
          <w:i w:val="0"/>
        </w:rPr>
      </w:pPr>
      <w:r>
        <w:t>On Linking Heterogeneous Dataset Collections</w:t>
      </w:r>
      <w:r w:rsidR="00C7565D">
        <w:tab/>
      </w:r>
      <w:r w:rsidR="00C7565D">
        <w:tab/>
      </w:r>
      <w:r w:rsidR="00C7565D">
        <w:tab/>
      </w:r>
      <w:r w:rsidR="00C7565D">
        <w:tab/>
      </w:r>
      <w:r w:rsidR="00C7565D">
        <w:tab/>
      </w:r>
      <w:r w:rsidR="00C7565D">
        <w:tab/>
      </w:r>
      <w:r w:rsidR="00C7565D">
        <w:tab/>
      </w:r>
      <w:r w:rsidR="00DA7780">
        <w:t xml:space="preserve"> </w:t>
      </w:r>
      <w:r w:rsidR="00DA7780" w:rsidRPr="00DA7780">
        <w:rPr>
          <w:b/>
          <w:i w:val="0"/>
        </w:rPr>
        <w:t>Oct</w:t>
      </w:r>
      <w:r w:rsidR="00F31C61">
        <w:rPr>
          <w:b/>
          <w:i w:val="0"/>
        </w:rPr>
        <w:t>.</w:t>
      </w:r>
      <w:r w:rsidR="00DA7780" w:rsidRPr="00DA7780">
        <w:rPr>
          <w:b/>
          <w:i w:val="0"/>
        </w:rPr>
        <w:t xml:space="preserve"> 2014</w:t>
      </w:r>
    </w:p>
    <w:p w14:paraId="75C59A83" w14:textId="77777777" w:rsidR="00726F71" w:rsidRPr="00992F7B" w:rsidRDefault="00726F71" w:rsidP="00726F71">
      <w:pPr>
        <w:pStyle w:val="SpaceAfter"/>
        <w:spacing w:after="0"/>
        <w:rPr>
          <w:b/>
        </w:rPr>
      </w:pPr>
      <w:r w:rsidRPr="00992F7B">
        <w:rPr>
          <w:b/>
        </w:rPr>
        <w:t>Mayank Kejriwal</w:t>
      </w:r>
      <w:r>
        <w:rPr>
          <w:b/>
        </w:rPr>
        <w:t xml:space="preserve"> </w:t>
      </w:r>
      <w:r w:rsidRPr="00992F7B">
        <w:t>and Daniel P. Miranker</w:t>
      </w:r>
      <w:r w:rsidRPr="00992F7B">
        <w:rPr>
          <w:b/>
        </w:rPr>
        <w:tab/>
      </w:r>
    </w:p>
    <w:p w14:paraId="38C5888E" w14:textId="77777777" w:rsidR="00726F71" w:rsidRPr="00DF72F4" w:rsidRDefault="009F1E69" w:rsidP="00726F71">
      <w:pPr>
        <w:pStyle w:val="SpaceAfter"/>
        <w:spacing w:after="0"/>
      </w:pPr>
      <w:r w:rsidRPr="00DF72F4">
        <w:t>P</w:t>
      </w:r>
      <w:r w:rsidR="00726F71" w:rsidRPr="00DF72F4">
        <w:t xml:space="preserve">oster </w:t>
      </w:r>
      <w:r w:rsidR="0023541B" w:rsidRPr="00DF72F4">
        <w:t xml:space="preserve">and abstract </w:t>
      </w:r>
      <w:r w:rsidR="00726F71" w:rsidRPr="00DF72F4">
        <w:t>at the 13</w:t>
      </w:r>
      <w:r w:rsidR="00726F71" w:rsidRPr="00DF72F4">
        <w:rPr>
          <w:vertAlign w:val="superscript"/>
        </w:rPr>
        <w:t>th</w:t>
      </w:r>
      <w:r w:rsidR="00726F71" w:rsidRPr="00DF72F4">
        <w:t xml:space="preserve"> International Semantic Web Conference, held in Riva Del Garda, Italy</w:t>
      </w:r>
    </w:p>
    <w:p w14:paraId="0D1477E5" w14:textId="77777777" w:rsidR="00931378" w:rsidRDefault="00931378" w:rsidP="00931378">
      <w:pPr>
        <w:pStyle w:val="ItalicHeading"/>
      </w:pPr>
    </w:p>
    <w:p w14:paraId="65484A88" w14:textId="0C15FD44" w:rsidR="00A54EB9" w:rsidRDefault="00A54EB9" w:rsidP="00A54EB9">
      <w:pPr>
        <w:pStyle w:val="ItalicHeading"/>
      </w:pPr>
      <w:r>
        <w:t>Populating Entity Name Systems for Big Data Integration</w:t>
      </w:r>
      <w:r w:rsidR="00C7565D">
        <w:tab/>
      </w:r>
      <w:r w:rsidR="00C7565D">
        <w:tab/>
      </w:r>
      <w:r w:rsidR="00C7565D">
        <w:tab/>
      </w:r>
      <w:r w:rsidR="00C7565D">
        <w:tab/>
      </w:r>
      <w:r w:rsidR="00C7565D">
        <w:tab/>
      </w:r>
      <w:r w:rsidR="00C7565D">
        <w:tab/>
      </w:r>
      <w:r w:rsidR="00DA7780" w:rsidRPr="00DA7780">
        <w:rPr>
          <w:b/>
          <w:i w:val="0"/>
        </w:rPr>
        <w:t>Oct</w:t>
      </w:r>
      <w:r w:rsidR="00F31C61">
        <w:rPr>
          <w:b/>
          <w:i w:val="0"/>
        </w:rPr>
        <w:t>.</w:t>
      </w:r>
      <w:r w:rsidR="00DA7780" w:rsidRPr="00DA7780">
        <w:rPr>
          <w:b/>
          <w:i w:val="0"/>
        </w:rPr>
        <w:t xml:space="preserve"> 2014</w:t>
      </w:r>
    </w:p>
    <w:p w14:paraId="2160220B" w14:textId="77777777" w:rsidR="00A54EB9" w:rsidRPr="00992F7B" w:rsidRDefault="00A54EB9" w:rsidP="00A54EB9">
      <w:pPr>
        <w:pStyle w:val="SpaceAfter"/>
        <w:spacing w:after="0"/>
        <w:rPr>
          <w:b/>
        </w:rPr>
      </w:pPr>
      <w:r w:rsidRPr="00992F7B">
        <w:rPr>
          <w:b/>
        </w:rPr>
        <w:t>Mayank Kejriwal</w:t>
      </w:r>
      <w:r>
        <w:rPr>
          <w:b/>
        </w:rPr>
        <w:t xml:space="preserve"> </w:t>
      </w:r>
      <w:r w:rsidRPr="00992F7B">
        <w:t>and Daniel P. Miranker</w:t>
      </w:r>
      <w:r w:rsidRPr="00992F7B">
        <w:rPr>
          <w:b/>
        </w:rPr>
        <w:tab/>
      </w:r>
    </w:p>
    <w:p w14:paraId="0006C349" w14:textId="77777777" w:rsidR="00A54EB9" w:rsidRPr="00A54EB9" w:rsidRDefault="00A54EB9" w:rsidP="00A54EB9">
      <w:pPr>
        <w:pStyle w:val="ItalicHeading"/>
        <w:rPr>
          <w:i w:val="0"/>
        </w:rPr>
      </w:pPr>
      <w:r w:rsidRPr="00A54EB9">
        <w:rPr>
          <w:i w:val="0"/>
        </w:rPr>
        <w:t>Doctoral Consortium Poster at the 13</w:t>
      </w:r>
      <w:r w:rsidRPr="00A54EB9">
        <w:rPr>
          <w:i w:val="0"/>
          <w:vertAlign w:val="superscript"/>
        </w:rPr>
        <w:t>th</w:t>
      </w:r>
      <w:r w:rsidRPr="00A54EB9">
        <w:rPr>
          <w:i w:val="0"/>
        </w:rPr>
        <w:t xml:space="preserve"> International Semantic Web Conference, held in Riva Del Garda, Italy</w:t>
      </w:r>
    </w:p>
    <w:p w14:paraId="1E7E7F58" w14:textId="77777777" w:rsidR="00A54EB9" w:rsidRDefault="00A54EB9" w:rsidP="00A54EB9">
      <w:pPr>
        <w:pStyle w:val="ItalicHeading"/>
      </w:pPr>
    </w:p>
    <w:p w14:paraId="75E812CE" w14:textId="56EF90DC" w:rsidR="00A54EB9" w:rsidRDefault="00A54EB9" w:rsidP="00A54EB9">
      <w:pPr>
        <w:pStyle w:val="ItalicHeading"/>
      </w:pPr>
      <w:r>
        <w:t>An Unsupervised Algorithm for Learning Blocking Schemes</w:t>
      </w:r>
      <w:r w:rsidR="00C7565D">
        <w:tab/>
      </w:r>
      <w:r w:rsidR="00C7565D">
        <w:tab/>
      </w:r>
      <w:r w:rsidR="00C7565D">
        <w:tab/>
      </w:r>
      <w:r w:rsidR="00C7565D">
        <w:tab/>
      </w:r>
      <w:r w:rsidR="00C7565D">
        <w:tab/>
      </w:r>
      <w:r w:rsidR="00C7565D">
        <w:tab/>
      </w:r>
      <w:r w:rsidR="00DA7780" w:rsidRPr="00DA7780">
        <w:rPr>
          <w:b/>
          <w:i w:val="0"/>
        </w:rPr>
        <w:t>Dec</w:t>
      </w:r>
      <w:r w:rsidR="00F31C61">
        <w:rPr>
          <w:b/>
          <w:i w:val="0"/>
        </w:rPr>
        <w:t>.</w:t>
      </w:r>
      <w:r w:rsidR="00DA7780" w:rsidRPr="00DA7780">
        <w:rPr>
          <w:b/>
          <w:i w:val="0"/>
        </w:rPr>
        <w:t xml:space="preserve"> 2013</w:t>
      </w:r>
    </w:p>
    <w:p w14:paraId="63266D62" w14:textId="77777777" w:rsidR="00A54EB9" w:rsidRPr="00992F7B" w:rsidRDefault="00A54EB9" w:rsidP="00A54EB9">
      <w:pPr>
        <w:pStyle w:val="SpaceAfter"/>
        <w:spacing w:after="0"/>
        <w:rPr>
          <w:b/>
        </w:rPr>
      </w:pPr>
      <w:r w:rsidRPr="00992F7B">
        <w:rPr>
          <w:b/>
        </w:rPr>
        <w:t>Mayank Kejriwal</w:t>
      </w:r>
      <w:r>
        <w:rPr>
          <w:b/>
        </w:rPr>
        <w:t xml:space="preserve"> </w:t>
      </w:r>
      <w:r w:rsidRPr="00992F7B">
        <w:t>and Daniel P. Miranker</w:t>
      </w:r>
      <w:r w:rsidRPr="00992F7B">
        <w:rPr>
          <w:b/>
        </w:rPr>
        <w:tab/>
      </w:r>
    </w:p>
    <w:p w14:paraId="543F2EE1" w14:textId="77777777" w:rsidR="00A54EB9" w:rsidRPr="00DF72F4" w:rsidRDefault="00A54EB9" w:rsidP="00A54EB9">
      <w:pPr>
        <w:pStyle w:val="SpaceAfter"/>
        <w:spacing w:after="0"/>
      </w:pPr>
      <w:r>
        <w:t>Poster at t</w:t>
      </w:r>
      <w:r w:rsidRPr="00DF72F4">
        <w:t>he 13</w:t>
      </w:r>
      <w:r w:rsidRPr="00DF72F4">
        <w:rPr>
          <w:vertAlign w:val="superscript"/>
        </w:rPr>
        <w:t>th</w:t>
      </w:r>
      <w:r w:rsidRPr="00DF72F4">
        <w:t xml:space="preserve"> IEEE International Conference on Data Mining, held in Dallas, Texas</w:t>
      </w:r>
    </w:p>
    <w:p w14:paraId="16F64542" w14:textId="77777777" w:rsidR="00A54EB9" w:rsidRDefault="00A54EB9" w:rsidP="00A54EB9">
      <w:pPr>
        <w:pStyle w:val="ItalicHeading"/>
      </w:pPr>
    </w:p>
    <w:p w14:paraId="00CBAE73" w14:textId="5AE61D5A" w:rsidR="00A54EB9" w:rsidRPr="00DA7780" w:rsidRDefault="00A54EB9" w:rsidP="00A54EB9">
      <w:pPr>
        <w:pStyle w:val="ItalicHeading"/>
        <w:rPr>
          <w:i w:val="0"/>
        </w:rPr>
      </w:pPr>
      <w:r>
        <w:t>Extended Scaled Neural Predictor for Improved Branch Prediction</w:t>
      </w:r>
      <w:r w:rsidR="00C7565D">
        <w:tab/>
      </w:r>
      <w:r w:rsidR="00C7565D">
        <w:tab/>
      </w:r>
      <w:r w:rsidR="00C7565D">
        <w:tab/>
      </w:r>
      <w:r w:rsidR="00C7565D">
        <w:tab/>
      </w:r>
      <w:r w:rsidR="00C7565D">
        <w:tab/>
      </w:r>
      <w:r w:rsidR="00DA7780" w:rsidRPr="00DA7780">
        <w:rPr>
          <w:b/>
          <w:i w:val="0"/>
        </w:rPr>
        <w:t>Aug</w:t>
      </w:r>
      <w:r w:rsidR="00F31C61">
        <w:rPr>
          <w:b/>
          <w:i w:val="0"/>
        </w:rPr>
        <w:t>.</w:t>
      </w:r>
      <w:r w:rsidR="00DA7780" w:rsidRPr="00DA7780">
        <w:rPr>
          <w:b/>
          <w:i w:val="0"/>
        </w:rPr>
        <w:t xml:space="preserve"> 2013</w:t>
      </w:r>
    </w:p>
    <w:p w14:paraId="20F03178" w14:textId="77777777" w:rsidR="00A54EB9" w:rsidRPr="00992F7B" w:rsidRDefault="00A54EB9" w:rsidP="00A54EB9">
      <w:pPr>
        <w:pStyle w:val="SpaceAfter"/>
        <w:spacing w:after="0"/>
        <w:rPr>
          <w:b/>
        </w:rPr>
      </w:pPr>
      <w:r>
        <w:t xml:space="preserve">Zihao Zhou, </w:t>
      </w:r>
      <w:r w:rsidRPr="00992F7B">
        <w:rPr>
          <w:b/>
        </w:rPr>
        <w:t>Mayank Kejriwal</w:t>
      </w:r>
      <w:r>
        <w:rPr>
          <w:b/>
        </w:rPr>
        <w:t xml:space="preserve"> </w:t>
      </w:r>
      <w:r w:rsidRPr="00992F7B">
        <w:t xml:space="preserve">and </w:t>
      </w:r>
      <w:r>
        <w:t>Risto Miikkulainen</w:t>
      </w:r>
      <w:r w:rsidRPr="00992F7B">
        <w:rPr>
          <w:b/>
        </w:rPr>
        <w:tab/>
      </w:r>
    </w:p>
    <w:p w14:paraId="39A68B35" w14:textId="77777777" w:rsidR="00A54EB9" w:rsidRPr="00A54EB9" w:rsidRDefault="00A54EB9" w:rsidP="00A54EB9">
      <w:pPr>
        <w:pStyle w:val="ItalicHeading"/>
        <w:rPr>
          <w:i w:val="0"/>
        </w:rPr>
      </w:pPr>
      <w:r>
        <w:rPr>
          <w:i w:val="0"/>
        </w:rPr>
        <w:lastRenderedPageBreak/>
        <w:t>Poster at t</w:t>
      </w:r>
      <w:r w:rsidRPr="00A54EB9">
        <w:rPr>
          <w:i w:val="0"/>
        </w:rPr>
        <w:t>he IEEE International Conference on Neural Networks, held in Dallas, Texas</w:t>
      </w:r>
    </w:p>
    <w:p w14:paraId="45374197" w14:textId="77777777" w:rsidR="00A54EB9" w:rsidRDefault="00A54EB9" w:rsidP="00931378">
      <w:pPr>
        <w:pStyle w:val="ItalicHeading"/>
      </w:pPr>
    </w:p>
    <w:p w14:paraId="73DC0B07" w14:textId="415E5E83" w:rsidR="00931378" w:rsidRPr="00DA7780" w:rsidRDefault="00931378" w:rsidP="00931378">
      <w:pPr>
        <w:pStyle w:val="ItalicHeading"/>
        <w:rPr>
          <w:i w:val="0"/>
        </w:rPr>
      </w:pPr>
      <w:r>
        <w:t>Digitization and Search: A Non-Traditional Use of HPC</w:t>
      </w:r>
      <w:r w:rsidR="00C7565D">
        <w:tab/>
      </w:r>
      <w:r w:rsidR="00C7565D">
        <w:tab/>
      </w:r>
      <w:r w:rsidR="00C7565D">
        <w:tab/>
      </w:r>
      <w:r w:rsidR="00C7565D">
        <w:tab/>
      </w:r>
      <w:r w:rsidR="00C7565D">
        <w:tab/>
      </w:r>
      <w:r w:rsidR="00C7565D">
        <w:tab/>
      </w:r>
      <w:r w:rsidR="00DA7780" w:rsidRPr="00DA7780">
        <w:rPr>
          <w:b/>
          <w:i w:val="0"/>
        </w:rPr>
        <w:t>Oct</w:t>
      </w:r>
      <w:r w:rsidR="00F31C61">
        <w:rPr>
          <w:b/>
          <w:i w:val="0"/>
        </w:rPr>
        <w:t>.</w:t>
      </w:r>
      <w:r w:rsidR="00DA7780" w:rsidRPr="00DA7780">
        <w:rPr>
          <w:b/>
          <w:i w:val="0"/>
        </w:rPr>
        <w:t xml:space="preserve"> 2012</w:t>
      </w:r>
    </w:p>
    <w:p w14:paraId="5BA00F31" w14:textId="77777777" w:rsidR="00931378" w:rsidRPr="00992F7B" w:rsidRDefault="00931378" w:rsidP="00931378">
      <w:pPr>
        <w:pStyle w:val="SpaceAfter"/>
        <w:spacing w:after="0"/>
        <w:rPr>
          <w:b/>
        </w:rPr>
      </w:pPr>
      <w:r>
        <w:t xml:space="preserve">Liana Diesendruck, Luigi Marini, Rob Kooper, </w:t>
      </w:r>
      <w:r w:rsidRPr="00992F7B">
        <w:rPr>
          <w:b/>
        </w:rPr>
        <w:t>Mayank Kejriwal</w:t>
      </w:r>
      <w:r>
        <w:t xml:space="preserve"> and Kenton McHenry</w:t>
      </w:r>
      <w:r w:rsidRPr="00992F7B">
        <w:rPr>
          <w:b/>
        </w:rPr>
        <w:tab/>
      </w:r>
    </w:p>
    <w:p w14:paraId="2673AA30" w14:textId="77777777" w:rsidR="001D3309" w:rsidRPr="00DF72F4" w:rsidRDefault="00DF72F4" w:rsidP="00931378">
      <w:pPr>
        <w:pStyle w:val="ItalicHeading"/>
        <w:rPr>
          <w:i w:val="0"/>
        </w:rPr>
      </w:pPr>
      <w:r>
        <w:rPr>
          <w:i w:val="0"/>
        </w:rPr>
        <w:t>P</w:t>
      </w:r>
      <w:r w:rsidR="00931378" w:rsidRPr="00DF72F4">
        <w:rPr>
          <w:i w:val="0"/>
        </w:rPr>
        <w:t>oster</w:t>
      </w:r>
      <w:r>
        <w:rPr>
          <w:i w:val="0"/>
        </w:rPr>
        <w:t xml:space="preserve"> and abstract at</w:t>
      </w:r>
      <w:r w:rsidR="00931378" w:rsidRPr="00DF72F4">
        <w:rPr>
          <w:i w:val="0"/>
        </w:rPr>
        <w:t xml:space="preserve"> the 8</w:t>
      </w:r>
      <w:r w:rsidR="00931378" w:rsidRPr="00DF72F4">
        <w:rPr>
          <w:i w:val="0"/>
          <w:vertAlign w:val="superscript"/>
        </w:rPr>
        <w:t>th</w:t>
      </w:r>
      <w:r w:rsidR="00931378" w:rsidRPr="00DF72F4">
        <w:rPr>
          <w:i w:val="0"/>
        </w:rPr>
        <w:t xml:space="preserve"> IEEE International Conference on eScience, held in Chicago, Illinois</w:t>
      </w:r>
    </w:p>
    <w:p w14:paraId="3E54AFAE" w14:textId="77777777" w:rsidR="00931378" w:rsidRDefault="00931378" w:rsidP="00931378">
      <w:pPr>
        <w:pStyle w:val="ItalicHeading"/>
      </w:pPr>
    </w:p>
    <w:p w14:paraId="6F2ED42F" w14:textId="77777777" w:rsidR="001701B6" w:rsidRDefault="001701B6" w:rsidP="001701B6">
      <w:pPr>
        <w:pStyle w:val="ItalicHeading"/>
      </w:pPr>
      <w:r>
        <w:t>Toward Free and Searchable Historical Census Images</w:t>
      </w:r>
      <w:r>
        <w:tab/>
      </w:r>
      <w:r>
        <w:tab/>
      </w:r>
      <w:r>
        <w:tab/>
      </w:r>
      <w:r>
        <w:tab/>
      </w:r>
      <w:r>
        <w:tab/>
      </w:r>
      <w:r>
        <w:tab/>
      </w:r>
      <w:r w:rsidRPr="00DA7780">
        <w:rPr>
          <w:b/>
          <w:i w:val="0"/>
        </w:rPr>
        <w:t>Sep</w:t>
      </w:r>
      <w:r>
        <w:rPr>
          <w:b/>
          <w:i w:val="0"/>
        </w:rPr>
        <w:t>.</w:t>
      </w:r>
      <w:r w:rsidRPr="00DA7780">
        <w:rPr>
          <w:b/>
          <w:i w:val="0"/>
        </w:rPr>
        <w:t xml:space="preserve"> 2011</w:t>
      </w:r>
    </w:p>
    <w:p w14:paraId="728EF9C5" w14:textId="77777777" w:rsidR="001701B6" w:rsidRDefault="001701B6" w:rsidP="001701B6">
      <w:pPr>
        <w:pStyle w:val="SpaceAfter"/>
        <w:spacing w:after="0"/>
        <w:rPr>
          <w:b/>
        </w:rPr>
      </w:pPr>
      <w:r>
        <w:t xml:space="preserve">Kenton McHenry, Luigi Marini, </w:t>
      </w:r>
      <w:r w:rsidRPr="00726F71">
        <w:rPr>
          <w:b/>
        </w:rPr>
        <w:t>Mayank Kejriwal</w:t>
      </w:r>
      <w:r>
        <w:t>, Rob Kooper and Peter Bajcsy</w:t>
      </w:r>
      <w:r w:rsidRPr="00992F7B">
        <w:rPr>
          <w:b/>
        </w:rPr>
        <w:tab/>
      </w:r>
    </w:p>
    <w:p w14:paraId="7210ED94" w14:textId="77777777" w:rsidR="001701B6" w:rsidRDefault="001701B6" w:rsidP="001701B6">
      <w:pPr>
        <w:pStyle w:val="SpaceAfter"/>
        <w:numPr>
          <w:ilvl w:val="0"/>
          <w:numId w:val="9"/>
        </w:numPr>
        <w:spacing w:after="0"/>
      </w:pPr>
      <w:r w:rsidRPr="00DF72F4">
        <w:t>Published as an article in the Electronic Imaging &amp; Signal Processing section by the International Society for Optics and Photonics</w:t>
      </w:r>
    </w:p>
    <w:p w14:paraId="0E774014" w14:textId="77777777" w:rsidR="001701B6" w:rsidRPr="002D1763" w:rsidRDefault="001701B6" w:rsidP="001701B6">
      <w:pPr>
        <w:pStyle w:val="SpaceAfter"/>
        <w:spacing w:after="0"/>
        <w:ind w:left="1008"/>
        <w:rPr>
          <w:rStyle w:val="Hyperlink"/>
        </w:rPr>
      </w:pPr>
      <w:r>
        <w:fldChar w:fldCharType="begin"/>
      </w:r>
      <w:r>
        <w:instrText xml:space="preserve"> HYPERLINK "http://spie.org/news/3833-towards-free-and-searchable-historical-census-images?SSO=1" </w:instrText>
      </w:r>
      <w:r>
        <w:fldChar w:fldCharType="separate"/>
      </w:r>
      <w:r w:rsidRPr="002D1763">
        <w:rPr>
          <w:rStyle w:val="Hyperlink"/>
        </w:rPr>
        <w:t>Article Link</w:t>
      </w:r>
    </w:p>
    <w:p w14:paraId="0FE1F5BE" w14:textId="77777777" w:rsidR="001701B6" w:rsidRPr="002D1763" w:rsidRDefault="001701B6" w:rsidP="001701B6">
      <w:pPr>
        <w:pStyle w:val="SpaceAfter"/>
        <w:numPr>
          <w:ilvl w:val="0"/>
          <w:numId w:val="9"/>
        </w:numPr>
        <w:spacing w:after="0"/>
        <w:rPr>
          <w:b/>
        </w:rPr>
      </w:pPr>
      <w:r>
        <w:fldChar w:fldCharType="end"/>
      </w:r>
      <w:r w:rsidRPr="00DF72F4">
        <w:t>Published as a technical article in infoDOCKET</w:t>
      </w:r>
    </w:p>
    <w:p w14:paraId="6A9D2F85" w14:textId="77777777" w:rsidR="001701B6" w:rsidRPr="0089685D" w:rsidRDefault="001701B6" w:rsidP="001701B6">
      <w:pPr>
        <w:pStyle w:val="SpaceAfter"/>
        <w:spacing w:after="0"/>
        <w:ind w:left="1008"/>
        <w:rPr>
          <w:rStyle w:val="Hyperlink"/>
          <w:b/>
        </w:rPr>
      </w:pPr>
      <w:r>
        <w:fldChar w:fldCharType="begin"/>
      </w:r>
      <w:r>
        <w:instrText xml:space="preserve"> HYPERLINK "https://www.infodocket.com/2011/09/23/tech-article-toward-free-and-searchable-historical-census-images/" </w:instrText>
      </w:r>
      <w:r>
        <w:fldChar w:fldCharType="separate"/>
      </w:r>
      <w:r w:rsidRPr="0089685D">
        <w:rPr>
          <w:rStyle w:val="Hyperlink"/>
        </w:rPr>
        <w:t>Article Link</w:t>
      </w:r>
    </w:p>
    <w:p w14:paraId="3016E7B1" w14:textId="3AF7841D" w:rsidR="00931378" w:rsidRPr="00931378" w:rsidRDefault="001701B6" w:rsidP="001701B6">
      <w:pPr>
        <w:pStyle w:val="SpaceAfter"/>
        <w:spacing w:after="0"/>
        <w:ind w:left="648"/>
      </w:pPr>
      <w:r>
        <w:rPr>
          <w:i/>
        </w:rPr>
        <w:fldChar w:fldCharType="end"/>
      </w:r>
    </w:p>
    <w:p w14:paraId="79C3472A" w14:textId="77777777" w:rsidR="00AD0328" w:rsidRPr="001802F7" w:rsidRDefault="00AD0328" w:rsidP="00AD0328">
      <w:pPr>
        <w:pStyle w:val="SectionHeading"/>
        <w:rPr>
          <w:b/>
        </w:rPr>
      </w:pPr>
      <w:r w:rsidRPr="001802F7">
        <w:rPr>
          <w:b/>
        </w:rPr>
        <w:t xml:space="preserve">technical REPORTS </w:t>
      </w:r>
    </w:p>
    <w:p w14:paraId="28FB30AE" w14:textId="490D5455" w:rsidR="005B5591" w:rsidRPr="009F1E69" w:rsidRDefault="005B5591" w:rsidP="005B5591">
      <w:pPr>
        <w:pStyle w:val="ItalicHeading"/>
        <w:rPr>
          <w:b/>
          <w:i w:val="0"/>
        </w:rPr>
      </w:pPr>
      <w:r>
        <w:t>A Pipeline for Post-Crisis Twitter Data Acquisition</w:t>
      </w:r>
      <w:r>
        <w:tab/>
      </w:r>
      <w:r>
        <w:tab/>
      </w:r>
      <w:r>
        <w:tab/>
      </w:r>
      <w:r>
        <w:tab/>
      </w:r>
      <w:r>
        <w:tab/>
      </w:r>
      <w:r>
        <w:tab/>
      </w:r>
      <w:r>
        <w:tab/>
      </w:r>
      <w:r>
        <w:rPr>
          <w:b/>
          <w:i w:val="0"/>
        </w:rPr>
        <w:t>Jan</w:t>
      </w:r>
      <w:r w:rsidR="00F31C61">
        <w:rPr>
          <w:b/>
          <w:i w:val="0"/>
        </w:rPr>
        <w:t>.</w:t>
      </w:r>
      <w:r>
        <w:rPr>
          <w:b/>
          <w:i w:val="0"/>
        </w:rPr>
        <w:t xml:space="preserve"> 2018</w:t>
      </w:r>
    </w:p>
    <w:p w14:paraId="47875BC7" w14:textId="6982AE0A" w:rsidR="005B5591" w:rsidRPr="00992F7B" w:rsidRDefault="005B5591" w:rsidP="005B5591">
      <w:pPr>
        <w:pStyle w:val="SpaceAfter"/>
        <w:spacing w:after="0"/>
        <w:rPr>
          <w:b/>
        </w:rPr>
      </w:pPr>
      <w:r w:rsidRPr="00992F7B">
        <w:rPr>
          <w:b/>
        </w:rPr>
        <w:t>Mayank Kejriwal</w:t>
      </w:r>
      <w:r>
        <w:rPr>
          <w:b/>
        </w:rPr>
        <w:t xml:space="preserve">, </w:t>
      </w:r>
      <w:r w:rsidRPr="005B5591">
        <w:t>Yao Gu</w:t>
      </w:r>
      <w:r w:rsidRPr="00992F7B">
        <w:rPr>
          <w:b/>
        </w:rPr>
        <w:tab/>
      </w:r>
    </w:p>
    <w:p w14:paraId="2ED8AF98" w14:textId="1D6DB1FA" w:rsidR="005B5591" w:rsidRDefault="005B5591" w:rsidP="005B5591">
      <w:pPr>
        <w:pStyle w:val="ItalicHeading"/>
        <w:rPr>
          <w:i w:val="0"/>
        </w:rPr>
      </w:pPr>
      <w:r w:rsidRPr="00A20F7B">
        <w:rPr>
          <w:i w:val="0"/>
        </w:rPr>
        <w:t>Technical Report (arXiv:</w:t>
      </w:r>
      <w:r w:rsidRPr="005B5591">
        <w:rPr>
          <w:i w:val="0"/>
        </w:rPr>
        <w:t xml:space="preserve"> 1801.05881</w:t>
      </w:r>
      <w:r w:rsidRPr="00A20F7B">
        <w:rPr>
          <w:i w:val="0"/>
        </w:rPr>
        <w:t>)</w:t>
      </w:r>
    </w:p>
    <w:p w14:paraId="3B0E34A2" w14:textId="77777777" w:rsidR="005B5591" w:rsidRDefault="005B5591" w:rsidP="005B5591">
      <w:pPr>
        <w:pStyle w:val="ItalicHeading"/>
      </w:pPr>
    </w:p>
    <w:p w14:paraId="49D52CF0" w14:textId="2082FBE0" w:rsidR="005B5591" w:rsidRPr="009F1E69" w:rsidRDefault="005B5591" w:rsidP="005B5591">
      <w:pPr>
        <w:pStyle w:val="ItalicHeading"/>
        <w:rPr>
          <w:b/>
          <w:i w:val="0"/>
        </w:rPr>
      </w:pPr>
      <w:r>
        <w:t>Unsupervised Hashtag Retrieval and Visualization for Crisis Informatics</w:t>
      </w:r>
      <w:r>
        <w:tab/>
      </w:r>
      <w:r>
        <w:tab/>
      </w:r>
      <w:r>
        <w:tab/>
      </w:r>
      <w:r>
        <w:tab/>
      </w:r>
      <w:r>
        <w:tab/>
      </w:r>
      <w:r>
        <w:rPr>
          <w:b/>
          <w:i w:val="0"/>
        </w:rPr>
        <w:t>Jan</w:t>
      </w:r>
      <w:r w:rsidR="00F31C61">
        <w:rPr>
          <w:b/>
          <w:i w:val="0"/>
        </w:rPr>
        <w:t>.</w:t>
      </w:r>
      <w:r>
        <w:rPr>
          <w:b/>
          <w:i w:val="0"/>
        </w:rPr>
        <w:t xml:space="preserve"> 2018</w:t>
      </w:r>
    </w:p>
    <w:p w14:paraId="1229E169" w14:textId="6F79B723" w:rsidR="005B5591" w:rsidRPr="00992F7B" w:rsidRDefault="005B5591" w:rsidP="005B5591">
      <w:pPr>
        <w:pStyle w:val="SpaceAfter"/>
        <w:spacing w:after="0"/>
        <w:rPr>
          <w:b/>
        </w:rPr>
      </w:pPr>
      <w:r w:rsidRPr="005B5591">
        <w:t>Yao Gu</w:t>
      </w:r>
      <w:r>
        <w:t>,</w:t>
      </w:r>
      <w:r w:rsidRPr="00992F7B">
        <w:rPr>
          <w:b/>
        </w:rPr>
        <w:t xml:space="preserve"> Mayank Kejriwal</w:t>
      </w:r>
      <w:r w:rsidRPr="00992F7B">
        <w:rPr>
          <w:b/>
        </w:rPr>
        <w:tab/>
      </w:r>
    </w:p>
    <w:p w14:paraId="6BB93409" w14:textId="175FAD7F" w:rsidR="005B5591" w:rsidRDefault="005B5591" w:rsidP="005B5591">
      <w:pPr>
        <w:pStyle w:val="ItalicHeading"/>
        <w:rPr>
          <w:i w:val="0"/>
        </w:rPr>
      </w:pPr>
      <w:r w:rsidRPr="00A20F7B">
        <w:rPr>
          <w:i w:val="0"/>
        </w:rPr>
        <w:t>Technical Report (arXiv:</w:t>
      </w:r>
      <w:r w:rsidRPr="005B5591">
        <w:t xml:space="preserve"> </w:t>
      </w:r>
      <w:r w:rsidRPr="005B5591">
        <w:rPr>
          <w:i w:val="0"/>
        </w:rPr>
        <w:t>1801.05906</w:t>
      </w:r>
      <w:r w:rsidRPr="00A20F7B">
        <w:rPr>
          <w:i w:val="0"/>
        </w:rPr>
        <w:t>)</w:t>
      </w:r>
    </w:p>
    <w:p w14:paraId="411A4CA5" w14:textId="77777777" w:rsidR="005B5591" w:rsidRDefault="005B5591" w:rsidP="005B5591">
      <w:pPr>
        <w:pStyle w:val="ItalicHeading"/>
      </w:pPr>
    </w:p>
    <w:p w14:paraId="0B330E47" w14:textId="5D2B0AF6" w:rsidR="005B5591" w:rsidRPr="009F1E69" w:rsidRDefault="005B5591" w:rsidP="005B5591">
      <w:pPr>
        <w:pStyle w:val="ItalicHeading"/>
        <w:rPr>
          <w:b/>
          <w:i w:val="0"/>
        </w:rPr>
      </w:pPr>
      <w:r>
        <w:t>FlagIt: A System for Minimally Supervised Human Trafficking Indicator Mining</w:t>
      </w:r>
      <w:r>
        <w:tab/>
      </w:r>
      <w:r>
        <w:tab/>
      </w:r>
      <w:r>
        <w:tab/>
      </w:r>
      <w:r>
        <w:tab/>
      </w:r>
      <w:r>
        <w:rPr>
          <w:b/>
          <w:i w:val="0"/>
        </w:rPr>
        <w:t>Dec</w:t>
      </w:r>
      <w:r w:rsidR="00F31C61">
        <w:rPr>
          <w:b/>
          <w:i w:val="0"/>
        </w:rPr>
        <w:t>.</w:t>
      </w:r>
      <w:r>
        <w:rPr>
          <w:b/>
          <w:i w:val="0"/>
        </w:rPr>
        <w:t xml:space="preserve"> 2017</w:t>
      </w:r>
    </w:p>
    <w:p w14:paraId="40B7762F" w14:textId="75C620AA" w:rsidR="005B5591" w:rsidRPr="00992F7B" w:rsidRDefault="005B5591" w:rsidP="005B5591">
      <w:pPr>
        <w:pStyle w:val="SpaceAfter"/>
        <w:spacing w:after="0"/>
        <w:rPr>
          <w:b/>
        </w:rPr>
      </w:pPr>
      <w:r w:rsidRPr="00992F7B">
        <w:rPr>
          <w:b/>
        </w:rPr>
        <w:t>Mayank Kejriwal</w:t>
      </w:r>
      <w:r w:rsidR="00DA50EC">
        <w:t>, Jiayuan Ding, Runqi Shao, Anoop Kumar and Pedro Szekely</w:t>
      </w:r>
      <w:r w:rsidRPr="00992F7B">
        <w:rPr>
          <w:b/>
        </w:rPr>
        <w:tab/>
      </w:r>
    </w:p>
    <w:p w14:paraId="593DD259" w14:textId="2034E2C8" w:rsidR="005B5591" w:rsidRDefault="005B5591" w:rsidP="005B5591">
      <w:pPr>
        <w:pStyle w:val="ItalicHeading"/>
        <w:rPr>
          <w:i w:val="0"/>
        </w:rPr>
      </w:pPr>
      <w:r w:rsidRPr="00A20F7B">
        <w:rPr>
          <w:i w:val="0"/>
        </w:rPr>
        <w:t>Technical Report (arXiv:</w:t>
      </w:r>
      <w:r w:rsidRPr="005B5591">
        <w:t xml:space="preserve"> </w:t>
      </w:r>
      <w:r w:rsidRPr="005B5591">
        <w:rPr>
          <w:i w:val="0"/>
        </w:rPr>
        <w:t>1712.03086</w:t>
      </w:r>
      <w:r w:rsidRPr="00A20F7B">
        <w:rPr>
          <w:i w:val="0"/>
        </w:rPr>
        <w:t>)</w:t>
      </w:r>
    </w:p>
    <w:p w14:paraId="33BD9612" w14:textId="77777777" w:rsidR="005B5591" w:rsidRDefault="005B5591" w:rsidP="004970DD">
      <w:pPr>
        <w:pStyle w:val="ItalicHeading"/>
      </w:pPr>
    </w:p>
    <w:p w14:paraId="5A3DD908" w14:textId="44A2A813" w:rsidR="004970DD" w:rsidRPr="009F1E69" w:rsidRDefault="004970DD" w:rsidP="004970DD">
      <w:pPr>
        <w:pStyle w:val="ItalicHeading"/>
        <w:rPr>
          <w:b/>
          <w:i w:val="0"/>
        </w:rPr>
      </w:pPr>
      <w:r>
        <w:t>Predicting Role Relevance with Minimal Domain Expertise in a Financial Domain</w:t>
      </w:r>
      <w:r>
        <w:tab/>
      </w:r>
      <w:r>
        <w:tab/>
      </w:r>
      <w:r>
        <w:tab/>
      </w:r>
      <w:r>
        <w:tab/>
      </w:r>
      <w:r>
        <w:rPr>
          <w:b/>
          <w:i w:val="0"/>
        </w:rPr>
        <w:t>Apr</w:t>
      </w:r>
      <w:r w:rsidR="00F31C61">
        <w:rPr>
          <w:b/>
          <w:i w:val="0"/>
        </w:rPr>
        <w:t>.</w:t>
      </w:r>
      <w:r>
        <w:rPr>
          <w:b/>
          <w:i w:val="0"/>
        </w:rPr>
        <w:t xml:space="preserve"> 2017</w:t>
      </w:r>
    </w:p>
    <w:p w14:paraId="11BBEE09" w14:textId="27B126F0" w:rsidR="004970DD" w:rsidRPr="00992F7B" w:rsidRDefault="004970DD" w:rsidP="004970DD">
      <w:pPr>
        <w:pStyle w:val="SpaceAfter"/>
        <w:spacing w:after="0"/>
        <w:rPr>
          <w:b/>
        </w:rPr>
      </w:pPr>
      <w:r w:rsidRPr="00992F7B">
        <w:rPr>
          <w:b/>
        </w:rPr>
        <w:t>Mayank Kejriwal</w:t>
      </w:r>
      <w:r w:rsidRPr="00992F7B">
        <w:rPr>
          <w:b/>
        </w:rPr>
        <w:tab/>
      </w:r>
    </w:p>
    <w:p w14:paraId="18D33C54" w14:textId="3025B7C7" w:rsidR="004970DD" w:rsidRDefault="004970DD" w:rsidP="004970DD">
      <w:pPr>
        <w:pStyle w:val="ItalicHeading"/>
        <w:rPr>
          <w:i w:val="0"/>
        </w:rPr>
      </w:pPr>
      <w:r w:rsidRPr="00A20F7B">
        <w:rPr>
          <w:i w:val="0"/>
        </w:rPr>
        <w:t>Technical Report (arXiv:</w:t>
      </w:r>
      <w:r>
        <w:rPr>
          <w:i w:val="0"/>
        </w:rPr>
        <w:t>1704.05571</w:t>
      </w:r>
      <w:r w:rsidRPr="00A20F7B">
        <w:rPr>
          <w:i w:val="0"/>
        </w:rPr>
        <w:t>)</w:t>
      </w:r>
    </w:p>
    <w:p w14:paraId="33F62587" w14:textId="77777777" w:rsidR="004970DD" w:rsidRPr="004970DD" w:rsidRDefault="004970DD" w:rsidP="004970DD">
      <w:pPr>
        <w:pStyle w:val="ItalicHeading"/>
        <w:rPr>
          <w:i w:val="0"/>
        </w:rPr>
      </w:pPr>
    </w:p>
    <w:p w14:paraId="171966E9" w14:textId="0A68BC80" w:rsidR="004970DD" w:rsidRPr="009F1E69" w:rsidRDefault="004970DD" w:rsidP="004970DD">
      <w:pPr>
        <w:pStyle w:val="ItalicHeading"/>
        <w:rPr>
          <w:b/>
          <w:i w:val="0"/>
        </w:rPr>
      </w:pPr>
      <w:r>
        <w:t>Using Contexts and Constraints for Improved Geotagging of Human Trafficking Webpages</w:t>
      </w:r>
      <w:r>
        <w:tab/>
      </w:r>
      <w:r>
        <w:tab/>
      </w:r>
      <w:r>
        <w:tab/>
      </w:r>
      <w:r>
        <w:rPr>
          <w:b/>
          <w:i w:val="0"/>
        </w:rPr>
        <w:t>Ap</w:t>
      </w:r>
      <w:r w:rsidR="00F31C61">
        <w:rPr>
          <w:b/>
          <w:i w:val="0"/>
        </w:rPr>
        <w:t>r.</w:t>
      </w:r>
      <w:r>
        <w:rPr>
          <w:b/>
          <w:i w:val="0"/>
        </w:rPr>
        <w:t xml:space="preserve"> 2017</w:t>
      </w:r>
    </w:p>
    <w:p w14:paraId="448DA693" w14:textId="690329AB" w:rsidR="004970DD" w:rsidRPr="00992F7B" w:rsidRDefault="004970DD" w:rsidP="004970DD">
      <w:pPr>
        <w:pStyle w:val="SpaceAfter"/>
        <w:spacing w:after="0"/>
        <w:rPr>
          <w:b/>
        </w:rPr>
      </w:pPr>
      <w:r w:rsidRPr="004970DD">
        <w:t>Rahul Kapoor,</w:t>
      </w:r>
      <w:r>
        <w:rPr>
          <w:b/>
        </w:rPr>
        <w:t xml:space="preserve"> </w:t>
      </w:r>
      <w:r w:rsidRPr="00992F7B">
        <w:rPr>
          <w:b/>
        </w:rPr>
        <w:t>Mayank Kejriwal</w:t>
      </w:r>
      <w:r w:rsidRPr="00693FA8">
        <w:t xml:space="preserve"> </w:t>
      </w:r>
      <w:r w:rsidRPr="00992F7B">
        <w:t xml:space="preserve">and </w:t>
      </w:r>
      <w:r>
        <w:t>Pedro Szekely</w:t>
      </w:r>
      <w:r w:rsidRPr="00992F7B">
        <w:rPr>
          <w:b/>
        </w:rPr>
        <w:tab/>
      </w:r>
    </w:p>
    <w:p w14:paraId="093C3C82" w14:textId="2197F7CD" w:rsidR="004970DD" w:rsidRDefault="004970DD" w:rsidP="004970DD">
      <w:pPr>
        <w:pStyle w:val="ItalicHeading"/>
        <w:rPr>
          <w:i w:val="0"/>
        </w:rPr>
      </w:pPr>
      <w:r w:rsidRPr="00A20F7B">
        <w:rPr>
          <w:i w:val="0"/>
        </w:rPr>
        <w:t>Technical Report (arXiv:1</w:t>
      </w:r>
      <w:r>
        <w:rPr>
          <w:i w:val="0"/>
        </w:rPr>
        <w:t>704</w:t>
      </w:r>
      <w:r w:rsidRPr="00A20F7B">
        <w:rPr>
          <w:i w:val="0"/>
        </w:rPr>
        <w:t>.0</w:t>
      </w:r>
      <w:r>
        <w:rPr>
          <w:i w:val="0"/>
        </w:rPr>
        <w:t>5569</w:t>
      </w:r>
      <w:r w:rsidRPr="00A20F7B">
        <w:rPr>
          <w:i w:val="0"/>
        </w:rPr>
        <w:t>)</w:t>
      </w:r>
    </w:p>
    <w:p w14:paraId="56ABB66E" w14:textId="77777777" w:rsidR="004970DD" w:rsidRDefault="004970DD" w:rsidP="004970DD">
      <w:pPr>
        <w:pStyle w:val="ItalicHeading"/>
      </w:pPr>
    </w:p>
    <w:p w14:paraId="3470A049" w14:textId="73AD8791" w:rsidR="004970DD" w:rsidRPr="009F1E69" w:rsidRDefault="004970DD" w:rsidP="004970DD">
      <w:pPr>
        <w:pStyle w:val="ItalicHeading"/>
        <w:rPr>
          <w:b/>
          <w:i w:val="0"/>
        </w:rPr>
      </w:pPr>
      <w:r>
        <w:t>Supervised Typing of Big Graphs using Semantic Embeddings</w:t>
      </w:r>
      <w:r>
        <w:tab/>
      </w:r>
      <w:r>
        <w:tab/>
      </w:r>
      <w:r>
        <w:tab/>
      </w:r>
      <w:r>
        <w:tab/>
      </w:r>
      <w:r>
        <w:tab/>
      </w:r>
      <w:r>
        <w:tab/>
      </w:r>
      <w:r>
        <w:rPr>
          <w:b/>
          <w:i w:val="0"/>
        </w:rPr>
        <w:t>Mar</w:t>
      </w:r>
      <w:r w:rsidR="00F31C61">
        <w:rPr>
          <w:b/>
          <w:i w:val="0"/>
        </w:rPr>
        <w:t>.</w:t>
      </w:r>
      <w:r>
        <w:rPr>
          <w:b/>
          <w:i w:val="0"/>
        </w:rPr>
        <w:t xml:space="preserve"> 2017</w:t>
      </w:r>
    </w:p>
    <w:p w14:paraId="5FC1E988" w14:textId="31F7CFD3" w:rsidR="004970DD" w:rsidRPr="00992F7B" w:rsidRDefault="004970DD" w:rsidP="004970DD">
      <w:pPr>
        <w:pStyle w:val="SpaceAfter"/>
        <w:spacing w:after="0"/>
        <w:rPr>
          <w:b/>
        </w:rPr>
      </w:pPr>
      <w:r w:rsidRPr="00992F7B">
        <w:rPr>
          <w:b/>
        </w:rPr>
        <w:t>Mayank Kejriwal</w:t>
      </w:r>
      <w:r w:rsidRPr="00693FA8">
        <w:t xml:space="preserve"> </w:t>
      </w:r>
      <w:r w:rsidRPr="00992F7B">
        <w:t xml:space="preserve">and </w:t>
      </w:r>
      <w:r>
        <w:t>Pedro Szekely</w:t>
      </w:r>
      <w:r w:rsidRPr="00992F7B">
        <w:rPr>
          <w:b/>
        </w:rPr>
        <w:tab/>
      </w:r>
    </w:p>
    <w:p w14:paraId="2D28FE85" w14:textId="18FDE901" w:rsidR="004970DD" w:rsidRDefault="004970DD" w:rsidP="004970DD">
      <w:pPr>
        <w:pStyle w:val="ItalicHeading"/>
        <w:rPr>
          <w:i w:val="0"/>
        </w:rPr>
      </w:pPr>
      <w:r w:rsidRPr="00A20F7B">
        <w:rPr>
          <w:i w:val="0"/>
        </w:rPr>
        <w:t>Technical Report (arXiv:1</w:t>
      </w:r>
      <w:r>
        <w:rPr>
          <w:i w:val="0"/>
        </w:rPr>
        <w:t>703</w:t>
      </w:r>
      <w:r w:rsidRPr="00A20F7B">
        <w:rPr>
          <w:i w:val="0"/>
        </w:rPr>
        <w:t>.0</w:t>
      </w:r>
      <w:r>
        <w:rPr>
          <w:i w:val="0"/>
        </w:rPr>
        <w:t>7805</w:t>
      </w:r>
      <w:r w:rsidRPr="00A20F7B">
        <w:rPr>
          <w:i w:val="0"/>
        </w:rPr>
        <w:t>)</w:t>
      </w:r>
    </w:p>
    <w:p w14:paraId="5D8B2902" w14:textId="77777777" w:rsidR="004970DD" w:rsidRDefault="004970DD" w:rsidP="004970DD">
      <w:pPr>
        <w:pStyle w:val="ItalicHeading"/>
      </w:pPr>
    </w:p>
    <w:p w14:paraId="26BC0147" w14:textId="478B97E6" w:rsidR="004970DD" w:rsidRPr="009F1E69" w:rsidRDefault="004970DD" w:rsidP="004970DD">
      <w:pPr>
        <w:pStyle w:val="ItalicHeading"/>
        <w:rPr>
          <w:b/>
          <w:i w:val="0"/>
        </w:rPr>
      </w:pPr>
      <w:r>
        <w:t>Information Extraction in Illicit Domains</w:t>
      </w:r>
      <w:r>
        <w:tab/>
      </w:r>
      <w:r>
        <w:tab/>
      </w:r>
      <w:r>
        <w:tab/>
      </w:r>
      <w:r>
        <w:tab/>
      </w:r>
      <w:r>
        <w:tab/>
      </w:r>
      <w:r>
        <w:tab/>
      </w:r>
      <w:r>
        <w:tab/>
      </w:r>
      <w:r>
        <w:tab/>
      </w:r>
      <w:r>
        <w:rPr>
          <w:b/>
          <w:i w:val="0"/>
        </w:rPr>
        <w:t>Mar</w:t>
      </w:r>
      <w:r w:rsidR="00F31C61">
        <w:rPr>
          <w:b/>
          <w:i w:val="0"/>
        </w:rPr>
        <w:t>.</w:t>
      </w:r>
      <w:r>
        <w:rPr>
          <w:b/>
          <w:i w:val="0"/>
        </w:rPr>
        <w:t xml:space="preserve"> 2017</w:t>
      </w:r>
    </w:p>
    <w:p w14:paraId="1589C92D" w14:textId="437E434C" w:rsidR="004970DD" w:rsidRPr="00992F7B" w:rsidRDefault="004970DD" w:rsidP="004970DD">
      <w:pPr>
        <w:pStyle w:val="SpaceAfter"/>
        <w:spacing w:after="0"/>
        <w:rPr>
          <w:b/>
        </w:rPr>
      </w:pPr>
      <w:r w:rsidRPr="00992F7B">
        <w:rPr>
          <w:b/>
        </w:rPr>
        <w:t>Mayank Kejriwal</w:t>
      </w:r>
      <w:r w:rsidRPr="00693FA8">
        <w:t xml:space="preserve"> </w:t>
      </w:r>
      <w:r w:rsidRPr="00992F7B">
        <w:t xml:space="preserve">and </w:t>
      </w:r>
      <w:r>
        <w:t>Pedro Szekely</w:t>
      </w:r>
      <w:r w:rsidRPr="00992F7B">
        <w:rPr>
          <w:b/>
        </w:rPr>
        <w:tab/>
      </w:r>
    </w:p>
    <w:p w14:paraId="61F788A8" w14:textId="7AE16AF4" w:rsidR="004970DD" w:rsidRDefault="004970DD" w:rsidP="004970DD">
      <w:pPr>
        <w:pStyle w:val="ItalicHeading"/>
        <w:rPr>
          <w:i w:val="0"/>
        </w:rPr>
      </w:pPr>
      <w:r w:rsidRPr="00A20F7B">
        <w:rPr>
          <w:i w:val="0"/>
        </w:rPr>
        <w:t>Technical Report (arXiv:1</w:t>
      </w:r>
      <w:r>
        <w:rPr>
          <w:i w:val="0"/>
        </w:rPr>
        <w:t>703</w:t>
      </w:r>
      <w:r w:rsidRPr="00A20F7B">
        <w:rPr>
          <w:i w:val="0"/>
        </w:rPr>
        <w:t>.0</w:t>
      </w:r>
      <w:r>
        <w:rPr>
          <w:i w:val="0"/>
        </w:rPr>
        <w:t>3097</w:t>
      </w:r>
      <w:r w:rsidRPr="00A20F7B">
        <w:rPr>
          <w:i w:val="0"/>
        </w:rPr>
        <w:t>)</w:t>
      </w:r>
    </w:p>
    <w:p w14:paraId="0F29A4B2" w14:textId="77777777" w:rsidR="004970DD" w:rsidRDefault="004970DD" w:rsidP="00F7004E">
      <w:pPr>
        <w:pStyle w:val="ItalicHeading"/>
      </w:pPr>
    </w:p>
    <w:p w14:paraId="4BABDDCA" w14:textId="65868EF0" w:rsidR="00F7004E" w:rsidRPr="009F1E69" w:rsidRDefault="00F7004E" w:rsidP="00F7004E">
      <w:pPr>
        <w:pStyle w:val="ItalicHeading"/>
        <w:rPr>
          <w:b/>
          <w:i w:val="0"/>
        </w:rPr>
      </w:pPr>
      <w:r>
        <w:t>Experience: Type alignment on DBpedia and Freebase</w:t>
      </w:r>
      <w:r>
        <w:tab/>
      </w:r>
      <w:r>
        <w:tab/>
      </w:r>
      <w:r>
        <w:tab/>
      </w:r>
      <w:r>
        <w:tab/>
      </w:r>
      <w:r>
        <w:tab/>
      </w:r>
      <w:r>
        <w:tab/>
      </w:r>
      <w:r>
        <w:rPr>
          <w:b/>
          <w:i w:val="0"/>
        </w:rPr>
        <w:t>Aug</w:t>
      </w:r>
      <w:r w:rsidR="00F31C61">
        <w:rPr>
          <w:b/>
          <w:i w:val="0"/>
        </w:rPr>
        <w:t>.</w:t>
      </w:r>
      <w:r>
        <w:rPr>
          <w:b/>
          <w:i w:val="0"/>
        </w:rPr>
        <w:t xml:space="preserve"> 2016</w:t>
      </w:r>
    </w:p>
    <w:p w14:paraId="1B6861DB" w14:textId="77777777" w:rsidR="00F7004E" w:rsidRPr="00992F7B" w:rsidRDefault="00F7004E" w:rsidP="00F7004E">
      <w:pPr>
        <w:pStyle w:val="SpaceAfter"/>
        <w:spacing w:after="0"/>
        <w:rPr>
          <w:b/>
        </w:rPr>
      </w:pPr>
      <w:r w:rsidRPr="00992F7B">
        <w:rPr>
          <w:b/>
        </w:rPr>
        <w:t>Mayank Kejriwal</w:t>
      </w:r>
      <w:r w:rsidRPr="00693FA8">
        <w:t xml:space="preserve"> </w:t>
      </w:r>
      <w:r w:rsidRPr="00992F7B">
        <w:t>and Daniel P. Miranker</w:t>
      </w:r>
      <w:r w:rsidRPr="00992F7B">
        <w:rPr>
          <w:b/>
        </w:rPr>
        <w:tab/>
      </w:r>
    </w:p>
    <w:p w14:paraId="5C1924F6" w14:textId="01D4E291" w:rsidR="00F7004E" w:rsidRDefault="00F7004E" w:rsidP="00F7004E">
      <w:pPr>
        <w:pStyle w:val="ItalicHeading"/>
        <w:rPr>
          <w:i w:val="0"/>
        </w:rPr>
      </w:pPr>
      <w:r w:rsidRPr="00A20F7B">
        <w:rPr>
          <w:i w:val="0"/>
        </w:rPr>
        <w:t>Technical Report (arXiv:1</w:t>
      </w:r>
      <w:r>
        <w:rPr>
          <w:i w:val="0"/>
        </w:rPr>
        <w:t>608</w:t>
      </w:r>
      <w:r w:rsidRPr="00A20F7B">
        <w:rPr>
          <w:i w:val="0"/>
        </w:rPr>
        <w:t>.0</w:t>
      </w:r>
      <w:r>
        <w:rPr>
          <w:i w:val="0"/>
        </w:rPr>
        <w:t>4442</w:t>
      </w:r>
      <w:r w:rsidRPr="00A20F7B">
        <w:rPr>
          <w:i w:val="0"/>
        </w:rPr>
        <w:t>)</w:t>
      </w:r>
    </w:p>
    <w:p w14:paraId="31E64DEC" w14:textId="77777777" w:rsidR="00F7004E" w:rsidRDefault="00F7004E" w:rsidP="00F7004E">
      <w:pPr>
        <w:pStyle w:val="ItalicHeading"/>
      </w:pPr>
    </w:p>
    <w:p w14:paraId="26805043" w14:textId="3EEE73CE" w:rsidR="00F7004E" w:rsidRPr="009F1E69" w:rsidRDefault="00F7004E" w:rsidP="00F7004E">
      <w:pPr>
        <w:pStyle w:val="ItalicHeading"/>
        <w:rPr>
          <w:b/>
          <w:i w:val="0"/>
        </w:rPr>
      </w:pPr>
      <w:r>
        <w:t>Self-contained NoSQL Resources for Cross-Domain RDF</w:t>
      </w:r>
      <w:r>
        <w:tab/>
      </w:r>
      <w:r>
        <w:tab/>
      </w:r>
      <w:r>
        <w:tab/>
      </w:r>
      <w:r>
        <w:tab/>
      </w:r>
      <w:r>
        <w:tab/>
      </w:r>
      <w:r>
        <w:tab/>
      </w:r>
      <w:r>
        <w:rPr>
          <w:b/>
          <w:i w:val="0"/>
        </w:rPr>
        <w:t>Aug</w:t>
      </w:r>
      <w:r w:rsidR="00F31C61">
        <w:rPr>
          <w:b/>
          <w:i w:val="0"/>
        </w:rPr>
        <w:t>.</w:t>
      </w:r>
      <w:r>
        <w:rPr>
          <w:b/>
          <w:i w:val="0"/>
        </w:rPr>
        <w:t xml:space="preserve"> 2016</w:t>
      </w:r>
    </w:p>
    <w:p w14:paraId="2393DB88" w14:textId="77777777" w:rsidR="00F7004E" w:rsidRPr="00992F7B" w:rsidRDefault="00F7004E" w:rsidP="00F7004E">
      <w:pPr>
        <w:pStyle w:val="SpaceAfter"/>
        <w:spacing w:after="0"/>
        <w:rPr>
          <w:b/>
        </w:rPr>
      </w:pPr>
      <w:r w:rsidRPr="00992F7B">
        <w:rPr>
          <w:b/>
        </w:rPr>
        <w:t>Mayank Kejriwal</w:t>
      </w:r>
      <w:r w:rsidRPr="00693FA8">
        <w:t xml:space="preserve"> </w:t>
      </w:r>
      <w:r w:rsidRPr="00992F7B">
        <w:t>and Daniel P. Miranker</w:t>
      </w:r>
      <w:r w:rsidRPr="00992F7B">
        <w:rPr>
          <w:b/>
        </w:rPr>
        <w:tab/>
      </w:r>
    </w:p>
    <w:p w14:paraId="32B2776E" w14:textId="4DCF3BA4" w:rsidR="00F7004E" w:rsidRDefault="00F7004E" w:rsidP="00F7004E">
      <w:pPr>
        <w:pStyle w:val="ItalicHeading"/>
      </w:pPr>
      <w:r w:rsidRPr="00A20F7B">
        <w:rPr>
          <w:i w:val="0"/>
        </w:rPr>
        <w:t>Technical Report (arXiv:1</w:t>
      </w:r>
      <w:r>
        <w:rPr>
          <w:i w:val="0"/>
        </w:rPr>
        <w:t>608</w:t>
      </w:r>
      <w:r w:rsidRPr="00A20F7B">
        <w:rPr>
          <w:i w:val="0"/>
        </w:rPr>
        <w:t>.0</w:t>
      </w:r>
      <w:r>
        <w:rPr>
          <w:i w:val="0"/>
        </w:rPr>
        <w:t>4437</w:t>
      </w:r>
      <w:r w:rsidRPr="00A20F7B">
        <w:rPr>
          <w:i w:val="0"/>
        </w:rPr>
        <w:t>)</w:t>
      </w:r>
    </w:p>
    <w:p w14:paraId="039C83FE" w14:textId="77777777" w:rsidR="00F7004E" w:rsidRDefault="00F7004E" w:rsidP="00AD0328">
      <w:pPr>
        <w:pStyle w:val="ItalicHeading"/>
      </w:pPr>
    </w:p>
    <w:p w14:paraId="0DEC3403" w14:textId="364FFA5A" w:rsidR="00AD0328" w:rsidRPr="009F1E69" w:rsidRDefault="00AD0328" w:rsidP="00AD0328">
      <w:pPr>
        <w:pStyle w:val="ItalicHeading"/>
        <w:rPr>
          <w:b/>
          <w:i w:val="0"/>
        </w:rPr>
      </w:pPr>
      <w:r>
        <w:t>On the Complexity of Sor</w:t>
      </w:r>
      <w:r w:rsidR="001B0B45">
        <w:t>ted Neighborhood</w:t>
      </w:r>
      <w:r w:rsidR="00C7565D">
        <w:tab/>
      </w:r>
      <w:r w:rsidR="00C7565D">
        <w:tab/>
      </w:r>
      <w:r w:rsidR="00C7565D">
        <w:tab/>
      </w:r>
      <w:r w:rsidR="00C7565D">
        <w:tab/>
      </w:r>
      <w:r w:rsidR="00C7565D">
        <w:tab/>
      </w:r>
      <w:r w:rsidR="00C7565D">
        <w:tab/>
      </w:r>
      <w:r w:rsidR="00C7565D">
        <w:tab/>
      </w:r>
      <w:r>
        <w:rPr>
          <w:b/>
          <w:i w:val="0"/>
        </w:rPr>
        <w:t>Jan</w:t>
      </w:r>
      <w:r w:rsidR="00F31C61">
        <w:rPr>
          <w:b/>
          <w:i w:val="0"/>
        </w:rPr>
        <w:t>.</w:t>
      </w:r>
      <w:r>
        <w:rPr>
          <w:b/>
          <w:i w:val="0"/>
        </w:rPr>
        <w:t xml:space="preserve"> 2015</w:t>
      </w:r>
    </w:p>
    <w:p w14:paraId="3994186E" w14:textId="77777777" w:rsidR="00AD0328" w:rsidRPr="00992F7B" w:rsidRDefault="00AD0328" w:rsidP="00AD0328">
      <w:pPr>
        <w:pStyle w:val="SpaceAfter"/>
        <w:spacing w:after="0"/>
        <w:rPr>
          <w:b/>
        </w:rPr>
      </w:pPr>
      <w:r w:rsidRPr="00992F7B">
        <w:rPr>
          <w:b/>
        </w:rPr>
        <w:t>Mayank Kejriwal</w:t>
      </w:r>
      <w:r w:rsidRPr="00693FA8">
        <w:t xml:space="preserve"> </w:t>
      </w:r>
      <w:r w:rsidRPr="00992F7B">
        <w:t>and Daniel P. Miranker</w:t>
      </w:r>
      <w:r w:rsidRPr="00992F7B">
        <w:rPr>
          <w:b/>
        </w:rPr>
        <w:tab/>
      </w:r>
    </w:p>
    <w:p w14:paraId="0179F66D" w14:textId="77777777" w:rsidR="00AD0328" w:rsidRDefault="00AD0328" w:rsidP="00AD0328">
      <w:pPr>
        <w:pStyle w:val="ItalicHeading"/>
        <w:rPr>
          <w:i w:val="0"/>
        </w:rPr>
      </w:pPr>
      <w:r w:rsidRPr="00A20F7B">
        <w:rPr>
          <w:i w:val="0"/>
        </w:rPr>
        <w:t xml:space="preserve">Technical Report (arXiv:1501.01696) </w:t>
      </w:r>
    </w:p>
    <w:p w14:paraId="3EEF6B7F" w14:textId="77777777" w:rsidR="00AD0328" w:rsidRDefault="00AD0328" w:rsidP="00AD0328">
      <w:pPr>
        <w:pStyle w:val="ItalicHeading"/>
        <w:rPr>
          <w:i w:val="0"/>
        </w:rPr>
      </w:pPr>
    </w:p>
    <w:p w14:paraId="01FBADF3" w14:textId="109ABB0D" w:rsidR="00AD0328" w:rsidRPr="009F1E69" w:rsidRDefault="00AD0328" w:rsidP="00AD0328">
      <w:pPr>
        <w:pStyle w:val="ItalicHeading"/>
        <w:rPr>
          <w:b/>
          <w:i w:val="0"/>
        </w:rPr>
      </w:pPr>
      <w:r>
        <w:t>A DNF Blocking Scheme Learner for Hete</w:t>
      </w:r>
      <w:r w:rsidR="001B0B45">
        <w:t>rogeneous Datasets</w:t>
      </w:r>
      <w:r w:rsidR="00C7565D">
        <w:tab/>
      </w:r>
      <w:r w:rsidR="00C7565D">
        <w:tab/>
      </w:r>
      <w:r w:rsidR="00C7565D">
        <w:tab/>
      </w:r>
      <w:r w:rsidR="00C7565D">
        <w:tab/>
      </w:r>
      <w:r w:rsidR="00C7565D">
        <w:tab/>
      </w:r>
      <w:r w:rsidR="00C7565D">
        <w:tab/>
      </w:r>
      <w:r>
        <w:rPr>
          <w:b/>
          <w:i w:val="0"/>
        </w:rPr>
        <w:t>Jan</w:t>
      </w:r>
      <w:r w:rsidR="00F31C61">
        <w:rPr>
          <w:b/>
          <w:i w:val="0"/>
        </w:rPr>
        <w:t>.</w:t>
      </w:r>
      <w:r>
        <w:rPr>
          <w:b/>
          <w:i w:val="0"/>
        </w:rPr>
        <w:t xml:space="preserve"> 2015</w:t>
      </w:r>
    </w:p>
    <w:p w14:paraId="2F4CF4CE" w14:textId="77777777" w:rsidR="00AD0328" w:rsidRPr="00992F7B" w:rsidRDefault="00AD0328" w:rsidP="00AD0328">
      <w:pPr>
        <w:pStyle w:val="SpaceAfter"/>
        <w:spacing w:after="0"/>
        <w:rPr>
          <w:b/>
        </w:rPr>
      </w:pPr>
      <w:r w:rsidRPr="00992F7B">
        <w:rPr>
          <w:b/>
        </w:rPr>
        <w:t>Mayank Kejriwal</w:t>
      </w:r>
      <w:r w:rsidRPr="00693FA8">
        <w:t xml:space="preserve"> </w:t>
      </w:r>
      <w:r w:rsidRPr="00992F7B">
        <w:t>and Daniel P. Miranker</w:t>
      </w:r>
      <w:r w:rsidRPr="00992F7B">
        <w:rPr>
          <w:b/>
        </w:rPr>
        <w:tab/>
      </w:r>
    </w:p>
    <w:p w14:paraId="36585F27" w14:textId="77777777" w:rsidR="00AD0328" w:rsidRPr="00A20F7B" w:rsidRDefault="00AD0328" w:rsidP="00AD0328">
      <w:pPr>
        <w:pStyle w:val="ItalicHeading"/>
        <w:rPr>
          <w:i w:val="0"/>
        </w:rPr>
      </w:pPr>
      <w:r w:rsidRPr="00A20F7B">
        <w:rPr>
          <w:i w:val="0"/>
        </w:rPr>
        <w:t>Technical Report (arXiv:1501.01694)</w:t>
      </w:r>
    </w:p>
    <w:p w14:paraId="77471D40" w14:textId="77777777" w:rsidR="00AD0328" w:rsidRDefault="00AD0328" w:rsidP="00AD0328">
      <w:pPr>
        <w:pStyle w:val="ItalicHeading"/>
      </w:pPr>
    </w:p>
    <w:p w14:paraId="7E3A2864" w14:textId="68120620" w:rsidR="00AD0328" w:rsidRPr="00DA7780" w:rsidRDefault="00AD0328" w:rsidP="00AD0328">
      <w:pPr>
        <w:pStyle w:val="ItalicHeading"/>
        <w:rPr>
          <w:i w:val="0"/>
        </w:rPr>
      </w:pPr>
      <w:r>
        <w:lastRenderedPageBreak/>
        <w:t>N-Way Heterogeneous Blocking</w:t>
      </w:r>
      <w:r w:rsidR="00C7565D">
        <w:tab/>
      </w:r>
      <w:r w:rsidR="00C7565D">
        <w:tab/>
      </w:r>
      <w:r w:rsidR="00C7565D">
        <w:tab/>
      </w:r>
      <w:r w:rsidR="00C7565D">
        <w:tab/>
      </w:r>
      <w:r w:rsidR="00C7565D">
        <w:tab/>
      </w:r>
      <w:r w:rsidR="00C7565D">
        <w:tab/>
      </w:r>
      <w:r w:rsidR="00C7565D">
        <w:tab/>
      </w:r>
      <w:r w:rsidR="00C7565D">
        <w:tab/>
      </w:r>
      <w:r w:rsidR="00DA7780" w:rsidRPr="00DA7780">
        <w:rPr>
          <w:b/>
          <w:i w:val="0"/>
        </w:rPr>
        <w:t>Feb</w:t>
      </w:r>
      <w:r w:rsidR="00F31C61">
        <w:rPr>
          <w:b/>
          <w:i w:val="0"/>
        </w:rPr>
        <w:t>.</w:t>
      </w:r>
      <w:r w:rsidR="00DA7780" w:rsidRPr="00DA7780">
        <w:rPr>
          <w:b/>
          <w:i w:val="0"/>
        </w:rPr>
        <w:t xml:space="preserve"> 2014</w:t>
      </w:r>
    </w:p>
    <w:p w14:paraId="182C862E" w14:textId="77777777" w:rsidR="00AD0328" w:rsidRPr="00992F7B" w:rsidRDefault="00AD0328" w:rsidP="00AD0328">
      <w:pPr>
        <w:pStyle w:val="SpaceAfter"/>
        <w:spacing w:after="0"/>
        <w:rPr>
          <w:b/>
        </w:rPr>
      </w:pPr>
      <w:r w:rsidRPr="00992F7B">
        <w:rPr>
          <w:b/>
        </w:rPr>
        <w:t>Mayank Kejriwal</w:t>
      </w:r>
      <w:r>
        <w:rPr>
          <w:b/>
        </w:rPr>
        <w:t xml:space="preserve"> </w:t>
      </w:r>
      <w:r w:rsidRPr="00992F7B">
        <w:t>and Daniel P. Miranker</w:t>
      </w:r>
      <w:r w:rsidRPr="00992F7B">
        <w:rPr>
          <w:b/>
        </w:rPr>
        <w:tab/>
      </w:r>
    </w:p>
    <w:p w14:paraId="3228FD1F" w14:textId="7F052541" w:rsidR="00AD0328" w:rsidRDefault="00AD0328" w:rsidP="00AD0328">
      <w:pPr>
        <w:pStyle w:val="SpaceAfter"/>
        <w:spacing w:after="0"/>
      </w:pPr>
      <w:r w:rsidRPr="00DF72F4">
        <w:t>Regular Technical Report (TR-14-06), University of Texas at Austin</w:t>
      </w:r>
    </w:p>
    <w:p w14:paraId="02F9FB37" w14:textId="5103B099" w:rsidR="009647CC" w:rsidRPr="00F16DF0" w:rsidRDefault="00ED4F4E" w:rsidP="00F16DF0">
      <w:pPr>
        <w:pStyle w:val="SectionHeading"/>
        <w:rPr>
          <w:b/>
        </w:rPr>
      </w:pPr>
      <w:r w:rsidRPr="001802F7">
        <w:rPr>
          <w:b/>
        </w:rPr>
        <w:t>talks</w:t>
      </w:r>
    </w:p>
    <w:p w14:paraId="7BECFF66" w14:textId="421B88F3" w:rsidR="00C82753" w:rsidRPr="008C79C3" w:rsidRDefault="00297B3F" w:rsidP="00C82753">
      <w:pPr>
        <w:pStyle w:val="ItalicHeading"/>
        <w:rPr>
          <w:bCs/>
        </w:rPr>
      </w:pPr>
      <w:r w:rsidRPr="00297B3F">
        <w:t>Using Artificial Intelligence to assist law enforcement to crack down on human trafficking</w:t>
      </w:r>
      <w:r w:rsidR="00C82753">
        <w:tab/>
      </w:r>
      <w:r w:rsidR="00C82753">
        <w:rPr>
          <w:bCs/>
        </w:rPr>
        <w:tab/>
      </w:r>
      <w:r w:rsidR="00C82753">
        <w:rPr>
          <w:bCs/>
        </w:rPr>
        <w:tab/>
      </w:r>
      <w:r>
        <w:rPr>
          <w:b/>
          <w:i w:val="0"/>
        </w:rPr>
        <w:t>Feb</w:t>
      </w:r>
      <w:r w:rsidR="00C82753">
        <w:rPr>
          <w:b/>
          <w:i w:val="0"/>
        </w:rPr>
        <w:t>. 2020</w:t>
      </w:r>
    </w:p>
    <w:p w14:paraId="48E6A970" w14:textId="00A73A78" w:rsidR="00C82753" w:rsidRDefault="00C82753" w:rsidP="00C82753">
      <w:pPr>
        <w:pStyle w:val="ItalicHeading"/>
      </w:pPr>
      <w:r>
        <w:rPr>
          <w:i w:val="0"/>
        </w:rPr>
        <w:t>Keynote</w:t>
      </w:r>
      <w:r w:rsidR="00297B3F">
        <w:rPr>
          <w:i w:val="0"/>
        </w:rPr>
        <w:t xml:space="preserve"> talk </w:t>
      </w:r>
      <w:r>
        <w:rPr>
          <w:i w:val="0"/>
        </w:rPr>
        <w:t xml:space="preserve">at the </w:t>
      </w:r>
      <w:r w:rsidR="00297B3F">
        <w:rPr>
          <w:i w:val="0"/>
        </w:rPr>
        <w:t>Telesign and Data Skeptic Meetup in Marina del Rey, California</w:t>
      </w:r>
    </w:p>
    <w:p w14:paraId="53FF159D" w14:textId="77777777" w:rsidR="00C82753" w:rsidRDefault="00C82753" w:rsidP="00921C12">
      <w:pPr>
        <w:pStyle w:val="ItalicHeading"/>
      </w:pPr>
    </w:p>
    <w:p w14:paraId="01CFB017" w14:textId="0F443B4D" w:rsidR="00921C12" w:rsidRPr="008C79C3" w:rsidRDefault="00921C12" w:rsidP="00921C12">
      <w:pPr>
        <w:pStyle w:val="ItalicHeading"/>
        <w:rPr>
          <w:bCs/>
        </w:rPr>
      </w:pPr>
      <w:r>
        <w:t xml:space="preserve">Fighting </w:t>
      </w:r>
      <w:r w:rsidR="00633291">
        <w:t>Child Sex</w:t>
      </w:r>
      <w:r>
        <w:t xml:space="preserve"> Trafficking with </w:t>
      </w:r>
      <w:r w:rsidR="00633291">
        <w:t>Artificial Intelligence</w:t>
      </w:r>
      <w:r>
        <w:tab/>
      </w:r>
      <w:r>
        <w:tab/>
      </w:r>
      <w:r>
        <w:tab/>
      </w:r>
      <w:r>
        <w:tab/>
      </w:r>
      <w:r>
        <w:rPr>
          <w:bCs/>
        </w:rPr>
        <w:tab/>
      </w:r>
      <w:r>
        <w:rPr>
          <w:bCs/>
        </w:rPr>
        <w:tab/>
      </w:r>
      <w:r>
        <w:rPr>
          <w:b/>
          <w:i w:val="0"/>
        </w:rPr>
        <w:t>Jan. 2020</w:t>
      </w:r>
    </w:p>
    <w:p w14:paraId="676AA884" w14:textId="03E2063F" w:rsidR="00921C12" w:rsidRDefault="00921C12" w:rsidP="00921C12">
      <w:pPr>
        <w:pStyle w:val="ItalicHeading"/>
        <w:rPr>
          <w:i w:val="0"/>
        </w:rPr>
      </w:pPr>
      <w:r>
        <w:rPr>
          <w:i w:val="0"/>
        </w:rPr>
        <w:t>Keston talk  at the ISI institute-wide retreat in Redondo Beach, California</w:t>
      </w:r>
    </w:p>
    <w:p w14:paraId="66CB7B14" w14:textId="77777777" w:rsidR="00921C12" w:rsidRDefault="00921C12" w:rsidP="00921C12">
      <w:pPr>
        <w:pStyle w:val="ItalicHeading"/>
      </w:pPr>
    </w:p>
    <w:p w14:paraId="4C3227DA" w14:textId="0F2D902A" w:rsidR="007C57A7" w:rsidRPr="008C79C3" w:rsidRDefault="00921C12" w:rsidP="007C57A7">
      <w:pPr>
        <w:pStyle w:val="ItalicHeading"/>
        <w:rPr>
          <w:bCs/>
        </w:rPr>
      </w:pPr>
      <w:r>
        <w:t>Fighting Human Trafficking with Technology</w:t>
      </w:r>
      <w:r w:rsidR="007C57A7">
        <w:tab/>
      </w:r>
      <w:r w:rsidR="007C57A7">
        <w:tab/>
      </w:r>
      <w:r w:rsidR="007C57A7">
        <w:tab/>
      </w:r>
      <w:r w:rsidR="007C57A7">
        <w:tab/>
      </w:r>
      <w:r w:rsidR="007C57A7">
        <w:tab/>
      </w:r>
      <w:r w:rsidR="007C57A7">
        <w:rPr>
          <w:bCs/>
        </w:rPr>
        <w:tab/>
      </w:r>
      <w:r w:rsidR="007C57A7">
        <w:rPr>
          <w:bCs/>
        </w:rPr>
        <w:tab/>
      </w:r>
      <w:r w:rsidR="007C57A7">
        <w:rPr>
          <w:b/>
          <w:i w:val="0"/>
        </w:rPr>
        <w:t>Dec. 2019</w:t>
      </w:r>
    </w:p>
    <w:p w14:paraId="56B98F8D" w14:textId="04BA7ADD" w:rsidR="007C57A7" w:rsidRDefault="007C57A7" w:rsidP="007C57A7">
      <w:pPr>
        <w:pStyle w:val="ItalicHeading"/>
      </w:pPr>
      <w:r>
        <w:rPr>
          <w:i w:val="0"/>
        </w:rPr>
        <w:t>Invited talk at the National University for Juridical Sciences (NUJS) in Kolkata, India</w:t>
      </w:r>
    </w:p>
    <w:p w14:paraId="27C503DE" w14:textId="77777777" w:rsidR="007C57A7" w:rsidRDefault="007C57A7" w:rsidP="000A5DE1">
      <w:pPr>
        <w:pStyle w:val="ItalicHeading"/>
      </w:pPr>
    </w:p>
    <w:p w14:paraId="24468A0E" w14:textId="40A165B2" w:rsidR="00344987" w:rsidRPr="008C79C3" w:rsidRDefault="00344987" w:rsidP="00344987">
      <w:pPr>
        <w:pStyle w:val="ItalicHeading"/>
        <w:rPr>
          <w:bCs/>
        </w:rPr>
      </w:pPr>
      <w:r>
        <w:t>Knowledge Graphs: An Accessible and Applied Overview</w:t>
      </w:r>
      <w:r>
        <w:tab/>
      </w:r>
      <w:r>
        <w:tab/>
      </w:r>
      <w:r>
        <w:tab/>
      </w:r>
      <w:r>
        <w:tab/>
      </w:r>
      <w:r>
        <w:rPr>
          <w:bCs/>
        </w:rPr>
        <w:tab/>
      </w:r>
      <w:r>
        <w:rPr>
          <w:bCs/>
        </w:rPr>
        <w:tab/>
      </w:r>
      <w:r>
        <w:rPr>
          <w:b/>
          <w:i w:val="0"/>
        </w:rPr>
        <w:t>Nov. 2019</w:t>
      </w:r>
    </w:p>
    <w:p w14:paraId="2CBB30A9" w14:textId="5EC9885C" w:rsidR="00344987" w:rsidRDefault="00344987" w:rsidP="00344987">
      <w:pPr>
        <w:pStyle w:val="ItalicHeading"/>
      </w:pPr>
      <w:r>
        <w:rPr>
          <w:i w:val="0"/>
        </w:rPr>
        <w:t xml:space="preserve">Invited talk at Purdue University in </w:t>
      </w:r>
      <w:r w:rsidR="00C82753">
        <w:rPr>
          <w:i w:val="0"/>
        </w:rPr>
        <w:t xml:space="preserve">West </w:t>
      </w:r>
      <w:r>
        <w:rPr>
          <w:i w:val="0"/>
        </w:rPr>
        <w:t>Lafayette, Indiana</w:t>
      </w:r>
    </w:p>
    <w:p w14:paraId="7D1F16D0" w14:textId="77777777" w:rsidR="00344987" w:rsidRDefault="00344987" w:rsidP="000A5DE1">
      <w:pPr>
        <w:pStyle w:val="ItalicHeading"/>
      </w:pPr>
    </w:p>
    <w:p w14:paraId="4A1A758D" w14:textId="458A46BB" w:rsidR="000A5DE1" w:rsidRPr="008C79C3" w:rsidRDefault="00DC30A0" w:rsidP="000A5DE1">
      <w:pPr>
        <w:pStyle w:val="ItalicHeading"/>
        <w:rPr>
          <w:bCs/>
        </w:rPr>
      </w:pPr>
      <w:r>
        <w:t>EMI: Embed, Measure and Iterate</w:t>
      </w:r>
      <w:r>
        <w:tab/>
      </w:r>
      <w:r>
        <w:tab/>
      </w:r>
      <w:r>
        <w:tab/>
      </w:r>
      <w:r w:rsidR="000A5DE1">
        <w:tab/>
      </w:r>
      <w:r w:rsidR="000A5DE1">
        <w:tab/>
      </w:r>
      <w:r w:rsidR="000A5DE1">
        <w:tab/>
      </w:r>
      <w:r w:rsidR="000A5DE1">
        <w:rPr>
          <w:bCs/>
        </w:rPr>
        <w:tab/>
      </w:r>
      <w:r w:rsidR="000A5DE1">
        <w:rPr>
          <w:bCs/>
        </w:rPr>
        <w:tab/>
      </w:r>
      <w:r w:rsidR="000A5DE1">
        <w:rPr>
          <w:b/>
          <w:i w:val="0"/>
        </w:rPr>
        <w:t>Nov. 201</w:t>
      </w:r>
      <w:r w:rsidR="007C57A7">
        <w:rPr>
          <w:b/>
          <w:i w:val="0"/>
        </w:rPr>
        <w:t>9</w:t>
      </w:r>
    </w:p>
    <w:p w14:paraId="75C2B804" w14:textId="18BB6878" w:rsidR="000A5DE1" w:rsidRDefault="000A5DE1" w:rsidP="000A5DE1">
      <w:pPr>
        <w:pStyle w:val="ItalicHeading"/>
        <w:rPr>
          <w:i w:val="0"/>
        </w:rPr>
      </w:pPr>
      <w:r>
        <w:rPr>
          <w:i w:val="0"/>
        </w:rPr>
        <w:t>Invited talk at Open Data Science Conference (ODSC-West) in San Francisco, California</w:t>
      </w:r>
    </w:p>
    <w:p w14:paraId="5D1B3D12" w14:textId="77777777" w:rsidR="005A0D04" w:rsidRDefault="005A0D04" w:rsidP="000A5DE1">
      <w:pPr>
        <w:pStyle w:val="ItalicHeading"/>
        <w:rPr>
          <w:i w:val="0"/>
        </w:rPr>
      </w:pPr>
    </w:p>
    <w:p w14:paraId="78317931" w14:textId="75D1FA47" w:rsidR="005A0D04" w:rsidRPr="008C79C3" w:rsidRDefault="007C57A7" w:rsidP="005A0D04">
      <w:pPr>
        <w:pStyle w:val="ItalicHeading"/>
        <w:rPr>
          <w:bCs/>
        </w:rPr>
      </w:pPr>
      <w:r>
        <w:t>Artificial Intelligence</w:t>
      </w:r>
      <w:r w:rsidR="005A0D04">
        <w:tab/>
      </w:r>
      <w:r w:rsidR="005A0D04">
        <w:tab/>
      </w:r>
      <w:r w:rsidR="005A0D04">
        <w:tab/>
      </w:r>
      <w:r w:rsidR="005A0D04">
        <w:tab/>
      </w:r>
      <w:r w:rsidR="005A0D04">
        <w:tab/>
      </w:r>
      <w:r w:rsidR="005A0D04">
        <w:tab/>
      </w:r>
      <w:r w:rsidR="005A0D04">
        <w:rPr>
          <w:bCs/>
        </w:rPr>
        <w:tab/>
      </w:r>
      <w:r w:rsidR="005A0D04">
        <w:rPr>
          <w:bCs/>
        </w:rPr>
        <w:tab/>
      </w:r>
      <w:r>
        <w:rPr>
          <w:bCs/>
        </w:rPr>
        <w:tab/>
      </w:r>
      <w:r w:rsidR="005A0D04">
        <w:rPr>
          <w:b/>
          <w:i w:val="0"/>
        </w:rPr>
        <w:t>Nov. 201</w:t>
      </w:r>
      <w:r>
        <w:rPr>
          <w:b/>
          <w:i w:val="0"/>
        </w:rPr>
        <w:t>9</w:t>
      </w:r>
    </w:p>
    <w:p w14:paraId="7902B6F3" w14:textId="4D603557" w:rsidR="005A0D04" w:rsidRDefault="005A0D04" w:rsidP="005A0D04">
      <w:pPr>
        <w:pStyle w:val="ItalicHeading"/>
        <w:rPr>
          <w:i w:val="0"/>
        </w:rPr>
      </w:pPr>
      <w:r>
        <w:rPr>
          <w:i w:val="0"/>
        </w:rPr>
        <w:t xml:space="preserve">Invited </w:t>
      </w:r>
      <w:r w:rsidR="007C57A7">
        <w:rPr>
          <w:i w:val="0"/>
        </w:rPr>
        <w:t xml:space="preserve">outreach </w:t>
      </w:r>
      <w:r>
        <w:rPr>
          <w:i w:val="0"/>
        </w:rPr>
        <w:t xml:space="preserve">talk at </w:t>
      </w:r>
      <w:r w:rsidR="007C57A7">
        <w:rPr>
          <w:i w:val="0"/>
        </w:rPr>
        <w:t>the California Institution for Men in Chino, California</w:t>
      </w:r>
    </w:p>
    <w:p w14:paraId="028BB244" w14:textId="77777777" w:rsidR="00921C12" w:rsidRDefault="00921C12" w:rsidP="00921C12">
      <w:pPr>
        <w:pStyle w:val="ItalicHeading"/>
      </w:pPr>
    </w:p>
    <w:p w14:paraId="14C0E375" w14:textId="0D5CB712" w:rsidR="00921C12" w:rsidRPr="009647CC" w:rsidRDefault="00921C12" w:rsidP="00921C12">
      <w:pPr>
        <w:pStyle w:val="ItalicHeading"/>
        <w:rPr>
          <w:b/>
          <w:i w:val="0"/>
        </w:rPr>
      </w:pPr>
      <w:r>
        <w:t>Is a Knowledge Graph right for me?</w:t>
      </w:r>
      <w:r>
        <w:tab/>
      </w:r>
      <w:r>
        <w:tab/>
      </w:r>
      <w:r>
        <w:tab/>
      </w:r>
      <w:r>
        <w:tab/>
      </w:r>
      <w:r>
        <w:tab/>
      </w:r>
      <w:r>
        <w:tab/>
      </w:r>
      <w:r>
        <w:tab/>
      </w:r>
      <w:r>
        <w:tab/>
      </w:r>
      <w:r>
        <w:rPr>
          <w:b/>
          <w:i w:val="0"/>
        </w:rPr>
        <w:t>Oct. 2019</w:t>
      </w:r>
    </w:p>
    <w:p w14:paraId="052933F8" w14:textId="1E449519" w:rsidR="000A5DE1" w:rsidRDefault="00921C12" w:rsidP="00921C12">
      <w:pPr>
        <w:pStyle w:val="ItalicHeading"/>
      </w:pPr>
      <w:r w:rsidRPr="009647CC">
        <w:rPr>
          <w:i w:val="0"/>
        </w:rPr>
        <w:t xml:space="preserve">Invited </w:t>
      </w:r>
      <w:r>
        <w:rPr>
          <w:i w:val="0"/>
        </w:rPr>
        <w:t xml:space="preserve">talk at the IDEAS Southern California Conference held in Los Angeles, California </w:t>
      </w:r>
    </w:p>
    <w:p w14:paraId="39CD519E" w14:textId="77777777" w:rsidR="00921C12" w:rsidRDefault="00921C12" w:rsidP="000A5DE1">
      <w:pPr>
        <w:pStyle w:val="ItalicHeading"/>
      </w:pPr>
    </w:p>
    <w:p w14:paraId="4D1B75BA" w14:textId="6BED9871" w:rsidR="009647CC" w:rsidRPr="009647CC" w:rsidRDefault="009647CC" w:rsidP="009647CC">
      <w:pPr>
        <w:pStyle w:val="ItalicHeading"/>
        <w:rPr>
          <w:b/>
          <w:i w:val="0"/>
        </w:rPr>
      </w:pPr>
      <w:r>
        <w:t>AI, Networks and Society</w:t>
      </w:r>
      <w:r>
        <w:tab/>
      </w:r>
      <w:r>
        <w:tab/>
      </w:r>
      <w:r>
        <w:tab/>
      </w:r>
      <w:r>
        <w:tab/>
      </w:r>
      <w:r>
        <w:tab/>
      </w:r>
      <w:r>
        <w:tab/>
      </w:r>
      <w:r>
        <w:tab/>
      </w:r>
      <w:r>
        <w:tab/>
      </w:r>
      <w:r>
        <w:tab/>
      </w:r>
      <w:r>
        <w:rPr>
          <w:b/>
          <w:i w:val="0"/>
        </w:rPr>
        <w:t>Sep. 2019</w:t>
      </w:r>
    </w:p>
    <w:p w14:paraId="223EEB89" w14:textId="45F2808C" w:rsidR="009647CC" w:rsidRPr="009647CC" w:rsidRDefault="002E39FE" w:rsidP="002E39FE">
      <w:pPr>
        <w:pStyle w:val="ItalicHeading"/>
        <w:rPr>
          <w:i w:val="0"/>
        </w:rPr>
      </w:pPr>
      <w:r w:rsidRPr="009647CC">
        <w:rPr>
          <w:i w:val="0"/>
        </w:rPr>
        <w:t>Invited Micro-seminar</w:t>
      </w:r>
      <w:r>
        <w:rPr>
          <w:i w:val="0"/>
        </w:rPr>
        <w:t xml:space="preserve"> at the </w:t>
      </w:r>
      <w:r w:rsidR="009647CC" w:rsidRPr="009647CC">
        <w:rPr>
          <w:i w:val="0"/>
        </w:rPr>
        <w:t xml:space="preserve">USC Annenberg School of Communication </w:t>
      </w:r>
    </w:p>
    <w:p w14:paraId="62DEB405" w14:textId="77777777" w:rsidR="009647CC" w:rsidRDefault="009647CC" w:rsidP="00670F9A">
      <w:pPr>
        <w:pStyle w:val="ItalicHeading"/>
      </w:pPr>
    </w:p>
    <w:p w14:paraId="3ED62383" w14:textId="73540571" w:rsidR="00670F9A" w:rsidRDefault="00670F9A" w:rsidP="00670F9A">
      <w:pPr>
        <w:pStyle w:val="ItalicHeading"/>
        <w:rPr>
          <w:b/>
          <w:i w:val="0"/>
        </w:rPr>
      </w:pPr>
      <w:r>
        <w:t>Executive Briefing: An Age of Embeddings</w:t>
      </w:r>
      <w:r>
        <w:tab/>
      </w:r>
      <w:r>
        <w:tab/>
      </w:r>
      <w:r>
        <w:tab/>
      </w:r>
      <w:r>
        <w:tab/>
      </w:r>
      <w:r>
        <w:tab/>
      </w:r>
      <w:r>
        <w:tab/>
      </w:r>
      <w:r>
        <w:tab/>
      </w:r>
      <w:r>
        <w:rPr>
          <w:b/>
          <w:i w:val="0"/>
        </w:rPr>
        <w:t>Sep. 2019</w:t>
      </w:r>
    </w:p>
    <w:p w14:paraId="381D4011" w14:textId="614B4403" w:rsidR="00670F9A" w:rsidRDefault="00670F9A" w:rsidP="00670F9A">
      <w:pPr>
        <w:pStyle w:val="ItalicHeading"/>
        <w:rPr>
          <w:i w:val="0"/>
        </w:rPr>
      </w:pPr>
      <w:r>
        <w:rPr>
          <w:i w:val="0"/>
        </w:rPr>
        <w:t>Invited talk at O’Reilly AI Conference in San Jose, California</w:t>
      </w:r>
    </w:p>
    <w:p w14:paraId="0115DD44" w14:textId="77777777" w:rsidR="00670F9A" w:rsidRDefault="00670F9A" w:rsidP="00670F9A">
      <w:pPr>
        <w:pStyle w:val="ItalicHeading"/>
        <w:ind w:left="0"/>
      </w:pPr>
    </w:p>
    <w:p w14:paraId="43193E48" w14:textId="0F919893" w:rsidR="00FE356A" w:rsidRDefault="00F53F24" w:rsidP="00FE356A">
      <w:pPr>
        <w:pStyle w:val="ItalicHeading"/>
        <w:rPr>
          <w:b/>
          <w:i w:val="0"/>
        </w:rPr>
      </w:pPr>
      <w:r w:rsidRPr="00F53F24">
        <w:t>Low-supervision urgency detection and transfer in short crisis messages</w:t>
      </w:r>
      <w:r>
        <w:tab/>
      </w:r>
      <w:r w:rsidR="00FE356A">
        <w:tab/>
      </w:r>
      <w:r w:rsidR="00FE356A">
        <w:tab/>
      </w:r>
      <w:r w:rsidR="00FE356A">
        <w:tab/>
      </w:r>
      <w:r w:rsidR="00FE356A">
        <w:tab/>
      </w:r>
      <w:r w:rsidR="00FE356A">
        <w:rPr>
          <w:b/>
          <w:i w:val="0"/>
        </w:rPr>
        <w:t>Aug. 2019</w:t>
      </w:r>
    </w:p>
    <w:p w14:paraId="6A04540C" w14:textId="55D5DED9" w:rsidR="00FE356A" w:rsidRDefault="00FE356A" w:rsidP="00FE356A">
      <w:pPr>
        <w:pStyle w:val="ItalicHeading"/>
        <w:rPr>
          <w:i w:val="0"/>
        </w:rPr>
      </w:pPr>
      <w:r>
        <w:rPr>
          <w:i w:val="0"/>
        </w:rPr>
        <w:t>The IEEE/ACM ASONAM Conference in Vancouver, Canada</w:t>
      </w:r>
    </w:p>
    <w:p w14:paraId="6E8FDCEF" w14:textId="77777777" w:rsidR="00FE356A" w:rsidRDefault="00FE356A" w:rsidP="00FE356A">
      <w:pPr>
        <w:pStyle w:val="ItalicHeading"/>
      </w:pPr>
    </w:p>
    <w:p w14:paraId="7742D730" w14:textId="71706863" w:rsidR="00FE356A" w:rsidRDefault="00F53F24" w:rsidP="00FE356A">
      <w:pPr>
        <w:pStyle w:val="ItalicHeading"/>
        <w:rPr>
          <w:b/>
          <w:i w:val="0"/>
        </w:rPr>
      </w:pPr>
      <w:r>
        <w:t>Concept Drift in Bias and Sensationalism Detection: An Experimental Study</w:t>
      </w:r>
      <w:r w:rsidR="00FE356A">
        <w:tab/>
      </w:r>
      <w:r w:rsidR="00FE356A">
        <w:tab/>
      </w:r>
      <w:r w:rsidR="00FE356A">
        <w:tab/>
      </w:r>
      <w:r w:rsidR="00FE356A">
        <w:tab/>
      </w:r>
      <w:r w:rsidR="00FE356A">
        <w:rPr>
          <w:b/>
          <w:i w:val="0"/>
        </w:rPr>
        <w:t>Aug. 2019</w:t>
      </w:r>
    </w:p>
    <w:p w14:paraId="329773D1" w14:textId="34682AB9" w:rsidR="00FE356A" w:rsidRDefault="00FE356A" w:rsidP="00FE356A">
      <w:pPr>
        <w:pStyle w:val="ItalicHeading"/>
        <w:rPr>
          <w:i w:val="0"/>
        </w:rPr>
      </w:pPr>
      <w:r>
        <w:rPr>
          <w:i w:val="0"/>
        </w:rPr>
        <w:t>The IEEE/ACM ASONAM Conference in Vancouver, Canada</w:t>
      </w:r>
    </w:p>
    <w:p w14:paraId="02038E8E" w14:textId="77777777" w:rsidR="00FE356A" w:rsidRDefault="00FE356A" w:rsidP="00FE356A">
      <w:pPr>
        <w:pStyle w:val="ItalicHeading"/>
      </w:pPr>
    </w:p>
    <w:p w14:paraId="5CC45EA0" w14:textId="2CDB81DB" w:rsidR="00FE356A" w:rsidRDefault="000926CC" w:rsidP="00FE356A">
      <w:pPr>
        <w:pStyle w:val="ItalicHeading"/>
        <w:rPr>
          <w:b/>
          <w:i w:val="0"/>
        </w:rPr>
      </w:pPr>
      <w:r>
        <w:t>Why should I build a knowledge graph?</w:t>
      </w:r>
      <w:r>
        <w:tab/>
      </w:r>
      <w:r w:rsidR="00FE356A">
        <w:tab/>
      </w:r>
      <w:r w:rsidR="00FE356A">
        <w:tab/>
      </w:r>
      <w:r w:rsidR="00FE356A">
        <w:tab/>
      </w:r>
      <w:r w:rsidR="00FE356A">
        <w:tab/>
      </w:r>
      <w:r w:rsidR="00FE356A">
        <w:tab/>
      </w:r>
      <w:r w:rsidR="00FE356A">
        <w:tab/>
      </w:r>
      <w:r w:rsidR="00FE356A">
        <w:tab/>
      </w:r>
      <w:r w:rsidR="00FE356A">
        <w:rPr>
          <w:b/>
          <w:i w:val="0"/>
        </w:rPr>
        <w:t>Aug. 2019</w:t>
      </w:r>
    </w:p>
    <w:p w14:paraId="377744DF" w14:textId="18E75691" w:rsidR="00FE356A" w:rsidRDefault="00FE356A" w:rsidP="00FE356A">
      <w:pPr>
        <w:pStyle w:val="ItalicHeading"/>
      </w:pPr>
      <w:r>
        <w:rPr>
          <w:i w:val="0"/>
        </w:rPr>
        <w:t>Invited talk at the Global Big Data Conference, San Jose</w:t>
      </w:r>
    </w:p>
    <w:p w14:paraId="2EAA77D8" w14:textId="77777777" w:rsidR="00FE356A" w:rsidRDefault="00FE356A" w:rsidP="00BB0037">
      <w:pPr>
        <w:pStyle w:val="ItalicHeading"/>
      </w:pPr>
    </w:p>
    <w:p w14:paraId="6A7BEB47" w14:textId="7599F720" w:rsidR="00BB0037" w:rsidRDefault="00BB0037" w:rsidP="00BB0037">
      <w:pPr>
        <w:pStyle w:val="ItalicHeading"/>
        <w:rPr>
          <w:b/>
          <w:i w:val="0"/>
        </w:rPr>
      </w:pPr>
      <w:r>
        <w:t>Data Science Education</w:t>
      </w:r>
      <w:r>
        <w:tab/>
      </w:r>
      <w:r>
        <w:tab/>
      </w:r>
      <w:r>
        <w:tab/>
      </w:r>
      <w:r>
        <w:tab/>
      </w:r>
      <w:r>
        <w:tab/>
      </w:r>
      <w:r>
        <w:tab/>
      </w:r>
      <w:r>
        <w:tab/>
      </w:r>
      <w:r>
        <w:tab/>
      </w:r>
      <w:r>
        <w:tab/>
      </w:r>
      <w:r>
        <w:rPr>
          <w:b/>
          <w:i w:val="0"/>
        </w:rPr>
        <w:t>May 2019</w:t>
      </w:r>
    </w:p>
    <w:p w14:paraId="6F910BEB" w14:textId="56D95131" w:rsidR="00BB0037" w:rsidRDefault="00BB0037" w:rsidP="00BB0037">
      <w:pPr>
        <w:pStyle w:val="ItalicHeading"/>
        <w:rPr>
          <w:i w:val="0"/>
        </w:rPr>
      </w:pPr>
      <w:r>
        <w:rPr>
          <w:i w:val="0"/>
        </w:rPr>
        <w:t>Invited talk at the Data Science Conference, Boston</w:t>
      </w:r>
    </w:p>
    <w:p w14:paraId="02E6445D" w14:textId="77777777" w:rsidR="00BB0037" w:rsidRDefault="00BB0037" w:rsidP="00BB0037">
      <w:pPr>
        <w:pStyle w:val="ItalicHeading"/>
        <w:rPr>
          <w:i w:val="0"/>
        </w:rPr>
      </w:pPr>
    </w:p>
    <w:p w14:paraId="6A0CA17D" w14:textId="03069F90" w:rsidR="00BB0037" w:rsidRPr="006C062A" w:rsidRDefault="006C062A" w:rsidP="00BB0037">
      <w:pPr>
        <w:pStyle w:val="ItalicHeading"/>
        <w:rPr>
          <w:b/>
          <w:i w:val="0"/>
        </w:rPr>
      </w:pPr>
      <w:r>
        <w:t>Applying Noisy Knowledge Graphs to Real Problems</w:t>
      </w:r>
      <w:r>
        <w:tab/>
      </w:r>
      <w:r>
        <w:tab/>
      </w:r>
      <w:r>
        <w:tab/>
      </w:r>
      <w:r>
        <w:tab/>
      </w:r>
      <w:r>
        <w:tab/>
      </w:r>
      <w:r>
        <w:tab/>
      </w:r>
      <w:r>
        <w:rPr>
          <w:b/>
          <w:i w:val="0"/>
        </w:rPr>
        <w:t>May 2019</w:t>
      </w:r>
    </w:p>
    <w:p w14:paraId="019C1D58" w14:textId="3F5A0053" w:rsidR="00BB0037" w:rsidRPr="00BB0037" w:rsidRDefault="00BB0037" w:rsidP="00BB0037">
      <w:pPr>
        <w:pStyle w:val="ItalicHeading"/>
        <w:rPr>
          <w:b/>
          <w:i w:val="0"/>
        </w:rPr>
      </w:pPr>
      <w:r>
        <w:rPr>
          <w:i w:val="0"/>
        </w:rPr>
        <w:t>Invited talk at the DataWorks Summit, Washington, DC</w:t>
      </w:r>
    </w:p>
    <w:p w14:paraId="2EFDE912" w14:textId="77777777" w:rsidR="00BB0037" w:rsidRDefault="00BB0037" w:rsidP="00BB0037">
      <w:pPr>
        <w:pStyle w:val="ItalicHeading"/>
      </w:pPr>
    </w:p>
    <w:p w14:paraId="6BAEAD57" w14:textId="50D730E7" w:rsidR="00BB0037" w:rsidRPr="00322CBC" w:rsidRDefault="00BB0037" w:rsidP="00BB0037">
      <w:pPr>
        <w:pStyle w:val="ItalicHeading"/>
        <w:rPr>
          <w:b/>
          <w:i w:val="0"/>
        </w:rPr>
      </w:pPr>
      <w:r>
        <w:t>Let’s embed everything!</w:t>
      </w:r>
      <w:r>
        <w:tab/>
      </w:r>
      <w:r>
        <w:tab/>
      </w:r>
      <w:r>
        <w:tab/>
      </w:r>
      <w:r>
        <w:tab/>
      </w:r>
      <w:r>
        <w:tab/>
      </w:r>
      <w:r>
        <w:tab/>
      </w:r>
      <w:r>
        <w:tab/>
      </w:r>
      <w:r>
        <w:tab/>
      </w:r>
      <w:r>
        <w:tab/>
      </w:r>
      <w:r>
        <w:rPr>
          <w:b/>
          <w:i w:val="0"/>
        </w:rPr>
        <w:t>May 2019</w:t>
      </w:r>
    </w:p>
    <w:p w14:paraId="6FB40903" w14:textId="680D927C" w:rsidR="00A75496" w:rsidRDefault="00BB0037" w:rsidP="00BB0037">
      <w:pPr>
        <w:pStyle w:val="ItalicHeading"/>
      </w:pPr>
      <w:r>
        <w:rPr>
          <w:i w:val="0"/>
        </w:rPr>
        <w:t>Invited talk at ODSC East, Boston</w:t>
      </w:r>
    </w:p>
    <w:p w14:paraId="68CAB8E4" w14:textId="77777777" w:rsidR="00A75496" w:rsidRDefault="00A75496" w:rsidP="00B71902">
      <w:pPr>
        <w:pStyle w:val="ItalicHeading"/>
      </w:pPr>
    </w:p>
    <w:p w14:paraId="675A6B16" w14:textId="77777777" w:rsidR="00B71902" w:rsidRPr="008C79C3" w:rsidRDefault="00B71902" w:rsidP="00B71902">
      <w:pPr>
        <w:pStyle w:val="ItalicHeading"/>
        <w:rPr>
          <w:bCs/>
        </w:rPr>
      </w:pPr>
      <w:r>
        <w:t>Fighting Human Trafficking with AI</w:t>
      </w:r>
      <w:r>
        <w:tab/>
      </w:r>
      <w:r>
        <w:tab/>
      </w:r>
      <w:r>
        <w:tab/>
      </w:r>
      <w:r>
        <w:tab/>
      </w:r>
      <w:r>
        <w:tab/>
      </w:r>
      <w:r>
        <w:tab/>
      </w:r>
      <w:r>
        <w:rPr>
          <w:bCs/>
        </w:rPr>
        <w:tab/>
      </w:r>
      <w:r>
        <w:rPr>
          <w:bCs/>
        </w:rPr>
        <w:tab/>
      </w:r>
      <w:r>
        <w:rPr>
          <w:b/>
          <w:i w:val="0"/>
        </w:rPr>
        <w:t>Jan. 2019</w:t>
      </w:r>
    </w:p>
    <w:p w14:paraId="12CB1565" w14:textId="77777777" w:rsidR="00B71902" w:rsidRDefault="00B71902" w:rsidP="00B71902">
      <w:pPr>
        <w:pStyle w:val="ItalicHeading"/>
        <w:rPr>
          <w:i w:val="0"/>
        </w:rPr>
      </w:pPr>
      <w:r>
        <w:rPr>
          <w:i w:val="0"/>
        </w:rPr>
        <w:t>Invited talk at Texas AI Summit</w:t>
      </w:r>
    </w:p>
    <w:p w14:paraId="14007479" w14:textId="77777777" w:rsidR="00B71902" w:rsidRDefault="00B71902" w:rsidP="00B71902">
      <w:pPr>
        <w:pStyle w:val="ItalicHeading"/>
      </w:pPr>
    </w:p>
    <w:p w14:paraId="708102F2" w14:textId="77777777" w:rsidR="00B71902" w:rsidRPr="00322CBC" w:rsidRDefault="00B71902" w:rsidP="00B71902">
      <w:pPr>
        <w:pStyle w:val="ItalicHeading"/>
        <w:rPr>
          <w:b/>
          <w:i w:val="0"/>
        </w:rPr>
      </w:pPr>
      <w:r>
        <w:t>Let’s embed everything!</w:t>
      </w:r>
      <w:r>
        <w:tab/>
      </w:r>
      <w:r>
        <w:tab/>
      </w:r>
      <w:r>
        <w:tab/>
      </w:r>
      <w:r>
        <w:tab/>
      </w:r>
      <w:r>
        <w:tab/>
      </w:r>
      <w:r>
        <w:tab/>
      </w:r>
      <w:r>
        <w:tab/>
      </w:r>
      <w:r>
        <w:tab/>
      </w:r>
      <w:r>
        <w:tab/>
      </w:r>
      <w:r>
        <w:rPr>
          <w:b/>
          <w:i w:val="0"/>
        </w:rPr>
        <w:t>Jan. 2019</w:t>
      </w:r>
    </w:p>
    <w:p w14:paraId="6BA9A43F" w14:textId="205AF893" w:rsidR="00B71902" w:rsidRDefault="00B71902" w:rsidP="00B71902">
      <w:pPr>
        <w:pStyle w:val="ItalicHeading"/>
      </w:pPr>
      <w:r>
        <w:rPr>
          <w:i w:val="0"/>
        </w:rPr>
        <w:t>Invited talk at Data Day Texas</w:t>
      </w:r>
    </w:p>
    <w:p w14:paraId="660EF859" w14:textId="77777777" w:rsidR="00B71902" w:rsidRDefault="00B71902" w:rsidP="00E029A5">
      <w:pPr>
        <w:pStyle w:val="ItalicHeading"/>
      </w:pPr>
    </w:p>
    <w:p w14:paraId="2C9F50B0" w14:textId="27AD39A3" w:rsidR="00A852F4" w:rsidRPr="00A852F4" w:rsidRDefault="00A852F4" w:rsidP="00E029A5">
      <w:pPr>
        <w:pStyle w:val="ItalicHeading"/>
        <w:rPr>
          <w:b/>
          <w:i w:val="0"/>
        </w:rPr>
      </w:pPr>
      <w:r>
        <w:t>Behavioral Interview Seminar for Graduate Students</w:t>
      </w:r>
      <w:r>
        <w:tab/>
      </w:r>
      <w:r>
        <w:tab/>
      </w:r>
      <w:r>
        <w:tab/>
      </w:r>
      <w:r>
        <w:tab/>
      </w:r>
      <w:r>
        <w:tab/>
      </w:r>
      <w:r>
        <w:tab/>
      </w:r>
      <w:r>
        <w:rPr>
          <w:b/>
          <w:i w:val="0"/>
        </w:rPr>
        <w:t>Nov. 2018</w:t>
      </w:r>
    </w:p>
    <w:p w14:paraId="76E7419B" w14:textId="15DEDE42" w:rsidR="00A852F4" w:rsidRPr="00A852F4" w:rsidRDefault="00A852F4" w:rsidP="00E029A5">
      <w:pPr>
        <w:pStyle w:val="ItalicHeading"/>
        <w:rPr>
          <w:i w:val="0"/>
        </w:rPr>
      </w:pPr>
      <w:r>
        <w:rPr>
          <w:i w:val="0"/>
        </w:rPr>
        <w:t>USC Information Sciences Institute</w:t>
      </w:r>
    </w:p>
    <w:p w14:paraId="6D634F1C" w14:textId="77777777" w:rsidR="00A852F4" w:rsidRDefault="00A852F4" w:rsidP="00E029A5">
      <w:pPr>
        <w:pStyle w:val="ItalicHeading"/>
      </w:pPr>
    </w:p>
    <w:p w14:paraId="6591A9EF" w14:textId="1240585D" w:rsidR="00E029A5" w:rsidRPr="008C79C3" w:rsidRDefault="00E029A5" w:rsidP="00E029A5">
      <w:pPr>
        <w:pStyle w:val="ItalicHeading"/>
        <w:rPr>
          <w:bCs/>
        </w:rPr>
      </w:pPr>
      <w:r>
        <w:t>Applying Noisy Knowledge Graphs to Real Problems</w:t>
      </w:r>
      <w:r>
        <w:tab/>
      </w:r>
      <w:r>
        <w:tab/>
      </w:r>
      <w:r>
        <w:tab/>
      </w:r>
      <w:r>
        <w:tab/>
      </w:r>
      <w:r>
        <w:rPr>
          <w:bCs/>
        </w:rPr>
        <w:tab/>
      </w:r>
      <w:r>
        <w:rPr>
          <w:bCs/>
        </w:rPr>
        <w:tab/>
      </w:r>
      <w:r>
        <w:rPr>
          <w:b/>
          <w:i w:val="0"/>
        </w:rPr>
        <w:t>Nov</w:t>
      </w:r>
      <w:r w:rsidR="00F31C61">
        <w:rPr>
          <w:b/>
          <w:i w:val="0"/>
        </w:rPr>
        <w:t>.</w:t>
      </w:r>
      <w:r>
        <w:rPr>
          <w:b/>
          <w:i w:val="0"/>
        </w:rPr>
        <w:t xml:space="preserve"> 2018</w:t>
      </w:r>
    </w:p>
    <w:p w14:paraId="203131D5" w14:textId="77777777" w:rsidR="00E029A5" w:rsidRDefault="00E029A5" w:rsidP="00E029A5">
      <w:pPr>
        <w:pStyle w:val="ItalicHeading"/>
        <w:rPr>
          <w:i w:val="0"/>
        </w:rPr>
      </w:pPr>
      <w:r>
        <w:rPr>
          <w:i w:val="0"/>
        </w:rPr>
        <w:lastRenderedPageBreak/>
        <w:t>Invited talk at Home Depot</w:t>
      </w:r>
      <w:r>
        <w:t xml:space="preserve"> </w:t>
      </w:r>
      <w:r>
        <w:rPr>
          <w:i w:val="0"/>
        </w:rPr>
        <w:t>in Atlanta, Georgia</w:t>
      </w:r>
    </w:p>
    <w:p w14:paraId="1A518376" w14:textId="77777777" w:rsidR="00E029A5" w:rsidRDefault="00E029A5" w:rsidP="00E029A5">
      <w:pPr>
        <w:pStyle w:val="ItalicHeading"/>
        <w:rPr>
          <w:i w:val="0"/>
        </w:rPr>
      </w:pPr>
    </w:p>
    <w:p w14:paraId="442CF97E" w14:textId="686A08DE" w:rsidR="00E029A5" w:rsidRPr="008C79C3" w:rsidRDefault="00E029A5" w:rsidP="00E029A5">
      <w:pPr>
        <w:pStyle w:val="ItalicHeading"/>
        <w:rPr>
          <w:bCs/>
        </w:rPr>
      </w:pPr>
      <w:r>
        <w:t>Knowledge Graphs: A Lingua Franca for Humans and Machines?</w:t>
      </w:r>
      <w:r>
        <w:tab/>
      </w:r>
      <w:r>
        <w:tab/>
      </w:r>
      <w:r>
        <w:tab/>
      </w:r>
      <w:r>
        <w:rPr>
          <w:bCs/>
        </w:rPr>
        <w:tab/>
      </w:r>
      <w:r>
        <w:rPr>
          <w:bCs/>
        </w:rPr>
        <w:tab/>
      </w:r>
      <w:r>
        <w:rPr>
          <w:b/>
          <w:i w:val="0"/>
        </w:rPr>
        <w:t>Nov</w:t>
      </w:r>
      <w:r w:rsidR="00F31C61">
        <w:rPr>
          <w:b/>
          <w:i w:val="0"/>
        </w:rPr>
        <w:t>.</w:t>
      </w:r>
      <w:r>
        <w:rPr>
          <w:b/>
          <w:i w:val="0"/>
        </w:rPr>
        <w:t xml:space="preserve"> 2018</w:t>
      </w:r>
    </w:p>
    <w:p w14:paraId="0C6C3663" w14:textId="77777777" w:rsidR="00E029A5" w:rsidRDefault="00E029A5" w:rsidP="00E029A5">
      <w:pPr>
        <w:pStyle w:val="ItalicHeading"/>
        <w:rPr>
          <w:i w:val="0"/>
        </w:rPr>
      </w:pPr>
      <w:r>
        <w:rPr>
          <w:i w:val="0"/>
        </w:rPr>
        <w:t>Invited workshop talk at Open Data Science Conference (ODSC-West) in San Francisco, California</w:t>
      </w:r>
    </w:p>
    <w:p w14:paraId="2E6F1EC0" w14:textId="77777777" w:rsidR="00E029A5" w:rsidRDefault="00E029A5" w:rsidP="00E029A5">
      <w:pPr>
        <w:pStyle w:val="ItalicHeading"/>
        <w:rPr>
          <w:i w:val="0"/>
        </w:rPr>
      </w:pPr>
    </w:p>
    <w:p w14:paraId="2E7ACA05" w14:textId="330C565F" w:rsidR="00B71902" w:rsidRPr="00C7565D" w:rsidRDefault="00B71902" w:rsidP="00B71902">
      <w:pPr>
        <w:pStyle w:val="ItalicHeading"/>
        <w:rPr>
          <w:i w:val="0"/>
        </w:rPr>
      </w:pPr>
      <w:r>
        <w:t>Structured Event Entity Resolution in Humanitarian Domains</w:t>
      </w:r>
      <w:r>
        <w:tab/>
      </w:r>
      <w:r>
        <w:tab/>
      </w:r>
      <w:r>
        <w:tab/>
      </w:r>
      <w:r>
        <w:tab/>
      </w:r>
      <w:r>
        <w:tab/>
      </w:r>
      <w:r>
        <w:tab/>
      </w:r>
      <w:r>
        <w:rPr>
          <w:b/>
          <w:i w:val="0"/>
        </w:rPr>
        <w:t>Oct. 2018</w:t>
      </w:r>
      <w:r>
        <w:tab/>
      </w:r>
    </w:p>
    <w:p w14:paraId="325D88A8" w14:textId="7211677D" w:rsidR="00B71902" w:rsidRDefault="00B71902" w:rsidP="00B71902">
      <w:pPr>
        <w:pStyle w:val="ItalicHeading"/>
      </w:pPr>
      <w:r w:rsidRPr="00CB13E3">
        <w:rPr>
          <w:i w:val="0"/>
        </w:rPr>
        <w:t>The 1</w:t>
      </w:r>
      <w:r>
        <w:rPr>
          <w:i w:val="0"/>
        </w:rPr>
        <w:t>7</w:t>
      </w:r>
      <w:r w:rsidRPr="00CB13E3">
        <w:rPr>
          <w:i w:val="0"/>
          <w:vertAlign w:val="superscript"/>
        </w:rPr>
        <w:t>th</w:t>
      </w:r>
      <w:r w:rsidRPr="00CB13E3">
        <w:rPr>
          <w:i w:val="0"/>
        </w:rPr>
        <w:t xml:space="preserve"> International Semantic Web Conference, held in </w:t>
      </w:r>
      <w:r>
        <w:rPr>
          <w:i w:val="0"/>
        </w:rPr>
        <w:t>Monterrey</w:t>
      </w:r>
      <w:r w:rsidRPr="00CB13E3">
        <w:rPr>
          <w:i w:val="0"/>
        </w:rPr>
        <w:t xml:space="preserve">, </w:t>
      </w:r>
      <w:r>
        <w:rPr>
          <w:i w:val="0"/>
        </w:rPr>
        <w:t>California</w:t>
      </w:r>
    </w:p>
    <w:p w14:paraId="495073E4" w14:textId="77777777" w:rsidR="00B71902" w:rsidRDefault="00B71902" w:rsidP="00E029A5">
      <w:pPr>
        <w:pStyle w:val="ItalicHeading"/>
      </w:pPr>
    </w:p>
    <w:p w14:paraId="77FB7AB9" w14:textId="121A5171" w:rsidR="00E029A5" w:rsidRPr="008C79C3" w:rsidRDefault="00E029A5" w:rsidP="00E029A5">
      <w:pPr>
        <w:pStyle w:val="ItalicHeading"/>
        <w:rPr>
          <w:bCs/>
        </w:rPr>
      </w:pPr>
      <w:r>
        <w:t>Fighting Human Trafficking with AI</w:t>
      </w:r>
      <w:r>
        <w:tab/>
      </w:r>
      <w:r>
        <w:tab/>
      </w:r>
      <w:r>
        <w:tab/>
      </w:r>
      <w:r>
        <w:tab/>
      </w:r>
      <w:r>
        <w:tab/>
      </w:r>
      <w:r>
        <w:tab/>
      </w:r>
      <w:r>
        <w:rPr>
          <w:bCs/>
        </w:rPr>
        <w:tab/>
      </w:r>
      <w:r>
        <w:rPr>
          <w:bCs/>
        </w:rPr>
        <w:tab/>
      </w:r>
      <w:r>
        <w:rPr>
          <w:b/>
          <w:i w:val="0"/>
        </w:rPr>
        <w:t>Sep</w:t>
      </w:r>
      <w:r w:rsidR="00F31C61">
        <w:rPr>
          <w:b/>
          <w:i w:val="0"/>
        </w:rPr>
        <w:t>.</w:t>
      </w:r>
      <w:r>
        <w:rPr>
          <w:b/>
          <w:i w:val="0"/>
        </w:rPr>
        <w:t xml:space="preserve"> 2018</w:t>
      </w:r>
    </w:p>
    <w:p w14:paraId="41689E67" w14:textId="059FF649" w:rsidR="00E029A5" w:rsidRDefault="00E029A5" w:rsidP="00E029A5">
      <w:pPr>
        <w:pStyle w:val="ItalicHeading"/>
        <w:rPr>
          <w:i w:val="0"/>
        </w:rPr>
      </w:pPr>
      <w:r>
        <w:rPr>
          <w:i w:val="0"/>
        </w:rPr>
        <w:t>Invited talk at O’Reilly AI Conference in San Francisco, California</w:t>
      </w:r>
    </w:p>
    <w:p w14:paraId="64B7F15C" w14:textId="77777777" w:rsidR="00E029A5" w:rsidRDefault="00E029A5" w:rsidP="00E029A5">
      <w:pPr>
        <w:pStyle w:val="ItalicHeading"/>
      </w:pPr>
    </w:p>
    <w:p w14:paraId="0C515AC2" w14:textId="70B1E554" w:rsidR="00C24F71" w:rsidRPr="008C79C3" w:rsidRDefault="003D186F" w:rsidP="00C24F71">
      <w:pPr>
        <w:pStyle w:val="ItalicHeading"/>
        <w:rPr>
          <w:bCs/>
        </w:rPr>
      </w:pPr>
      <w:r>
        <w:t>Technology-assisted Investigative Search: A Case Study from an Illicit Domain</w:t>
      </w:r>
      <w:r>
        <w:tab/>
      </w:r>
      <w:r>
        <w:tab/>
      </w:r>
      <w:r w:rsidR="00C24F71">
        <w:rPr>
          <w:bCs/>
        </w:rPr>
        <w:tab/>
      </w:r>
      <w:r w:rsidR="00C24F71">
        <w:rPr>
          <w:bCs/>
        </w:rPr>
        <w:tab/>
      </w:r>
      <w:r>
        <w:rPr>
          <w:b/>
          <w:i w:val="0"/>
        </w:rPr>
        <w:t>Apr</w:t>
      </w:r>
      <w:r w:rsidR="00F31C61">
        <w:rPr>
          <w:b/>
          <w:i w:val="0"/>
        </w:rPr>
        <w:t>.</w:t>
      </w:r>
      <w:r w:rsidR="00C24F71">
        <w:rPr>
          <w:b/>
          <w:i w:val="0"/>
        </w:rPr>
        <w:t xml:space="preserve"> 2018</w:t>
      </w:r>
    </w:p>
    <w:p w14:paraId="28138212" w14:textId="69B08E77" w:rsidR="00C24F71" w:rsidRPr="008C79C3" w:rsidRDefault="003D186F" w:rsidP="00C24F71">
      <w:pPr>
        <w:pStyle w:val="ItalicHeading"/>
        <w:rPr>
          <w:i w:val="0"/>
        </w:rPr>
      </w:pPr>
      <w:r>
        <w:rPr>
          <w:i w:val="0"/>
        </w:rPr>
        <w:t xml:space="preserve">Talk at the ACM CHI Conference </w:t>
      </w:r>
      <w:r w:rsidRPr="006C5905">
        <w:rPr>
          <w:i w:val="0"/>
          <w:iCs/>
        </w:rPr>
        <w:t>on Human Factors in Computing Systems</w:t>
      </w:r>
      <w:r>
        <w:t xml:space="preserve"> </w:t>
      </w:r>
      <w:r>
        <w:rPr>
          <w:i w:val="0"/>
        </w:rPr>
        <w:t>in Montreal, Canada</w:t>
      </w:r>
    </w:p>
    <w:p w14:paraId="0F71ABDB" w14:textId="77777777" w:rsidR="00C24F71" w:rsidRDefault="00C24F71" w:rsidP="00C24F71">
      <w:pPr>
        <w:pStyle w:val="ItalicHeading"/>
        <w:rPr>
          <w:bCs/>
        </w:rPr>
      </w:pPr>
    </w:p>
    <w:p w14:paraId="072B7222" w14:textId="6CE2EAAC" w:rsidR="003D186F" w:rsidRPr="008C79C3" w:rsidRDefault="003D186F" w:rsidP="003D186F">
      <w:pPr>
        <w:pStyle w:val="ItalicHeading"/>
        <w:rPr>
          <w:bCs/>
        </w:rPr>
      </w:pPr>
      <w:r>
        <w:rPr>
          <w:bCs/>
        </w:rPr>
        <w:t>Building Knowledge Graphs for Social Good</w:t>
      </w:r>
      <w:r>
        <w:rPr>
          <w:bCs/>
        </w:rPr>
        <w:tab/>
      </w:r>
      <w:r>
        <w:rPr>
          <w:bCs/>
        </w:rPr>
        <w:tab/>
      </w:r>
      <w:r>
        <w:rPr>
          <w:bCs/>
        </w:rPr>
        <w:tab/>
      </w:r>
      <w:r>
        <w:rPr>
          <w:bCs/>
        </w:rPr>
        <w:tab/>
      </w:r>
      <w:r>
        <w:rPr>
          <w:bCs/>
        </w:rPr>
        <w:tab/>
      </w:r>
      <w:r>
        <w:rPr>
          <w:bCs/>
        </w:rPr>
        <w:tab/>
      </w:r>
      <w:r>
        <w:rPr>
          <w:bCs/>
        </w:rPr>
        <w:tab/>
      </w:r>
      <w:r>
        <w:rPr>
          <w:b/>
          <w:i w:val="0"/>
        </w:rPr>
        <w:t>Mar</w:t>
      </w:r>
      <w:r w:rsidR="00F31C61">
        <w:rPr>
          <w:b/>
          <w:i w:val="0"/>
        </w:rPr>
        <w:t>.</w:t>
      </w:r>
      <w:r>
        <w:rPr>
          <w:b/>
          <w:i w:val="0"/>
        </w:rPr>
        <w:t xml:space="preserve"> 2018</w:t>
      </w:r>
    </w:p>
    <w:p w14:paraId="0178824D" w14:textId="29349410" w:rsidR="003D186F" w:rsidRDefault="003D186F" w:rsidP="003D186F">
      <w:pPr>
        <w:pStyle w:val="ItalicHeading"/>
        <w:rPr>
          <w:i w:val="0"/>
        </w:rPr>
      </w:pPr>
      <w:r>
        <w:rPr>
          <w:i w:val="0"/>
        </w:rPr>
        <w:t xml:space="preserve">Spring Seminar Series, USC Center for Artificial Intelligence in Society (CAIS) </w:t>
      </w:r>
    </w:p>
    <w:p w14:paraId="566AEA6E" w14:textId="77777777" w:rsidR="003D186F" w:rsidRDefault="003D186F" w:rsidP="003D186F">
      <w:pPr>
        <w:pStyle w:val="ItalicHeading"/>
        <w:rPr>
          <w:bCs/>
        </w:rPr>
      </w:pPr>
    </w:p>
    <w:p w14:paraId="3F68FB49" w14:textId="551113BC" w:rsidR="00C24F71" w:rsidRPr="008C79C3" w:rsidRDefault="003D186F" w:rsidP="003D186F">
      <w:pPr>
        <w:pStyle w:val="ItalicHeading"/>
        <w:rPr>
          <w:bCs/>
        </w:rPr>
      </w:pPr>
      <w:r>
        <w:rPr>
          <w:bCs/>
        </w:rPr>
        <w:t>The Many Face(t)s of Knowledge Graphs: In Vivo vs. In V</w:t>
      </w:r>
      <w:r w:rsidRPr="003D186F">
        <w:rPr>
          <w:bCs/>
        </w:rPr>
        <w:t>itro</w:t>
      </w:r>
      <w:r>
        <w:rPr>
          <w:bCs/>
        </w:rPr>
        <w:tab/>
      </w:r>
      <w:r>
        <w:rPr>
          <w:bCs/>
        </w:rPr>
        <w:tab/>
      </w:r>
      <w:r>
        <w:rPr>
          <w:bCs/>
        </w:rPr>
        <w:tab/>
      </w:r>
      <w:r>
        <w:rPr>
          <w:bCs/>
        </w:rPr>
        <w:tab/>
      </w:r>
      <w:r w:rsidR="00C24F71">
        <w:rPr>
          <w:bCs/>
        </w:rPr>
        <w:tab/>
      </w:r>
      <w:r w:rsidR="00C24F71">
        <w:rPr>
          <w:bCs/>
        </w:rPr>
        <w:tab/>
      </w:r>
      <w:r>
        <w:rPr>
          <w:b/>
          <w:i w:val="0"/>
        </w:rPr>
        <w:t>Feb</w:t>
      </w:r>
      <w:r w:rsidR="00F31C61">
        <w:rPr>
          <w:b/>
          <w:i w:val="0"/>
        </w:rPr>
        <w:t>.</w:t>
      </w:r>
      <w:r w:rsidR="00C24F71">
        <w:rPr>
          <w:b/>
          <w:i w:val="0"/>
        </w:rPr>
        <w:t xml:space="preserve"> 2018</w:t>
      </w:r>
    </w:p>
    <w:p w14:paraId="397D05B9" w14:textId="10E553EE" w:rsidR="00C24F71" w:rsidRPr="008C79C3" w:rsidRDefault="00C24F71" w:rsidP="00C24F71">
      <w:pPr>
        <w:pStyle w:val="ItalicHeading"/>
        <w:rPr>
          <w:i w:val="0"/>
        </w:rPr>
      </w:pPr>
      <w:r>
        <w:rPr>
          <w:i w:val="0"/>
        </w:rPr>
        <w:t>Research Breakfast Seminar Series, USC Information Sciences Institute</w:t>
      </w:r>
    </w:p>
    <w:p w14:paraId="53214BE2" w14:textId="77777777" w:rsidR="00C24F71" w:rsidRDefault="00C24F71" w:rsidP="008C79C3">
      <w:pPr>
        <w:pStyle w:val="ItalicHeading"/>
        <w:rPr>
          <w:bCs/>
        </w:rPr>
      </w:pPr>
    </w:p>
    <w:p w14:paraId="0F74B0C0" w14:textId="239C7A42" w:rsidR="008C79C3" w:rsidRPr="008C79C3" w:rsidRDefault="003D186F" w:rsidP="008C79C3">
      <w:pPr>
        <w:pStyle w:val="ItalicHeading"/>
        <w:rPr>
          <w:bCs/>
        </w:rPr>
      </w:pPr>
      <w:r>
        <w:rPr>
          <w:bCs/>
        </w:rPr>
        <w:t>Building Advanced Search and Analytics Engines over Arbitrary D</w:t>
      </w:r>
      <w:r w:rsidR="008C79C3" w:rsidRPr="008C79C3">
        <w:rPr>
          <w:bCs/>
        </w:rPr>
        <w:t>omains...</w:t>
      </w:r>
      <w:r>
        <w:rPr>
          <w:bCs/>
        </w:rPr>
        <w:t>W</w:t>
      </w:r>
      <w:r w:rsidR="008C79C3" w:rsidRPr="008C79C3">
        <w:rPr>
          <w:bCs/>
        </w:rPr>
        <w:t xml:space="preserve">ithout a </w:t>
      </w:r>
      <w:r>
        <w:rPr>
          <w:bCs/>
        </w:rPr>
        <w:t>D</w:t>
      </w:r>
      <w:r w:rsidR="008C79C3" w:rsidRPr="008C79C3">
        <w:rPr>
          <w:bCs/>
        </w:rPr>
        <w:t xml:space="preserve">ata </w:t>
      </w:r>
      <w:r>
        <w:rPr>
          <w:bCs/>
        </w:rPr>
        <w:t>S</w:t>
      </w:r>
      <w:r w:rsidR="008C79C3" w:rsidRPr="008C79C3">
        <w:rPr>
          <w:bCs/>
        </w:rPr>
        <w:t>cientist</w:t>
      </w:r>
      <w:r w:rsidR="008C79C3">
        <w:rPr>
          <w:bCs/>
        </w:rPr>
        <w:tab/>
      </w:r>
      <w:r w:rsidR="008C79C3">
        <w:rPr>
          <w:bCs/>
        </w:rPr>
        <w:tab/>
      </w:r>
      <w:r w:rsidR="008C79C3">
        <w:rPr>
          <w:b/>
          <w:i w:val="0"/>
        </w:rPr>
        <w:t>Jan</w:t>
      </w:r>
      <w:r w:rsidR="00F31C61">
        <w:rPr>
          <w:b/>
          <w:i w:val="0"/>
        </w:rPr>
        <w:t>.</w:t>
      </w:r>
      <w:r w:rsidR="008C79C3">
        <w:rPr>
          <w:b/>
          <w:i w:val="0"/>
        </w:rPr>
        <w:t xml:space="preserve"> 2018</w:t>
      </w:r>
    </w:p>
    <w:p w14:paraId="797B3F29" w14:textId="62C364A2" w:rsidR="008C79C3" w:rsidRPr="008C79C3" w:rsidRDefault="008C79C3" w:rsidP="00301DA6">
      <w:pPr>
        <w:pStyle w:val="ItalicHeading"/>
        <w:rPr>
          <w:i w:val="0"/>
        </w:rPr>
      </w:pPr>
      <w:r>
        <w:rPr>
          <w:i w:val="0"/>
        </w:rPr>
        <w:t>Invited speaker at Data Day Texas</w:t>
      </w:r>
    </w:p>
    <w:p w14:paraId="0833081A" w14:textId="77777777" w:rsidR="008C79C3" w:rsidRDefault="008C79C3" w:rsidP="00301DA6">
      <w:pPr>
        <w:pStyle w:val="ItalicHeading"/>
      </w:pPr>
    </w:p>
    <w:p w14:paraId="79F4E3AB" w14:textId="5114DD02" w:rsidR="00301DA6" w:rsidRPr="000114FB" w:rsidRDefault="004C37B0" w:rsidP="00301DA6">
      <w:pPr>
        <w:pStyle w:val="ItalicHeading"/>
        <w:rPr>
          <w:i w:val="0"/>
        </w:rPr>
      </w:pPr>
      <w:r>
        <w:t>Building Domain-specific Search Engines for Investigative Decision Support</w:t>
      </w:r>
      <w:r w:rsidR="00301DA6">
        <w:tab/>
      </w:r>
      <w:r w:rsidR="00301DA6">
        <w:tab/>
      </w:r>
      <w:r w:rsidR="00301DA6">
        <w:tab/>
      </w:r>
      <w:r w:rsidR="00301DA6">
        <w:tab/>
      </w:r>
      <w:r w:rsidR="00301DA6">
        <w:rPr>
          <w:b/>
          <w:i w:val="0"/>
        </w:rPr>
        <w:t>Jan</w:t>
      </w:r>
      <w:r w:rsidR="00F31C61">
        <w:rPr>
          <w:b/>
          <w:i w:val="0"/>
        </w:rPr>
        <w:t>.</w:t>
      </w:r>
      <w:r w:rsidR="00301DA6">
        <w:rPr>
          <w:b/>
          <w:i w:val="0"/>
        </w:rPr>
        <w:t xml:space="preserve"> 201</w:t>
      </w:r>
      <w:r>
        <w:rPr>
          <w:b/>
          <w:i w:val="0"/>
        </w:rPr>
        <w:t>8</w:t>
      </w:r>
      <w:r w:rsidR="00301DA6">
        <w:tab/>
      </w:r>
    </w:p>
    <w:p w14:paraId="3D680D55" w14:textId="009A12E7" w:rsidR="00301DA6" w:rsidRDefault="00301DA6" w:rsidP="00301DA6">
      <w:pPr>
        <w:pStyle w:val="ItalicHeading"/>
      </w:pPr>
      <w:r>
        <w:rPr>
          <w:i w:val="0"/>
        </w:rPr>
        <w:t>Invited seminar presentation: USC Department of Industrial and Systems Engineering</w:t>
      </w:r>
    </w:p>
    <w:p w14:paraId="5BD448AC" w14:textId="77777777" w:rsidR="00301DA6" w:rsidRDefault="00301DA6" w:rsidP="004E7844">
      <w:pPr>
        <w:pStyle w:val="ItalicHeading"/>
      </w:pPr>
    </w:p>
    <w:p w14:paraId="151DA067" w14:textId="5579C676" w:rsidR="004E7844" w:rsidRPr="000114FB" w:rsidRDefault="004E7844" w:rsidP="004E7844">
      <w:pPr>
        <w:pStyle w:val="ItalicHeading"/>
        <w:rPr>
          <w:i w:val="0"/>
        </w:rPr>
      </w:pPr>
      <w:r>
        <w:t>On the Future of the Semantic Web</w:t>
      </w:r>
      <w:r>
        <w:tab/>
      </w:r>
      <w:r>
        <w:tab/>
      </w:r>
      <w:r>
        <w:tab/>
        <w:t xml:space="preserve"> </w:t>
      </w:r>
      <w:r>
        <w:tab/>
      </w:r>
      <w:r>
        <w:tab/>
      </w:r>
      <w:r>
        <w:tab/>
      </w:r>
      <w:r>
        <w:tab/>
      </w:r>
      <w:r>
        <w:tab/>
      </w:r>
      <w:r>
        <w:rPr>
          <w:b/>
          <w:i w:val="0"/>
        </w:rPr>
        <w:t>Dec</w:t>
      </w:r>
      <w:r w:rsidR="00F31C61">
        <w:rPr>
          <w:b/>
          <w:i w:val="0"/>
        </w:rPr>
        <w:t>.</w:t>
      </w:r>
      <w:r>
        <w:rPr>
          <w:b/>
          <w:i w:val="0"/>
        </w:rPr>
        <w:t xml:space="preserve"> 2017</w:t>
      </w:r>
      <w:r>
        <w:tab/>
      </w:r>
    </w:p>
    <w:p w14:paraId="02D1E384" w14:textId="6269A88B" w:rsidR="00430638" w:rsidRDefault="004E7844" w:rsidP="004E7844">
      <w:pPr>
        <w:pStyle w:val="ItalicHeading"/>
      </w:pPr>
      <w:r>
        <w:rPr>
          <w:i w:val="0"/>
        </w:rPr>
        <w:t xml:space="preserve">Invited presentation at the Digital Turn in Comparative Constitutionalism Workshop, held in Hannover, Germany </w:t>
      </w:r>
    </w:p>
    <w:p w14:paraId="71EBF065" w14:textId="77777777" w:rsidR="00430638" w:rsidRDefault="00430638" w:rsidP="000114FB">
      <w:pPr>
        <w:pStyle w:val="ItalicHeading"/>
      </w:pPr>
    </w:p>
    <w:p w14:paraId="1AAACEC5" w14:textId="3AA17648" w:rsidR="000114FB" w:rsidRPr="000114FB" w:rsidRDefault="000114FB" w:rsidP="000114FB">
      <w:pPr>
        <w:pStyle w:val="ItalicHeading"/>
        <w:rPr>
          <w:i w:val="0"/>
        </w:rPr>
      </w:pPr>
      <w:r>
        <w:t>Neural Embeddings for Populated Geonames Locations</w:t>
      </w:r>
      <w:r>
        <w:tab/>
      </w:r>
      <w:r>
        <w:tab/>
        <w:t xml:space="preserve"> </w:t>
      </w:r>
      <w:r>
        <w:tab/>
      </w:r>
      <w:r>
        <w:tab/>
      </w:r>
      <w:r>
        <w:tab/>
      </w:r>
      <w:r>
        <w:tab/>
      </w:r>
      <w:r>
        <w:rPr>
          <w:b/>
          <w:i w:val="0"/>
        </w:rPr>
        <w:t>Oct</w:t>
      </w:r>
      <w:r w:rsidR="00F31C61">
        <w:rPr>
          <w:b/>
          <w:i w:val="0"/>
        </w:rPr>
        <w:t>.</w:t>
      </w:r>
      <w:r>
        <w:rPr>
          <w:b/>
          <w:i w:val="0"/>
        </w:rPr>
        <w:t xml:space="preserve"> 2017</w:t>
      </w:r>
      <w:r>
        <w:tab/>
      </w:r>
    </w:p>
    <w:p w14:paraId="25CB11AB" w14:textId="7297C4A2" w:rsidR="000114FB" w:rsidRDefault="000114FB" w:rsidP="000114FB">
      <w:pPr>
        <w:pStyle w:val="ItalicHeading"/>
        <w:rPr>
          <w:i w:val="0"/>
        </w:rPr>
      </w:pPr>
      <w:r>
        <w:rPr>
          <w:i w:val="0"/>
        </w:rPr>
        <w:t>International Semantic Web Conference, held in Vienna, Austria</w:t>
      </w:r>
    </w:p>
    <w:p w14:paraId="7A718623" w14:textId="77777777" w:rsidR="000114FB" w:rsidRDefault="000114FB" w:rsidP="000114FB">
      <w:pPr>
        <w:pStyle w:val="ItalicHeading"/>
        <w:rPr>
          <w:i w:val="0"/>
        </w:rPr>
      </w:pPr>
    </w:p>
    <w:p w14:paraId="146515EA" w14:textId="3A0A5A64" w:rsidR="000114FB" w:rsidRPr="000114FB" w:rsidRDefault="000114FB" w:rsidP="000114FB">
      <w:pPr>
        <w:pStyle w:val="ItalicHeading"/>
        <w:rPr>
          <w:i w:val="0"/>
        </w:rPr>
      </w:pPr>
      <w:r>
        <w:t>An Investigative Search Engine for the Human Trafficking Domain</w:t>
      </w:r>
      <w:r>
        <w:tab/>
      </w:r>
      <w:r>
        <w:tab/>
      </w:r>
      <w:r>
        <w:tab/>
      </w:r>
      <w:r>
        <w:tab/>
      </w:r>
      <w:r>
        <w:tab/>
      </w:r>
      <w:r>
        <w:rPr>
          <w:b/>
          <w:i w:val="0"/>
        </w:rPr>
        <w:t>Oct</w:t>
      </w:r>
      <w:r w:rsidR="00F31C61">
        <w:rPr>
          <w:b/>
          <w:i w:val="0"/>
        </w:rPr>
        <w:t>.</w:t>
      </w:r>
      <w:r>
        <w:rPr>
          <w:b/>
          <w:i w:val="0"/>
        </w:rPr>
        <w:t xml:space="preserve"> 2017</w:t>
      </w:r>
      <w:r>
        <w:tab/>
      </w:r>
    </w:p>
    <w:p w14:paraId="018EC6DC" w14:textId="2C076BB6" w:rsidR="000114FB" w:rsidRDefault="000114FB" w:rsidP="000114FB">
      <w:pPr>
        <w:pStyle w:val="ItalicHeading"/>
        <w:rPr>
          <w:i w:val="0"/>
        </w:rPr>
      </w:pPr>
      <w:r>
        <w:rPr>
          <w:i w:val="0"/>
        </w:rPr>
        <w:t>International Semantic Web Conference, held in Vienna, Austria</w:t>
      </w:r>
    </w:p>
    <w:p w14:paraId="63DCFBC8" w14:textId="77777777" w:rsidR="000114FB" w:rsidRDefault="000114FB" w:rsidP="000114FB">
      <w:pPr>
        <w:pStyle w:val="ItalicHeading"/>
      </w:pPr>
    </w:p>
    <w:p w14:paraId="2D4E2882" w14:textId="6FA3EC87" w:rsidR="00C3270B" w:rsidRPr="00C7565D" w:rsidRDefault="00C3270B" w:rsidP="00C3270B">
      <w:pPr>
        <w:pStyle w:val="ItalicHeading"/>
        <w:rPr>
          <w:i w:val="0"/>
        </w:rPr>
      </w:pPr>
      <w:r>
        <w:t>From Noisy Information Extraction to Rich Information Retrieval in Unusual Domains</w:t>
      </w:r>
      <w:r>
        <w:tab/>
      </w:r>
      <w:r>
        <w:tab/>
      </w:r>
      <w:r>
        <w:tab/>
      </w:r>
      <w:r>
        <w:tab/>
      </w:r>
      <w:r>
        <w:rPr>
          <w:b/>
          <w:i w:val="0"/>
        </w:rPr>
        <w:t>Jun</w:t>
      </w:r>
      <w:r w:rsidR="00F31C61">
        <w:rPr>
          <w:b/>
          <w:i w:val="0"/>
        </w:rPr>
        <w:t>.</w:t>
      </w:r>
      <w:r>
        <w:rPr>
          <w:b/>
          <w:i w:val="0"/>
        </w:rPr>
        <w:t xml:space="preserve"> 2017</w:t>
      </w:r>
      <w:r>
        <w:tab/>
      </w:r>
    </w:p>
    <w:p w14:paraId="7D0DBADB" w14:textId="0D49D56F" w:rsidR="00C3270B" w:rsidRDefault="00C3270B" w:rsidP="00B71902">
      <w:pPr>
        <w:pStyle w:val="SpaceAfter"/>
        <w:spacing w:after="0"/>
      </w:pPr>
      <w:r>
        <w:t>NLP Seminar</w:t>
      </w:r>
      <w:r w:rsidR="00B71902">
        <w:t xml:space="preserve">, USC </w:t>
      </w:r>
      <w:r>
        <w:t xml:space="preserve">Information Sciences Institute </w:t>
      </w:r>
    </w:p>
    <w:p w14:paraId="7783438A" w14:textId="77777777" w:rsidR="00C3270B" w:rsidRDefault="00C3270B" w:rsidP="00ED4F4E">
      <w:pPr>
        <w:pStyle w:val="ItalicHeading"/>
      </w:pPr>
    </w:p>
    <w:p w14:paraId="24665178" w14:textId="0809B586" w:rsidR="005F4A54" w:rsidRPr="002173E7" w:rsidRDefault="005F4A54" w:rsidP="002173E7">
      <w:pPr>
        <w:pStyle w:val="ItalicHeading"/>
        <w:rPr>
          <w:i w:val="0"/>
        </w:rPr>
      </w:pPr>
      <w:r w:rsidRPr="00F1228A">
        <w:t>Predicting Role Relevance with Minimal Domain Expertise in a Financial Domain</w:t>
      </w:r>
      <w:r>
        <w:tab/>
      </w:r>
      <w:r>
        <w:tab/>
      </w:r>
      <w:r>
        <w:tab/>
      </w:r>
      <w:r>
        <w:tab/>
      </w:r>
      <w:r>
        <w:rPr>
          <w:b/>
          <w:i w:val="0"/>
        </w:rPr>
        <w:t>May 2017</w:t>
      </w:r>
      <w:r>
        <w:tab/>
      </w:r>
    </w:p>
    <w:p w14:paraId="0450261D" w14:textId="77777777" w:rsidR="005F4A54" w:rsidRDefault="005F4A54" w:rsidP="005F4A54">
      <w:pPr>
        <w:pStyle w:val="ItalicHeading"/>
      </w:pPr>
      <w:r>
        <w:rPr>
          <w:i w:val="0"/>
        </w:rPr>
        <w:t>DSMM Workshop at ACM SIGMOD, 2017, held in Chicago, Illinois</w:t>
      </w:r>
    </w:p>
    <w:p w14:paraId="11D2DEE2" w14:textId="77777777" w:rsidR="005F4A54" w:rsidRDefault="005F4A54" w:rsidP="005F4A54">
      <w:pPr>
        <w:pStyle w:val="ItalicHeading"/>
      </w:pPr>
    </w:p>
    <w:p w14:paraId="3673D320" w14:textId="647137BA" w:rsidR="005F4A54" w:rsidRPr="002173E7" w:rsidRDefault="005F4A54" w:rsidP="002173E7">
      <w:pPr>
        <w:pStyle w:val="ItalicHeading"/>
        <w:rPr>
          <w:i w:val="0"/>
        </w:rPr>
      </w:pPr>
      <w:r w:rsidRPr="00F1228A">
        <w:t>Using Contexts and Constraints for Improved Geotagging of Human Trafficking Webpages</w:t>
      </w:r>
      <w:r>
        <w:tab/>
      </w:r>
      <w:r>
        <w:tab/>
      </w:r>
      <w:r>
        <w:tab/>
      </w:r>
      <w:r>
        <w:rPr>
          <w:b/>
          <w:i w:val="0"/>
        </w:rPr>
        <w:t>May 2017</w:t>
      </w:r>
      <w:r>
        <w:tab/>
      </w:r>
    </w:p>
    <w:p w14:paraId="78034BEB" w14:textId="37646CCC" w:rsidR="005F4A54" w:rsidRDefault="005F4A54" w:rsidP="005F4A54">
      <w:pPr>
        <w:pStyle w:val="ItalicHeading"/>
      </w:pPr>
      <w:r>
        <w:rPr>
          <w:i w:val="0"/>
        </w:rPr>
        <w:t>GeoRich Workshop at ACM SIGMOD, 2017, held in Chicago, Illinois</w:t>
      </w:r>
    </w:p>
    <w:p w14:paraId="481F4333" w14:textId="77777777" w:rsidR="005F4A54" w:rsidRDefault="005F4A54" w:rsidP="00ED4F4E">
      <w:pPr>
        <w:pStyle w:val="ItalicHeading"/>
      </w:pPr>
    </w:p>
    <w:p w14:paraId="18C0BF19" w14:textId="2387F855" w:rsidR="00ED4F4E" w:rsidRPr="00C7565D" w:rsidRDefault="00ED4F4E" w:rsidP="00ED4F4E">
      <w:pPr>
        <w:pStyle w:val="ItalicHeading"/>
        <w:rPr>
          <w:i w:val="0"/>
        </w:rPr>
      </w:pPr>
      <w:r>
        <w:t>Populating a Linked Data Entity Name System</w:t>
      </w:r>
      <w:r>
        <w:tab/>
      </w:r>
      <w:r>
        <w:tab/>
      </w:r>
      <w:r>
        <w:tab/>
      </w:r>
      <w:r>
        <w:tab/>
      </w:r>
      <w:r>
        <w:tab/>
      </w:r>
      <w:r>
        <w:tab/>
      </w:r>
      <w:r>
        <w:tab/>
      </w:r>
      <w:r>
        <w:rPr>
          <w:b/>
          <w:i w:val="0"/>
        </w:rPr>
        <w:t>Apr</w:t>
      </w:r>
      <w:r w:rsidR="00F31C61">
        <w:rPr>
          <w:b/>
          <w:i w:val="0"/>
        </w:rPr>
        <w:t>.</w:t>
      </w:r>
      <w:r>
        <w:rPr>
          <w:b/>
          <w:i w:val="0"/>
        </w:rPr>
        <w:t xml:space="preserve"> 2016</w:t>
      </w:r>
      <w:r>
        <w:tab/>
      </w:r>
    </w:p>
    <w:p w14:paraId="433EA4D7" w14:textId="280020A0" w:rsidR="00ED4F4E" w:rsidRDefault="00ED4F4E" w:rsidP="00ED4F4E">
      <w:pPr>
        <w:pStyle w:val="SpaceAfter"/>
        <w:spacing w:after="0"/>
      </w:pPr>
      <w:r>
        <w:t>Ph.D. Final Defense, University of Texas at Austin</w:t>
      </w:r>
    </w:p>
    <w:p w14:paraId="5546B53B" w14:textId="6C99F3FA" w:rsidR="00ED4F4E" w:rsidRDefault="00ED4F4E" w:rsidP="00ED4F4E">
      <w:pPr>
        <w:pStyle w:val="SpaceAfter"/>
        <w:spacing w:after="0"/>
      </w:pPr>
      <w:r>
        <w:t>Committee: Daniel P. Miranker (chair), Raymond Mooney, Joydeep Ghosh, Risto Miikkulainen and Eric Price</w:t>
      </w:r>
    </w:p>
    <w:p w14:paraId="6931C091" w14:textId="505DD92D" w:rsidR="00ED4F4E" w:rsidRDefault="00ED4F4E" w:rsidP="00ED4F4E">
      <w:pPr>
        <w:pStyle w:val="SpaceAfter"/>
        <w:spacing w:after="0"/>
      </w:pPr>
    </w:p>
    <w:p w14:paraId="63BF7EA7" w14:textId="0B1F4DBB" w:rsidR="00ED4F4E" w:rsidRPr="00C7565D" w:rsidRDefault="00ED4F4E" w:rsidP="00ED4F4E">
      <w:pPr>
        <w:pStyle w:val="ItalicHeading"/>
        <w:rPr>
          <w:i w:val="0"/>
        </w:rPr>
      </w:pPr>
      <w:r>
        <w:t>Populating a Linked Data Entity Name System</w:t>
      </w:r>
      <w:r>
        <w:tab/>
      </w:r>
      <w:r>
        <w:tab/>
      </w:r>
      <w:r>
        <w:tab/>
      </w:r>
      <w:r>
        <w:tab/>
      </w:r>
      <w:r>
        <w:tab/>
      </w:r>
      <w:r>
        <w:tab/>
      </w:r>
      <w:r>
        <w:tab/>
      </w:r>
      <w:r>
        <w:rPr>
          <w:b/>
          <w:i w:val="0"/>
        </w:rPr>
        <w:t>Apr</w:t>
      </w:r>
      <w:r w:rsidR="00F31C61">
        <w:rPr>
          <w:b/>
          <w:i w:val="0"/>
        </w:rPr>
        <w:t>.</w:t>
      </w:r>
      <w:r>
        <w:rPr>
          <w:b/>
          <w:i w:val="0"/>
        </w:rPr>
        <w:t xml:space="preserve"> 2016</w:t>
      </w:r>
      <w:r>
        <w:tab/>
      </w:r>
    </w:p>
    <w:p w14:paraId="446AB365" w14:textId="314F14C6" w:rsidR="00ED4F4E" w:rsidRDefault="00ED4F4E" w:rsidP="00ED4F4E">
      <w:pPr>
        <w:pStyle w:val="SpaceAfter"/>
        <w:spacing w:after="0"/>
      </w:pPr>
      <w:r>
        <w:t>AI Seminar: Interview Talk</w:t>
      </w:r>
    </w:p>
    <w:p w14:paraId="3B6174AE" w14:textId="2D489586" w:rsidR="00ED4F4E" w:rsidRDefault="00B71902" w:rsidP="00ED4F4E">
      <w:pPr>
        <w:pStyle w:val="SpaceAfter"/>
        <w:spacing w:after="0"/>
      </w:pPr>
      <w:r>
        <w:t xml:space="preserve">USC </w:t>
      </w:r>
      <w:r w:rsidR="00ED4F4E">
        <w:t xml:space="preserve">Information Sciences Institute </w:t>
      </w:r>
    </w:p>
    <w:p w14:paraId="1123EB5C" w14:textId="59F66A02" w:rsidR="00ED4F4E" w:rsidRDefault="00ED4F4E" w:rsidP="00ED4F4E">
      <w:pPr>
        <w:pStyle w:val="ItalicHeading"/>
        <w:rPr>
          <w:i w:val="0"/>
        </w:rPr>
      </w:pPr>
    </w:p>
    <w:p w14:paraId="5DA1AAD1" w14:textId="51D254E6" w:rsidR="00ED4F4E" w:rsidRPr="00C7565D" w:rsidRDefault="00ED4F4E" w:rsidP="00ED4F4E">
      <w:pPr>
        <w:pStyle w:val="ItalicHeading"/>
        <w:rPr>
          <w:i w:val="0"/>
        </w:rPr>
      </w:pPr>
      <w:r>
        <w:t>Decision-making Bias in Instance Matching Model Selection</w:t>
      </w:r>
      <w:r>
        <w:tab/>
      </w:r>
      <w:r>
        <w:tab/>
      </w:r>
      <w:r>
        <w:tab/>
      </w:r>
      <w:r>
        <w:tab/>
      </w:r>
      <w:r>
        <w:tab/>
      </w:r>
      <w:r>
        <w:tab/>
      </w:r>
      <w:r>
        <w:rPr>
          <w:b/>
          <w:i w:val="0"/>
        </w:rPr>
        <w:t>Oct</w:t>
      </w:r>
      <w:r w:rsidR="00F31C61">
        <w:rPr>
          <w:b/>
          <w:i w:val="0"/>
        </w:rPr>
        <w:t>.</w:t>
      </w:r>
      <w:r>
        <w:rPr>
          <w:b/>
          <w:i w:val="0"/>
        </w:rPr>
        <w:t xml:space="preserve"> 2015</w:t>
      </w:r>
      <w:r>
        <w:tab/>
      </w:r>
    </w:p>
    <w:p w14:paraId="5D4DB30E" w14:textId="549CFD16" w:rsidR="00ED4F4E" w:rsidRDefault="00ED4F4E" w:rsidP="00ED4F4E">
      <w:pPr>
        <w:pStyle w:val="ItalicHeading"/>
      </w:pPr>
      <w:r w:rsidRPr="00CB13E3">
        <w:rPr>
          <w:i w:val="0"/>
        </w:rPr>
        <w:t>The 14</w:t>
      </w:r>
      <w:r w:rsidRPr="00CB13E3">
        <w:rPr>
          <w:i w:val="0"/>
          <w:vertAlign w:val="superscript"/>
        </w:rPr>
        <w:t>th</w:t>
      </w:r>
      <w:r w:rsidRPr="00CB13E3">
        <w:rPr>
          <w:i w:val="0"/>
        </w:rPr>
        <w:t xml:space="preserve"> International Semantic Web Conference, held in Bethlehem, Pennsylvania</w:t>
      </w:r>
    </w:p>
    <w:p w14:paraId="512376B3" w14:textId="77777777" w:rsidR="00C7565D" w:rsidRDefault="00C7565D" w:rsidP="008636BB">
      <w:pPr>
        <w:pStyle w:val="ItalicHeading"/>
      </w:pPr>
    </w:p>
    <w:p w14:paraId="4BC11E39" w14:textId="05964D66" w:rsidR="008636BB" w:rsidRDefault="008636BB" w:rsidP="008636BB">
      <w:pPr>
        <w:pStyle w:val="ItalicHeading"/>
      </w:pPr>
      <w:r>
        <w:t>Sorted Neighborhood for Schema-free RDF Data</w:t>
      </w:r>
      <w:r w:rsidR="00C7565D">
        <w:tab/>
      </w:r>
      <w:r w:rsidR="00C7565D">
        <w:tab/>
      </w:r>
      <w:r w:rsidR="00C7565D">
        <w:tab/>
      </w:r>
      <w:r w:rsidR="00C7565D">
        <w:tab/>
      </w:r>
      <w:r w:rsidR="00C7565D">
        <w:tab/>
      </w:r>
      <w:r w:rsidR="00C7565D">
        <w:tab/>
      </w:r>
      <w:r w:rsidR="00C7565D">
        <w:tab/>
      </w:r>
      <w:r w:rsidR="00C7565D">
        <w:rPr>
          <w:b/>
          <w:i w:val="0"/>
        </w:rPr>
        <w:t>May 2015</w:t>
      </w:r>
      <w:r>
        <w:tab/>
      </w:r>
    </w:p>
    <w:p w14:paraId="4AB13FE8" w14:textId="77777777" w:rsidR="008636BB" w:rsidRDefault="008636BB" w:rsidP="008636BB">
      <w:pPr>
        <w:pStyle w:val="ItalicHeading"/>
        <w:rPr>
          <w:i w:val="0"/>
        </w:rPr>
      </w:pPr>
      <w:r>
        <w:rPr>
          <w:i w:val="0"/>
        </w:rPr>
        <w:t>The 4</w:t>
      </w:r>
      <w:r w:rsidRPr="008636BB">
        <w:rPr>
          <w:i w:val="0"/>
          <w:vertAlign w:val="superscript"/>
        </w:rPr>
        <w:t>th</w:t>
      </w:r>
      <w:r>
        <w:rPr>
          <w:i w:val="0"/>
        </w:rPr>
        <w:t xml:space="preserve"> Knowledge Discovery and Data Mining meets Linked Open Data workshop, </w:t>
      </w:r>
    </w:p>
    <w:p w14:paraId="0CED80E6" w14:textId="77777777" w:rsidR="008636BB" w:rsidRDefault="008636BB" w:rsidP="008636BB">
      <w:pPr>
        <w:pStyle w:val="ItalicHeading"/>
        <w:rPr>
          <w:i w:val="0"/>
        </w:rPr>
      </w:pPr>
      <w:r>
        <w:rPr>
          <w:i w:val="0"/>
        </w:rPr>
        <w:t>T</w:t>
      </w:r>
      <w:r w:rsidRPr="00F43C28">
        <w:rPr>
          <w:i w:val="0"/>
        </w:rPr>
        <w:t>he 12</w:t>
      </w:r>
      <w:r w:rsidRPr="00F43C28">
        <w:rPr>
          <w:i w:val="0"/>
          <w:vertAlign w:val="superscript"/>
        </w:rPr>
        <w:t>th</w:t>
      </w:r>
      <w:r w:rsidRPr="00F43C28">
        <w:rPr>
          <w:i w:val="0"/>
        </w:rPr>
        <w:t xml:space="preserve"> European Semantic Web Conference</w:t>
      </w:r>
      <w:r>
        <w:rPr>
          <w:i w:val="0"/>
        </w:rPr>
        <w:t>, held in Portoroz, Slovenia</w:t>
      </w:r>
    </w:p>
    <w:p w14:paraId="0E76B453" w14:textId="77777777" w:rsidR="008636BB" w:rsidRDefault="008636BB" w:rsidP="008636BB">
      <w:pPr>
        <w:pStyle w:val="ItalicHeading"/>
      </w:pPr>
    </w:p>
    <w:p w14:paraId="7AF0938A" w14:textId="5F949A3B" w:rsidR="00DA7780" w:rsidRDefault="00DA7780" w:rsidP="008636BB">
      <w:pPr>
        <w:pStyle w:val="ItalicHeading"/>
      </w:pPr>
      <w:r>
        <w:lastRenderedPageBreak/>
        <w:t>Semi-supervised Instance Matching using B</w:t>
      </w:r>
      <w:r w:rsidR="001B0B45">
        <w:t>oosted Classifiers</w:t>
      </w:r>
      <w:r w:rsidR="00C7565D">
        <w:tab/>
      </w:r>
      <w:r w:rsidR="00C7565D">
        <w:tab/>
      </w:r>
      <w:r w:rsidR="00C7565D">
        <w:tab/>
      </w:r>
      <w:r w:rsidR="00C7565D">
        <w:tab/>
      </w:r>
      <w:r w:rsidR="00C7565D">
        <w:tab/>
      </w:r>
      <w:r w:rsidR="00C7565D">
        <w:tab/>
      </w:r>
      <w:r w:rsidR="00C7565D">
        <w:rPr>
          <w:b/>
          <w:i w:val="0"/>
        </w:rPr>
        <w:t>May 2015</w:t>
      </w:r>
      <w:r>
        <w:tab/>
      </w:r>
    </w:p>
    <w:p w14:paraId="7A590898" w14:textId="77777777" w:rsidR="00DA7780" w:rsidRPr="00F43C28" w:rsidRDefault="00DA7780" w:rsidP="00DA7780">
      <w:pPr>
        <w:pStyle w:val="ItalicHeading"/>
        <w:rPr>
          <w:i w:val="0"/>
        </w:rPr>
      </w:pPr>
      <w:r w:rsidRPr="00F43C28">
        <w:rPr>
          <w:i w:val="0"/>
        </w:rPr>
        <w:t>The 12</w:t>
      </w:r>
      <w:r w:rsidRPr="00F43C28">
        <w:rPr>
          <w:i w:val="0"/>
          <w:vertAlign w:val="superscript"/>
        </w:rPr>
        <w:t>th</w:t>
      </w:r>
      <w:r w:rsidRPr="00F43C28">
        <w:rPr>
          <w:i w:val="0"/>
        </w:rPr>
        <w:t xml:space="preserve"> European Semantic Web Conference</w:t>
      </w:r>
      <w:r w:rsidR="008636BB">
        <w:rPr>
          <w:i w:val="0"/>
        </w:rPr>
        <w:t>, held in Portoroz, Slovenia</w:t>
      </w:r>
    </w:p>
    <w:p w14:paraId="44ABABF9" w14:textId="77777777" w:rsidR="00DA7780" w:rsidRDefault="00DA7780" w:rsidP="00DA7780">
      <w:pPr>
        <w:pStyle w:val="ItalicHeading"/>
      </w:pPr>
    </w:p>
    <w:p w14:paraId="08F159EF" w14:textId="33635666" w:rsidR="00DA7780" w:rsidRPr="008636BB" w:rsidRDefault="00DA7780" w:rsidP="008636BB">
      <w:pPr>
        <w:pStyle w:val="ItalicHeading"/>
      </w:pPr>
      <w:r>
        <w:t xml:space="preserve">Entity Resolution in a </w:t>
      </w:r>
      <w:r w:rsidR="001B0B45">
        <w:t>Big Data Framework</w:t>
      </w:r>
      <w:r w:rsidR="00C7565D">
        <w:tab/>
      </w:r>
      <w:r w:rsidR="00C7565D">
        <w:tab/>
      </w:r>
      <w:r w:rsidR="00C7565D">
        <w:tab/>
      </w:r>
      <w:r w:rsidR="00C7565D">
        <w:tab/>
      </w:r>
      <w:r w:rsidR="00C7565D">
        <w:tab/>
      </w:r>
      <w:r w:rsidR="00C7565D">
        <w:tab/>
      </w:r>
      <w:r w:rsidR="00C7565D">
        <w:tab/>
      </w:r>
      <w:r w:rsidRPr="009F1E69">
        <w:rPr>
          <w:b/>
          <w:i w:val="0"/>
        </w:rPr>
        <w:t>Jan</w:t>
      </w:r>
      <w:r w:rsidR="00F31C61">
        <w:rPr>
          <w:b/>
          <w:i w:val="0"/>
        </w:rPr>
        <w:t>.</w:t>
      </w:r>
      <w:r w:rsidRPr="009F1E69">
        <w:rPr>
          <w:b/>
          <w:i w:val="0"/>
        </w:rPr>
        <w:t xml:space="preserve"> 2015</w:t>
      </w:r>
      <w:r w:rsidRPr="00992F7B">
        <w:rPr>
          <w:b/>
        </w:rPr>
        <w:tab/>
      </w:r>
    </w:p>
    <w:p w14:paraId="2E13DD93" w14:textId="77777777" w:rsidR="00DA7780" w:rsidRDefault="00DA7780" w:rsidP="00DA7780">
      <w:pPr>
        <w:pStyle w:val="SpaceAfter"/>
        <w:spacing w:after="0"/>
      </w:pPr>
      <w:r>
        <w:t>Doctoral consortium, the 29</w:t>
      </w:r>
      <w:r w:rsidRPr="00444C3D">
        <w:rPr>
          <w:vertAlign w:val="superscript"/>
        </w:rPr>
        <w:t>th</w:t>
      </w:r>
      <w:r>
        <w:t xml:space="preserve"> Conference on Artificial Intelligence (AAAI)</w:t>
      </w:r>
    </w:p>
    <w:p w14:paraId="4B280946" w14:textId="77777777" w:rsidR="00DA7780" w:rsidRDefault="00DA7780" w:rsidP="00DA7780">
      <w:pPr>
        <w:pStyle w:val="SpaceAfter"/>
        <w:spacing w:after="0"/>
      </w:pPr>
    </w:p>
    <w:p w14:paraId="59F89719" w14:textId="4B366E34" w:rsidR="00DA7780" w:rsidRPr="008636BB" w:rsidRDefault="00DA7780" w:rsidP="008636BB">
      <w:pPr>
        <w:pStyle w:val="ItalicHeading"/>
      </w:pPr>
      <w:r>
        <w:t>Populating a Linked Data-based Entity Name System</w:t>
      </w:r>
      <w:r w:rsidR="00C7565D">
        <w:tab/>
      </w:r>
      <w:r w:rsidR="00C7565D">
        <w:tab/>
      </w:r>
      <w:r w:rsidR="00C7565D">
        <w:tab/>
      </w:r>
      <w:r w:rsidR="00C7565D">
        <w:tab/>
      </w:r>
      <w:r w:rsidR="00C7565D">
        <w:tab/>
      </w:r>
      <w:r w:rsidR="00C7565D">
        <w:tab/>
      </w:r>
      <w:r w:rsidR="00F31C61">
        <w:rPr>
          <w:b/>
          <w:i w:val="0"/>
        </w:rPr>
        <w:t>Nov.</w:t>
      </w:r>
      <w:r>
        <w:rPr>
          <w:b/>
          <w:i w:val="0"/>
        </w:rPr>
        <w:t xml:space="preserve"> </w:t>
      </w:r>
      <w:r w:rsidRPr="00DA7780">
        <w:rPr>
          <w:b/>
          <w:i w:val="0"/>
        </w:rPr>
        <w:t>2014</w:t>
      </w:r>
      <w:r w:rsidRPr="00992F7B">
        <w:rPr>
          <w:b/>
        </w:rPr>
        <w:tab/>
      </w:r>
    </w:p>
    <w:p w14:paraId="30C97DAA" w14:textId="77777777" w:rsidR="00DA7780" w:rsidRDefault="00DA7780" w:rsidP="00DA7780">
      <w:pPr>
        <w:pStyle w:val="SpaceAfter"/>
        <w:spacing w:after="0"/>
      </w:pPr>
      <w:r>
        <w:t>P</w:t>
      </w:r>
      <w:r w:rsidR="001B0B45">
        <w:t>h.D. Oral Proposal, University of Texas at Austin</w:t>
      </w:r>
    </w:p>
    <w:p w14:paraId="3CE6A598" w14:textId="77777777" w:rsidR="001B0B45" w:rsidRDefault="001B0B45" w:rsidP="00DA7780">
      <w:pPr>
        <w:pStyle w:val="SpaceAfter"/>
        <w:spacing w:after="0"/>
      </w:pPr>
      <w:r>
        <w:t>Committee: Daniel P. Miranker (chair), Raymond Mooney, Joydeep Ghosh, Risto Miikkulainen and Eric Price</w:t>
      </w:r>
    </w:p>
    <w:p w14:paraId="776B92F4" w14:textId="77777777" w:rsidR="00DA7780" w:rsidRDefault="00DA7780" w:rsidP="00DA7780">
      <w:pPr>
        <w:pStyle w:val="ItalicHeading"/>
      </w:pPr>
    </w:p>
    <w:p w14:paraId="74F19991" w14:textId="5096CDBE" w:rsidR="00DA7780" w:rsidRPr="008636BB" w:rsidRDefault="00DA7780" w:rsidP="008636BB">
      <w:pPr>
        <w:pStyle w:val="ItalicHeading"/>
      </w:pPr>
      <w:r>
        <w:t>Populating Entity Name Systems for Big Data Integration</w:t>
      </w:r>
      <w:r w:rsidR="00C7565D">
        <w:tab/>
      </w:r>
      <w:r w:rsidR="00C7565D">
        <w:tab/>
      </w:r>
      <w:r w:rsidR="00C7565D">
        <w:tab/>
      </w:r>
      <w:r w:rsidR="00C7565D">
        <w:tab/>
      </w:r>
      <w:r w:rsidR="00C7565D">
        <w:tab/>
      </w:r>
      <w:r w:rsidR="00C7565D">
        <w:tab/>
      </w:r>
      <w:r w:rsidRPr="00DA7780">
        <w:rPr>
          <w:b/>
          <w:i w:val="0"/>
        </w:rPr>
        <w:t>Oct</w:t>
      </w:r>
      <w:r w:rsidR="00F31C61">
        <w:rPr>
          <w:b/>
          <w:i w:val="0"/>
        </w:rPr>
        <w:t>.</w:t>
      </w:r>
      <w:r w:rsidRPr="00DA7780">
        <w:rPr>
          <w:b/>
          <w:i w:val="0"/>
        </w:rPr>
        <w:t xml:space="preserve"> 2014</w:t>
      </w:r>
      <w:r w:rsidRPr="00992F7B">
        <w:rPr>
          <w:b/>
        </w:rPr>
        <w:tab/>
      </w:r>
    </w:p>
    <w:p w14:paraId="739D447C" w14:textId="77777777" w:rsidR="00DA7780" w:rsidRPr="00DF72F4" w:rsidRDefault="00DA7780" w:rsidP="00DA7780">
      <w:pPr>
        <w:pStyle w:val="ItalicHeading"/>
        <w:rPr>
          <w:i w:val="0"/>
        </w:rPr>
      </w:pPr>
      <w:r w:rsidRPr="00DF72F4">
        <w:rPr>
          <w:i w:val="0"/>
        </w:rPr>
        <w:t>The 13</w:t>
      </w:r>
      <w:r w:rsidRPr="00DF72F4">
        <w:rPr>
          <w:i w:val="0"/>
          <w:vertAlign w:val="superscript"/>
        </w:rPr>
        <w:t>th</w:t>
      </w:r>
      <w:r w:rsidRPr="00DF72F4">
        <w:rPr>
          <w:i w:val="0"/>
        </w:rPr>
        <w:t xml:space="preserve"> International Semantic Web Conference, held in Riva Del Garda, Italy </w:t>
      </w:r>
    </w:p>
    <w:p w14:paraId="73595024" w14:textId="77777777" w:rsidR="00DA7780" w:rsidRDefault="00DA7780" w:rsidP="00DA7780">
      <w:pPr>
        <w:pStyle w:val="ItalicHeading"/>
      </w:pPr>
    </w:p>
    <w:p w14:paraId="44646219" w14:textId="2C8F69C5" w:rsidR="00DA7780" w:rsidRPr="008636BB" w:rsidRDefault="00DA7780" w:rsidP="008636BB">
      <w:pPr>
        <w:pStyle w:val="ItalicHeading"/>
        <w:rPr>
          <w:i w:val="0"/>
        </w:rPr>
      </w:pPr>
      <w:r>
        <w:t>A Two-Step Blocking Scheme Learner for Scalable Link Discovery</w:t>
      </w:r>
      <w:r w:rsidR="00C7565D">
        <w:tab/>
      </w:r>
      <w:r w:rsidR="00C7565D">
        <w:tab/>
      </w:r>
      <w:r w:rsidR="00C7565D">
        <w:tab/>
      </w:r>
      <w:r w:rsidR="00C7565D">
        <w:tab/>
      </w:r>
      <w:r w:rsidR="00C7565D">
        <w:tab/>
      </w:r>
      <w:r w:rsidRPr="00DA7780">
        <w:rPr>
          <w:b/>
          <w:i w:val="0"/>
        </w:rPr>
        <w:t>Oct</w:t>
      </w:r>
      <w:r w:rsidR="00F31C61">
        <w:rPr>
          <w:b/>
          <w:i w:val="0"/>
        </w:rPr>
        <w:t>.</w:t>
      </w:r>
      <w:r w:rsidRPr="00DA7780">
        <w:rPr>
          <w:b/>
          <w:i w:val="0"/>
        </w:rPr>
        <w:t xml:space="preserve"> 2014</w:t>
      </w:r>
      <w:r w:rsidRPr="00992F7B">
        <w:rPr>
          <w:b/>
        </w:rPr>
        <w:tab/>
      </w:r>
    </w:p>
    <w:p w14:paraId="5A143E02" w14:textId="77777777" w:rsidR="00DA7780" w:rsidRDefault="00DA7780" w:rsidP="00DA7780">
      <w:pPr>
        <w:pStyle w:val="SpaceAfter"/>
        <w:spacing w:after="0"/>
      </w:pPr>
      <w:r w:rsidRPr="00DF72F4">
        <w:t>The 9</w:t>
      </w:r>
      <w:r w:rsidRPr="00DF72F4">
        <w:rPr>
          <w:vertAlign w:val="superscript"/>
        </w:rPr>
        <w:t>th</w:t>
      </w:r>
      <w:r w:rsidRPr="00DF72F4">
        <w:t xml:space="preserve"> International Workshop on Ontology Matching at the 13</w:t>
      </w:r>
      <w:r w:rsidRPr="00DF72F4">
        <w:rPr>
          <w:vertAlign w:val="superscript"/>
        </w:rPr>
        <w:t>th</w:t>
      </w:r>
      <w:r w:rsidRPr="00DF72F4">
        <w:t xml:space="preserve"> International Semantic Web Conference, held in Riva Del Garda, Italy</w:t>
      </w:r>
    </w:p>
    <w:p w14:paraId="559BC644" w14:textId="77777777" w:rsidR="00DA7780" w:rsidRDefault="00DA7780" w:rsidP="00DA7780">
      <w:pPr>
        <w:pStyle w:val="SpaceAfter"/>
        <w:spacing w:after="0"/>
      </w:pPr>
    </w:p>
    <w:p w14:paraId="5411FBFD" w14:textId="73E5278D" w:rsidR="001B0B45" w:rsidRPr="008636BB" w:rsidRDefault="001B0B45" w:rsidP="008636BB">
      <w:pPr>
        <w:pStyle w:val="ItalicHeading"/>
      </w:pPr>
      <w:r>
        <w:t>Populating an Entity Name System</w:t>
      </w:r>
      <w:r w:rsidR="00C7565D">
        <w:tab/>
      </w:r>
      <w:r w:rsidR="00C7565D">
        <w:tab/>
      </w:r>
      <w:r w:rsidR="00C7565D">
        <w:tab/>
      </w:r>
      <w:r w:rsidR="00C7565D">
        <w:tab/>
      </w:r>
      <w:r w:rsidR="00C7565D">
        <w:tab/>
      </w:r>
      <w:r w:rsidR="00C7565D">
        <w:tab/>
      </w:r>
      <w:r w:rsidR="00C7565D">
        <w:tab/>
      </w:r>
      <w:r w:rsidR="00C7565D">
        <w:tab/>
      </w:r>
      <w:r>
        <w:rPr>
          <w:b/>
          <w:i w:val="0"/>
        </w:rPr>
        <w:t>Mar</w:t>
      </w:r>
      <w:r w:rsidR="00F31C61">
        <w:rPr>
          <w:b/>
          <w:i w:val="0"/>
        </w:rPr>
        <w:t>.</w:t>
      </w:r>
      <w:r>
        <w:rPr>
          <w:b/>
          <w:i w:val="0"/>
        </w:rPr>
        <w:t xml:space="preserve"> </w:t>
      </w:r>
      <w:r w:rsidRPr="00DA7780">
        <w:rPr>
          <w:b/>
          <w:i w:val="0"/>
        </w:rPr>
        <w:t>2014</w:t>
      </w:r>
      <w:r w:rsidRPr="00992F7B">
        <w:rPr>
          <w:b/>
        </w:rPr>
        <w:tab/>
      </w:r>
    </w:p>
    <w:p w14:paraId="50FCF838" w14:textId="77777777" w:rsidR="001B0B45" w:rsidRDefault="001B0B45" w:rsidP="001B0B45">
      <w:pPr>
        <w:pStyle w:val="SpaceAfter"/>
        <w:spacing w:after="0"/>
      </w:pPr>
      <w:r>
        <w:t>Research Preparation Exam, University of Texas at Austin</w:t>
      </w:r>
    </w:p>
    <w:p w14:paraId="13CB57FC" w14:textId="77777777" w:rsidR="00DA7780" w:rsidRPr="00DF72F4" w:rsidRDefault="001B0B45" w:rsidP="001B0B45">
      <w:pPr>
        <w:pStyle w:val="SpaceAfter"/>
        <w:spacing w:after="0"/>
      </w:pPr>
      <w:r>
        <w:t>Committee: Daniel P. Miranker (chair), Greg Plaxton and Pradeep Ravikumar</w:t>
      </w:r>
    </w:p>
    <w:p w14:paraId="7AFB17A4" w14:textId="77777777" w:rsidR="00BF3130" w:rsidRDefault="00BF3130" w:rsidP="00AD0328">
      <w:pPr>
        <w:pStyle w:val="NormalBodyText"/>
      </w:pPr>
    </w:p>
    <w:p w14:paraId="0DC6D828" w14:textId="4AEF3C7D" w:rsidR="00DA7780" w:rsidRPr="008636BB" w:rsidRDefault="00DA7780" w:rsidP="008636BB">
      <w:pPr>
        <w:pStyle w:val="ItalicHeading"/>
      </w:pPr>
      <w:r>
        <w:t>An Unsupervised Algorithm for Learning Blocking Schemes</w:t>
      </w:r>
      <w:r w:rsidR="00C7565D">
        <w:rPr>
          <w:b/>
        </w:rPr>
        <w:tab/>
      </w:r>
      <w:r w:rsidR="00C7565D">
        <w:rPr>
          <w:b/>
        </w:rPr>
        <w:tab/>
      </w:r>
      <w:r w:rsidR="00C7565D">
        <w:rPr>
          <w:b/>
        </w:rPr>
        <w:tab/>
      </w:r>
      <w:r w:rsidR="00C7565D">
        <w:rPr>
          <w:b/>
        </w:rPr>
        <w:tab/>
      </w:r>
      <w:r w:rsidR="00C7565D">
        <w:rPr>
          <w:b/>
        </w:rPr>
        <w:tab/>
      </w:r>
      <w:r w:rsidR="00C7565D">
        <w:rPr>
          <w:b/>
        </w:rPr>
        <w:tab/>
      </w:r>
      <w:r w:rsidRPr="00DA7780">
        <w:rPr>
          <w:b/>
          <w:i w:val="0"/>
        </w:rPr>
        <w:t>Dec</w:t>
      </w:r>
      <w:r w:rsidR="00F31C61">
        <w:rPr>
          <w:b/>
          <w:i w:val="0"/>
        </w:rPr>
        <w:t>.</w:t>
      </w:r>
      <w:r w:rsidRPr="00DA7780">
        <w:rPr>
          <w:b/>
          <w:i w:val="0"/>
        </w:rPr>
        <w:t xml:space="preserve"> 2013</w:t>
      </w:r>
      <w:r w:rsidRPr="00992F7B">
        <w:rPr>
          <w:b/>
        </w:rPr>
        <w:tab/>
      </w:r>
    </w:p>
    <w:p w14:paraId="205F2776" w14:textId="77777777" w:rsidR="00DA7780" w:rsidRDefault="00DA7780" w:rsidP="00DA7780">
      <w:pPr>
        <w:pStyle w:val="NormalBodyText"/>
      </w:pPr>
      <w:r w:rsidRPr="00DF72F4">
        <w:t>The 13</w:t>
      </w:r>
      <w:r w:rsidRPr="00DF72F4">
        <w:rPr>
          <w:vertAlign w:val="superscript"/>
        </w:rPr>
        <w:t>th</w:t>
      </w:r>
      <w:r w:rsidRPr="00DF72F4">
        <w:t xml:space="preserve"> IEEE International Conference on Data Mining, held in Dallas, Texas</w:t>
      </w:r>
    </w:p>
    <w:p w14:paraId="7D79A4CB" w14:textId="77777777" w:rsidR="001B0B45" w:rsidRDefault="001B0B45" w:rsidP="00DA7780">
      <w:pPr>
        <w:pStyle w:val="NormalBodyText"/>
      </w:pPr>
    </w:p>
    <w:p w14:paraId="3EB3F229" w14:textId="5E70CA30" w:rsidR="001B0B45" w:rsidRPr="008636BB" w:rsidRDefault="001B0B45" w:rsidP="008636BB">
      <w:pPr>
        <w:pStyle w:val="ItalicHeading"/>
      </w:pPr>
      <w:r>
        <w:t>Machine Learning Techniques for Offline Handwriting Transcription</w:t>
      </w:r>
      <w:r w:rsidR="00C7565D">
        <w:rPr>
          <w:b/>
        </w:rPr>
        <w:tab/>
      </w:r>
      <w:r w:rsidR="00C7565D">
        <w:rPr>
          <w:b/>
        </w:rPr>
        <w:tab/>
      </w:r>
      <w:r w:rsidR="00C7565D">
        <w:rPr>
          <w:b/>
        </w:rPr>
        <w:tab/>
      </w:r>
      <w:r w:rsidR="00C7565D">
        <w:rPr>
          <w:b/>
        </w:rPr>
        <w:tab/>
      </w:r>
      <w:r w:rsidR="00C7565D">
        <w:rPr>
          <w:b/>
        </w:rPr>
        <w:tab/>
      </w:r>
      <w:r>
        <w:rPr>
          <w:b/>
          <w:i w:val="0"/>
        </w:rPr>
        <w:t>Dec</w:t>
      </w:r>
      <w:r w:rsidR="00F31C61">
        <w:rPr>
          <w:b/>
          <w:i w:val="0"/>
        </w:rPr>
        <w:t>.</w:t>
      </w:r>
      <w:r>
        <w:rPr>
          <w:b/>
          <w:i w:val="0"/>
        </w:rPr>
        <w:t xml:space="preserve"> 2012</w:t>
      </w:r>
      <w:r w:rsidRPr="00992F7B">
        <w:rPr>
          <w:b/>
        </w:rPr>
        <w:tab/>
      </w:r>
    </w:p>
    <w:p w14:paraId="185DF6D3" w14:textId="77777777" w:rsidR="001B0B45" w:rsidRDefault="001B0B45" w:rsidP="001B0B45">
      <w:pPr>
        <w:pStyle w:val="NormalBodyText"/>
      </w:pPr>
      <w:r>
        <w:t>Undergraduate honors thesis presentation at the University of Illinois at Urbana-Champaign</w:t>
      </w:r>
    </w:p>
    <w:sectPr w:rsidR="001B0B45">
      <w:headerReference w:type="default" r:id="rId36"/>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8D896" w14:textId="77777777" w:rsidR="00CF7C95" w:rsidRDefault="00CF7C95">
      <w:pPr>
        <w:spacing w:line="240" w:lineRule="auto"/>
      </w:pPr>
      <w:r>
        <w:separator/>
      </w:r>
    </w:p>
  </w:endnote>
  <w:endnote w:type="continuationSeparator" w:id="0">
    <w:p w14:paraId="5FE20F35" w14:textId="77777777" w:rsidR="00CF7C95" w:rsidRDefault="00CF7C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149E8" w14:textId="77777777" w:rsidR="00CF7C95" w:rsidRDefault="00CF7C95">
      <w:pPr>
        <w:spacing w:line="240" w:lineRule="auto"/>
      </w:pPr>
      <w:r>
        <w:separator/>
      </w:r>
    </w:p>
  </w:footnote>
  <w:footnote w:type="continuationSeparator" w:id="0">
    <w:p w14:paraId="3C675D87" w14:textId="77777777" w:rsidR="00CF7C95" w:rsidRDefault="00CF7C9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0BB1" w14:textId="4F4E2279" w:rsidR="00BB42B9" w:rsidRDefault="008836FE">
    <w:pPr>
      <w:pStyle w:val="YourName"/>
    </w:pPr>
    <w:sdt>
      <w:sdtPr>
        <w:alias w:val="Author"/>
        <w:id w:val="25244219"/>
        <w:placeholder>
          <w:docPart w:val="4CD13BFD25BE4E858314BA9D36DB3C01"/>
        </w:placeholder>
        <w:dataBinding w:prefixMappings="xmlns:ns0='http://purl.org/dc/elements/1.1/' xmlns:ns1='http://schemas.openxmlformats.org/package/2006/metadata/core-properties' " w:xpath="/ns1:coreProperties[1]/ns0:creator[1]" w:storeItemID="{6C3C8BC8-F283-45AE-878A-BAB7291924A1}"/>
        <w:text/>
      </w:sdtPr>
      <w:sdtEndPr/>
      <w:sdtContent>
        <w:r w:rsidR="00BB42B9">
          <w:t>Mayank Kejriwal</w:t>
        </w:r>
      </w:sdtContent>
    </w:sdt>
    <w:r w:rsidR="00BB42B9">
      <w:tab/>
      <w:t xml:space="preserve">Page </w:t>
    </w:r>
    <w:r w:rsidR="00BB42B9">
      <w:fldChar w:fldCharType="begin"/>
    </w:r>
    <w:r w:rsidR="00BB42B9">
      <w:instrText xml:space="preserve"> PAGE   \* MERGEFORMAT </w:instrText>
    </w:r>
    <w:r w:rsidR="00BB42B9">
      <w:fldChar w:fldCharType="separate"/>
    </w:r>
    <w:r>
      <w:rPr>
        <w:noProof/>
      </w:rPr>
      <w:t>12</w:t>
    </w:r>
    <w:r w:rsidR="00BB42B9">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46C21252"/>
    <w:lvl w:ilvl="0">
      <w:start w:val="1"/>
      <w:numFmt w:val="decimal"/>
      <w:lvlText w:val="%1."/>
      <w:lvlJc w:val="left"/>
      <w:pPr>
        <w:tabs>
          <w:tab w:val="num" w:pos="720"/>
        </w:tabs>
        <w:ind w:left="720" w:hanging="360"/>
      </w:pPr>
    </w:lvl>
  </w:abstractNum>
  <w:abstractNum w:abstractNumId="1">
    <w:nsid w:val="FFFFFF83"/>
    <w:multiLevelType w:val="singleLevel"/>
    <w:tmpl w:val="6A3CD92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4D3661AC"/>
    <w:lvl w:ilvl="0">
      <w:start w:val="1"/>
      <w:numFmt w:val="decimal"/>
      <w:lvlText w:val="%1."/>
      <w:lvlJc w:val="left"/>
      <w:pPr>
        <w:tabs>
          <w:tab w:val="num" w:pos="360"/>
        </w:tabs>
        <w:ind w:left="360" w:hanging="360"/>
      </w:pPr>
    </w:lvl>
  </w:abstractNum>
  <w:abstractNum w:abstractNumId="3">
    <w:nsid w:val="FFFFFF89"/>
    <w:multiLevelType w:val="singleLevel"/>
    <w:tmpl w:val="101C3D2C"/>
    <w:lvl w:ilvl="0">
      <w:start w:val="1"/>
      <w:numFmt w:val="bullet"/>
      <w:lvlText w:val=""/>
      <w:lvlJc w:val="left"/>
      <w:pPr>
        <w:tabs>
          <w:tab w:val="num" w:pos="360"/>
        </w:tabs>
        <w:ind w:left="360" w:hanging="360"/>
      </w:pPr>
      <w:rPr>
        <w:rFonts w:ascii="Symbol" w:hAnsi="Symbol" w:hint="default"/>
      </w:rPr>
    </w:lvl>
  </w:abstractNum>
  <w:abstractNum w:abstractNumId="4">
    <w:nsid w:val="020775A1"/>
    <w:multiLevelType w:val="hybridMultilevel"/>
    <w:tmpl w:val="DAAEC14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135D1062"/>
    <w:multiLevelType w:val="hybridMultilevel"/>
    <w:tmpl w:val="7C2C12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9AD2650"/>
    <w:multiLevelType w:val="hybridMultilevel"/>
    <w:tmpl w:val="FBBAD61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0D253CF"/>
    <w:multiLevelType w:val="hybridMultilevel"/>
    <w:tmpl w:val="C80AB1C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2ECF0479"/>
    <w:multiLevelType w:val="hybridMultilevel"/>
    <w:tmpl w:val="7CD6B81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302E1D48"/>
    <w:multiLevelType w:val="hybridMultilevel"/>
    <w:tmpl w:val="FC946BD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311F34F6"/>
    <w:multiLevelType w:val="hybridMultilevel"/>
    <w:tmpl w:val="195058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B0667A"/>
    <w:multiLevelType w:val="hybridMultilevel"/>
    <w:tmpl w:val="EC3C73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F70451"/>
    <w:multiLevelType w:val="hybridMultilevel"/>
    <w:tmpl w:val="76B8DE4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7314278A"/>
    <w:multiLevelType w:val="hybridMultilevel"/>
    <w:tmpl w:val="3C7E0A74"/>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7C8A0616"/>
    <w:multiLevelType w:val="hybridMultilevel"/>
    <w:tmpl w:val="5150C62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13"/>
  </w:num>
  <w:num w:numId="7">
    <w:abstractNumId w:val="5"/>
  </w:num>
  <w:num w:numId="8">
    <w:abstractNumId w:val="4"/>
  </w:num>
  <w:num w:numId="9">
    <w:abstractNumId w:val="6"/>
  </w:num>
  <w:num w:numId="10">
    <w:abstractNumId w:val="7"/>
  </w:num>
  <w:num w:numId="11">
    <w:abstractNumId w:val="10"/>
  </w:num>
  <w:num w:numId="12">
    <w:abstractNumId w:val="8"/>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09"/>
    <w:rsid w:val="000104BA"/>
    <w:rsid w:val="000114FB"/>
    <w:rsid w:val="00020055"/>
    <w:rsid w:val="0003057F"/>
    <w:rsid w:val="00035C10"/>
    <w:rsid w:val="00041652"/>
    <w:rsid w:val="0004799F"/>
    <w:rsid w:val="000579E9"/>
    <w:rsid w:val="0006290B"/>
    <w:rsid w:val="00062D44"/>
    <w:rsid w:val="00067893"/>
    <w:rsid w:val="000926CC"/>
    <w:rsid w:val="000A4DBE"/>
    <w:rsid w:val="000A5DE1"/>
    <w:rsid w:val="000B4B24"/>
    <w:rsid w:val="000C08AE"/>
    <w:rsid w:val="000D1168"/>
    <w:rsid w:val="000D254D"/>
    <w:rsid w:val="000D5EF1"/>
    <w:rsid w:val="000D655A"/>
    <w:rsid w:val="000D7819"/>
    <w:rsid w:val="000E1ED7"/>
    <w:rsid w:val="000E224E"/>
    <w:rsid w:val="000F22A5"/>
    <w:rsid w:val="000F41EC"/>
    <w:rsid w:val="000F73A3"/>
    <w:rsid w:val="00125E07"/>
    <w:rsid w:val="001270FC"/>
    <w:rsid w:val="00131D4C"/>
    <w:rsid w:val="001352E1"/>
    <w:rsid w:val="00150831"/>
    <w:rsid w:val="00150A37"/>
    <w:rsid w:val="00153F8F"/>
    <w:rsid w:val="00163AA6"/>
    <w:rsid w:val="00164571"/>
    <w:rsid w:val="001656D8"/>
    <w:rsid w:val="001701B6"/>
    <w:rsid w:val="00173F6C"/>
    <w:rsid w:val="001802F7"/>
    <w:rsid w:val="00193F83"/>
    <w:rsid w:val="001A53B8"/>
    <w:rsid w:val="001B0B45"/>
    <w:rsid w:val="001B2E7A"/>
    <w:rsid w:val="001B7551"/>
    <w:rsid w:val="001B7768"/>
    <w:rsid w:val="001C3782"/>
    <w:rsid w:val="001C4222"/>
    <w:rsid w:val="001C4ADE"/>
    <w:rsid w:val="001D2238"/>
    <w:rsid w:val="001D3309"/>
    <w:rsid w:val="001E6E71"/>
    <w:rsid w:val="001F5C17"/>
    <w:rsid w:val="00201872"/>
    <w:rsid w:val="00202C13"/>
    <w:rsid w:val="002072FC"/>
    <w:rsid w:val="00207DE8"/>
    <w:rsid w:val="002104C5"/>
    <w:rsid w:val="00210D65"/>
    <w:rsid w:val="002149D4"/>
    <w:rsid w:val="00216280"/>
    <w:rsid w:val="002173E7"/>
    <w:rsid w:val="00221ACA"/>
    <w:rsid w:val="00234E4C"/>
    <w:rsid w:val="0023541B"/>
    <w:rsid w:val="0023575B"/>
    <w:rsid w:val="00240CBA"/>
    <w:rsid w:val="00240E6A"/>
    <w:rsid w:val="0025102C"/>
    <w:rsid w:val="00252089"/>
    <w:rsid w:val="00271873"/>
    <w:rsid w:val="00273870"/>
    <w:rsid w:val="00276FD1"/>
    <w:rsid w:val="002831BF"/>
    <w:rsid w:val="002911DE"/>
    <w:rsid w:val="0029163F"/>
    <w:rsid w:val="00296806"/>
    <w:rsid w:val="00296C33"/>
    <w:rsid w:val="00296E96"/>
    <w:rsid w:val="00297B3F"/>
    <w:rsid w:val="00297B84"/>
    <w:rsid w:val="002A50AE"/>
    <w:rsid w:val="002B43E9"/>
    <w:rsid w:val="002C45E9"/>
    <w:rsid w:val="002C4874"/>
    <w:rsid w:val="002C541E"/>
    <w:rsid w:val="002D6B92"/>
    <w:rsid w:val="002D6CFD"/>
    <w:rsid w:val="002E39FE"/>
    <w:rsid w:val="002E455D"/>
    <w:rsid w:val="002E786A"/>
    <w:rsid w:val="00300F5F"/>
    <w:rsid w:val="00301459"/>
    <w:rsid w:val="00301DA6"/>
    <w:rsid w:val="00310ECF"/>
    <w:rsid w:val="00313065"/>
    <w:rsid w:val="00321C99"/>
    <w:rsid w:val="00321E49"/>
    <w:rsid w:val="00322098"/>
    <w:rsid w:val="00331EC8"/>
    <w:rsid w:val="003330E6"/>
    <w:rsid w:val="0033471B"/>
    <w:rsid w:val="003448AA"/>
    <w:rsid w:val="00344987"/>
    <w:rsid w:val="00353390"/>
    <w:rsid w:val="00355432"/>
    <w:rsid w:val="003571DB"/>
    <w:rsid w:val="00360B0F"/>
    <w:rsid w:val="003746CA"/>
    <w:rsid w:val="003918C5"/>
    <w:rsid w:val="003A48E4"/>
    <w:rsid w:val="003A7EAC"/>
    <w:rsid w:val="003B590C"/>
    <w:rsid w:val="003B7F02"/>
    <w:rsid w:val="003C6B1F"/>
    <w:rsid w:val="003D186F"/>
    <w:rsid w:val="003D3D8A"/>
    <w:rsid w:val="003D7478"/>
    <w:rsid w:val="003E165F"/>
    <w:rsid w:val="003E26D1"/>
    <w:rsid w:val="003F0406"/>
    <w:rsid w:val="003F088A"/>
    <w:rsid w:val="003F284F"/>
    <w:rsid w:val="003F6CE0"/>
    <w:rsid w:val="003F7A51"/>
    <w:rsid w:val="00407CFE"/>
    <w:rsid w:val="00430638"/>
    <w:rsid w:val="00431B69"/>
    <w:rsid w:val="00431CF1"/>
    <w:rsid w:val="0043522A"/>
    <w:rsid w:val="0043773D"/>
    <w:rsid w:val="00440A97"/>
    <w:rsid w:val="00444C3D"/>
    <w:rsid w:val="00444DE3"/>
    <w:rsid w:val="00454782"/>
    <w:rsid w:val="00455332"/>
    <w:rsid w:val="004640D2"/>
    <w:rsid w:val="004651B1"/>
    <w:rsid w:val="00487F1C"/>
    <w:rsid w:val="004970DD"/>
    <w:rsid w:val="0049761E"/>
    <w:rsid w:val="004A30C8"/>
    <w:rsid w:val="004A4736"/>
    <w:rsid w:val="004A5B3D"/>
    <w:rsid w:val="004B286D"/>
    <w:rsid w:val="004B6FF8"/>
    <w:rsid w:val="004C00B6"/>
    <w:rsid w:val="004C37B0"/>
    <w:rsid w:val="004D3DBC"/>
    <w:rsid w:val="004D611D"/>
    <w:rsid w:val="004D66DE"/>
    <w:rsid w:val="004D7BBE"/>
    <w:rsid w:val="004E01EE"/>
    <w:rsid w:val="004E639D"/>
    <w:rsid w:val="004E7844"/>
    <w:rsid w:val="004F281A"/>
    <w:rsid w:val="004F2C96"/>
    <w:rsid w:val="00513037"/>
    <w:rsid w:val="00515C1E"/>
    <w:rsid w:val="00520FD7"/>
    <w:rsid w:val="005278E8"/>
    <w:rsid w:val="00534946"/>
    <w:rsid w:val="00546F74"/>
    <w:rsid w:val="00550358"/>
    <w:rsid w:val="0055739B"/>
    <w:rsid w:val="00561BD5"/>
    <w:rsid w:val="00576F87"/>
    <w:rsid w:val="00581194"/>
    <w:rsid w:val="00591086"/>
    <w:rsid w:val="00592398"/>
    <w:rsid w:val="005A0D04"/>
    <w:rsid w:val="005A1D05"/>
    <w:rsid w:val="005A3734"/>
    <w:rsid w:val="005B372A"/>
    <w:rsid w:val="005B3C9C"/>
    <w:rsid w:val="005B5591"/>
    <w:rsid w:val="005B61D7"/>
    <w:rsid w:val="005C51F1"/>
    <w:rsid w:val="005D63EE"/>
    <w:rsid w:val="005F4A54"/>
    <w:rsid w:val="006024EC"/>
    <w:rsid w:val="00602AD6"/>
    <w:rsid w:val="00607E0A"/>
    <w:rsid w:val="006119BC"/>
    <w:rsid w:val="0061277B"/>
    <w:rsid w:val="00616E3A"/>
    <w:rsid w:val="006246DD"/>
    <w:rsid w:val="00624A28"/>
    <w:rsid w:val="00625A2E"/>
    <w:rsid w:val="00633291"/>
    <w:rsid w:val="00647473"/>
    <w:rsid w:val="00654FFD"/>
    <w:rsid w:val="00656261"/>
    <w:rsid w:val="00664BF5"/>
    <w:rsid w:val="006653F0"/>
    <w:rsid w:val="00670F9A"/>
    <w:rsid w:val="00675D54"/>
    <w:rsid w:val="00676C4C"/>
    <w:rsid w:val="00685DC4"/>
    <w:rsid w:val="0069067C"/>
    <w:rsid w:val="006930F5"/>
    <w:rsid w:val="00693FA8"/>
    <w:rsid w:val="00695382"/>
    <w:rsid w:val="006A5213"/>
    <w:rsid w:val="006B6FB5"/>
    <w:rsid w:val="006C062A"/>
    <w:rsid w:val="006C5905"/>
    <w:rsid w:val="006D4E94"/>
    <w:rsid w:val="006D76E3"/>
    <w:rsid w:val="006E4454"/>
    <w:rsid w:val="006E7B2A"/>
    <w:rsid w:val="006F285E"/>
    <w:rsid w:val="006F35A5"/>
    <w:rsid w:val="006F7484"/>
    <w:rsid w:val="007039A2"/>
    <w:rsid w:val="00707B08"/>
    <w:rsid w:val="0071073B"/>
    <w:rsid w:val="007136D9"/>
    <w:rsid w:val="00714BE9"/>
    <w:rsid w:val="0072599C"/>
    <w:rsid w:val="00726F71"/>
    <w:rsid w:val="00732EDC"/>
    <w:rsid w:val="007403AA"/>
    <w:rsid w:val="00743DCC"/>
    <w:rsid w:val="00745DAE"/>
    <w:rsid w:val="00762A62"/>
    <w:rsid w:val="00763A76"/>
    <w:rsid w:val="00773C46"/>
    <w:rsid w:val="00777A68"/>
    <w:rsid w:val="0078706E"/>
    <w:rsid w:val="00790E35"/>
    <w:rsid w:val="00791137"/>
    <w:rsid w:val="00796A63"/>
    <w:rsid w:val="0079794C"/>
    <w:rsid w:val="007A5844"/>
    <w:rsid w:val="007A6ECC"/>
    <w:rsid w:val="007B2B4B"/>
    <w:rsid w:val="007C526C"/>
    <w:rsid w:val="007C57A7"/>
    <w:rsid w:val="007C71C8"/>
    <w:rsid w:val="007C77E8"/>
    <w:rsid w:val="007D6775"/>
    <w:rsid w:val="007E516C"/>
    <w:rsid w:val="007E7B24"/>
    <w:rsid w:val="00805432"/>
    <w:rsid w:val="00806DD8"/>
    <w:rsid w:val="0082064F"/>
    <w:rsid w:val="008354F1"/>
    <w:rsid w:val="00837D2D"/>
    <w:rsid w:val="0084008D"/>
    <w:rsid w:val="008410C0"/>
    <w:rsid w:val="00841616"/>
    <w:rsid w:val="008434AC"/>
    <w:rsid w:val="008603D8"/>
    <w:rsid w:val="00861E88"/>
    <w:rsid w:val="008636BB"/>
    <w:rsid w:val="0086576B"/>
    <w:rsid w:val="00877F62"/>
    <w:rsid w:val="00881083"/>
    <w:rsid w:val="008836FE"/>
    <w:rsid w:val="008911CB"/>
    <w:rsid w:val="00894B39"/>
    <w:rsid w:val="008A3491"/>
    <w:rsid w:val="008A452E"/>
    <w:rsid w:val="008A5966"/>
    <w:rsid w:val="008B1E2E"/>
    <w:rsid w:val="008C5BB7"/>
    <w:rsid w:val="008C6E00"/>
    <w:rsid w:val="008C79C3"/>
    <w:rsid w:val="008D00B1"/>
    <w:rsid w:val="008D5993"/>
    <w:rsid w:val="008D5A81"/>
    <w:rsid w:val="008E42A2"/>
    <w:rsid w:val="008F5EC5"/>
    <w:rsid w:val="00900CE5"/>
    <w:rsid w:val="00901F7F"/>
    <w:rsid w:val="0091068D"/>
    <w:rsid w:val="00913B7C"/>
    <w:rsid w:val="00914359"/>
    <w:rsid w:val="00916844"/>
    <w:rsid w:val="00921C12"/>
    <w:rsid w:val="0092713F"/>
    <w:rsid w:val="00931378"/>
    <w:rsid w:val="009353AA"/>
    <w:rsid w:val="009362C3"/>
    <w:rsid w:val="0093670F"/>
    <w:rsid w:val="009472BD"/>
    <w:rsid w:val="00954798"/>
    <w:rsid w:val="009647CC"/>
    <w:rsid w:val="00970DE9"/>
    <w:rsid w:val="0097763F"/>
    <w:rsid w:val="00980CEB"/>
    <w:rsid w:val="0098199B"/>
    <w:rsid w:val="00992F7B"/>
    <w:rsid w:val="009978A3"/>
    <w:rsid w:val="009A2101"/>
    <w:rsid w:val="009A283F"/>
    <w:rsid w:val="009A39F0"/>
    <w:rsid w:val="009A46FE"/>
    <w:rsid w:val="009A639F"/>
    <w:rsid w:val="009B0660"/>
    <w:rsid w:val="009B0C61"/>
    <w:rsid w:val="009B3D18"/>
    <w:rsid w:val="009B59F9"/>
    <w:rsid w:val="009C2C4A"/>
    <w:rsid w:val="009D3607"/>
    <w:rsid w:val="009D42BA"/>
    <w:rsid w:val="009E58DC"/>
    <w:rsid w:val="009F1E69"/>
    <w:rsid w:val="009F214E"/>
    <w:rsid w:val="009F3182"/>
    <w:rsid w:val="00A11D27"/>
    <w:rsid w:val="00A20CA5"/>
    <w:rsid w:val="00A20F7B"/>
    <w:rsid w:val="00A26CDC"/>
    <w:rsid w:val="00A43500"/>
    <w:rsid w:val="00A506A0"/>
    <w:rsid w:val="00A50F1A"/>
    <w:rsid w:val="00A5136A"/>
    <w:rsid w:val="00A54EB9"/>
    <w:rsid w:val="00A64B71"/>
    <w:rsid w:val="00A71BE4"/>
    <w:rsid w:val="00A75496"/>
    <w:rsid w:val="00A82C15"/>
    <w:rsid w:val="00A852F4"/>
    <w:rsid w:val="00A86617"/>
    <w:rsid w:val="00A87E4F"/>
    <w:rsid w:val="00A9038D"/>
    <w:rsid w:val="00A95E5E"/>
    <w:rsid w:val="00AA0C31"/>
    <w:rsid w:val="00AA21CD"/>
    <w:rsid w:val="00AA3963"/>
    <w:rsid w:val="00AA4B96"/>
    <w:rsid w:val="00AB39D7"/>
    <w:rsid w:val="00AB3E85"/>
    <w:rsid w:val="00AC1E24"/>
    <w:rsid w:val="00AD0328"/>
    <w:rsid w:val="00AD47C7"/>
    <w:rsid w:val="00AD5A05"/>
    <w:rsid w:val="00AE1D1B"/>
    <w:rsid w:val="00AE61AB"/>
    <w:rsid w:val="00AF2FF2"/>
    <w:rsid w:val="00AF3919"/>
    <w:rsid w:val="00B02314"/>
    <w:rsid w:val="00B03CE2"/>
    <w:rsid w:val="00B04528"/>
    <w:rsid w:val="00B1066A"/>
    <w:rsid w:val="00B11D7C"/>
    <w:rsid w:val="00B13272"/>
    <w:rsid w:val="00B167A9"/>
    <w:rsid w:val="00B16D74"/>
    <w:rsid w:val="00B26DE1"/>
    <w:rsid w:val="00B343E7"/>
    <w:rsid w:val="00B34575"/>
    <w:rsid w:val="00B47C8C"/>
    <w:rsid w:val="00B52304"/>
    <w:rsid w:val="00B71902"/>
    <w:rsid w:val="00B746AF"/>
    <w:rsid w:val="00B83944"/>
    <w:rsid w:val="00B85478"/>
    <w:rsid w:val="00B94A9F"/>
    <w:rsid w:val="00B96DB3"/>
    <w:rsid w:val="00B96E78"/>
    <w:rsid w:val="00BA15C8"/>
    <w:rsid w:val="00BA28EB"/>
    <w:rsid w:val="00BA3F91"/>
    <w:rsid w:val="00BA63B3"/>
    <w:rsid w:val="00BB0037"/>
    <w:rsid w:val="00BB09E9"/>
    <w:rsid w:val="00BB3131"/>
    <w:rsid w:val="00BB35BA"/>
    <w:rsid w:val="00BB42B9"/>
    <w:rsid w:val="00BB73D0"/>
    <w:rsid w:val="00BC27BA"/>
    <w:rsid w:val="00BC4278"/>
    <w:rsid w:val="00BC5727"/>
    <w:rsid w:val="00BC6FA6"/>
    <w:rsid w:val="00BC7CCD"/>
    <w:rsid w:val="00BD447A"/>
    <w:rsid w:val="00BD77DD"/>
    <w:rsid w:val="00BD7933"/>
    <w:rsid w:val="00BE1869"/>
    <w:rsid w:val="00BF3130"/>
    <w:rsid w:val="00BF5CF1"/>
    <w:rsid w:val="00C0350C"/>
    <w:rsid w:val="00C044A1"/>
    <w:rsid w:val="00C05B4D"/>
    <w:rsid w:val="00C10295"/>
    <w:rsid w:val="00C24842"/>
    <w:rsid w:val="00C24F71"/>
    <w:rsid w:val="00C31613"/>
    <w:rsid w:val="00C3270B"/>
    <w:rsid w:val="00C42525"/>
    <w:rsid w:val="00C45394"/>
    <w:rsid w:val="00C47490"/>
    <w:rsid w:val="00C72495"/>
    <w:rsid w:val="00C74EA5"/>
    <w:rsid w:val="00C7565D"/>
    <w:rsid w:val="00C75712"/>
    <w:rsid w:val="00C82753"/>
    <w:rsid w:val="00C87F7E"/>
    <w:rsid w:val="00C91557"/>
    <w:rsid w:val="00CA667D"/>
    <w:rsid w:val="00CB13E3"/>
    <w:rsid w:val="00CB192E"/>
    <w:rsid w:val="00CB75BE"/>
    <w:rsid w:val="00CD4D4B"/>
    <w:rsid w:val="00CD5526"/>
    <w:rsid w:val="00CD62FD"/>
    <w:rsid w:val="00CE03F6"/>
    <w:rsid w:val="00CE1819"/>
    <w:rsid w:val="00CF4158"/>
    <w:rsid w:val="00CF7C95"/>
    <w:rsid w:val="00D06C6F"/>
    <w:rsid w:val="00D06F16"/>
    <w:rsid w:val="00D11A34"/>
    <w:rsid w:val="00D11A9F"/>
    <w:rsid w:val="00D25446"/>
    <w:rsid w:val="00D2612E"/>
    <w:rsid w:val="00D3203D"/>
    <w:rsid w:val="00D33778"/>
    <w:rsid w:val="00D36EF6"/>
    <w:rsid w:val="00D375EB"/>
    <w:rsid w:val="00D46E02"/>
    <w:rsid w:val="00D46ECC"/>
    <w:rsid w:val="00D46F2D"/>
    <w:rsid w:val="00D621C1"/>
    <w:rsid w:val="00D6761F"/>
    <w:rsid w:val="00D82650"/>
    <w:rsid w:val="00D84F07"/>
    <w:rsid w:val="00D9786F"/>
    <w:rsid w:val="00DA15D5"/>
    <w:rsid w:val="00DA50EC"/>
    <w:rsid w:val="00DA7780"/>
    <w:rsid w:val="00DC090A"/>
    <w:rsid w:val="00DC30A0"/>
    <w:rsid w:val="00DC5612"/>
    <w:rsid w:val="00DC5639"/>
    <w:rsid w:val="00DD35DA"/>
    <w:rsid w:val="00DD4642"/>
    <w:rsid w:val="00DD6840"/>
    <w:rsid w:val="00DE0C7F"/>
    <w:rsid w:val="00DE646B"/>
    <w:rsid w:val="00DF2BC5"/>
    <w:rsid w:val="00DF5191"/>
    <w:rsid w:val="00DF6717"/>
    <w:rsid w:val="00DF72F4"/>
    <w:rsid w:val="00E029A5"/>
    <w:rsid w:val="00E052E2"/>
    <w:rsid w:val="00E063DF"/>
    <w:rsid w:val="00E157E4"/>
    <w:rsid w:val="00E21F7F"/>
    <w:rsid w:val="00E24E5E"/>
    <w:rsid w:val="00E42370"/>
    <w:rsid w:val="00E444CA"/>
    <w:rsid w:val="00E4503F"/>
    <w:rsid w:val="00E5003B"/>
    <w:rsid w:val="00E51864"/>
    <w:rsid w:val="00E576E1"/>
    <w:rsid w:val="00E70FE1"/>
    <w:rsid w:val="00E85F9D"/>
    <w:rsid w:val="00E910D1"/>
    <w:rsid w:val="00EA20C6"/>
    <w:rsid w:val="00EB29FE"/>
    <w:rsid w:val="00EB5446"/>
    <w:rsid w:val="00EC2CBF"/>
    <w:rsid w:val="00ED1FE5"/>
    <w:rsid w:val="00ED21C2"/>
    <w:rsid w:val="00ED2E27"/>
    <w:rsid w:val="00ED4F4E"/>
    <w:rsid w:val="00EE11AD"/>
    <w:rsid w:val="00EE1599"/>
    <w:rsid w:val="00EE7767"/>
    <w:rsid w:val="00EF4463"/>
    <w:rsid w:val="00EF471D"/>
    <w:rsid w:val="00EF4C34"/>
    <w:rsid w:val="00EF5DF6"/>
    <w:rsid w:val="00F0137E"/>
    <w:rsid w:val="00F0571C"/>
    <w:rsid w:val="00F1228A"/>
    <w:rsid w:val="00F13F58"/>
    <w:rsid w:val="00F16DF0"/>
    <w:rsid w:val="00F31C61"/>
    <w:rsid w:val="00F31E98"/>
    <w:rsid w:val="00F32E27"/>
    <w:rsid w:val="00F35252"/>
    <w:rsid w:val="00F357E7"/>
    <w:rsid w:val="00F3694B"/>
    <w:rsid w:val="00F43C28"/>
    <w:rsid w:val="00F46EE6"/>
    <w:rsid w:val="00F519BE"/>
    <w:rsid w:val="00F53352"/>
    <w:rsid w:val="00F53F24"/>
    <w:rsid w:val="00F64B2C"/>
    <w:rsid w:val="00F66AF3"/>
    <w:rsid w:val="00F67A9A"/>
    <w:rsid w:val="00F7004E"/>
    <w:rsid w:val="00F722CA"/>
    <w:rsid w:val="00F7635B"/>
    <w:rsid w:val="00F83A2A"/>
    <w:rsid w:val="00F858D9"/>
    <w:rsid w:val="00F977A1"/>
    <w:rsid w:val="00FB374A"/>
    <w:rsid w:val="00FC12A0"/>
    <w:rsid w:val="00FC4B23"/>
    <w:rsid w:val="00FC584B"/>
    <w:rsid w:val="00FE07C8"/>
    <w:rsid w:val="00FE356A"/>
    <w:rsid w:val="00FE6318"/>
    <w:rsid w:val="00FF211A"/>
    <w:rsid w:val="00FF3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864F2AD"/>
  <w15:docId w15:val="{8619A514-5E0A-4E37-85D2-956FCB0D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FF3F9A"/>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sz w:val="16"/>
    </w:rPr>
  </w:style>
  <w:style w:type="paragraph" w:styleId="Footer">
    <w:name w:val="footer"/>
    <w:basedOn w:val="Normal"/>
    <w:link w:val="FooterChar"/>
    <w:uiPriority w:val="99"/>
    <w:semiHidden/>
    <w:unhideWhenUsed/>
    <w:pPr>
      <w:tabs>
        <w:tab w:val="center" w:pos="4680"/>
        <w:tab w:val="right" w:pos="9360"/>
      </w:tabs>
      <w:spacing w:line="240" w:lineRule="auto"/>
    </w:pPr>
  </w:style>
  <w:style w:type="character" w:customStyle="1" w:styleId="FooterChar">
    <w:name w:val="Footer Char"/>
    <w:basedOn w:val="DefaultParagraphFont"/>
    <w:link w:val="Footer"/>
    <w:uiPriority w:val="99"/>
    <w:semiHidden/>
    <w:rPr>
      <w:sz w:val="16"/>
    </w:rPr>
  </w:style>
  <w:style w:type="character" w:styleId="Hyperlink">
    <w:name w:val="Hyperlink"/>
    <w:basedOn w:val="DefaultParagraphFont"/>
    <w:uiPriority w:val="99"/>
    <w:unhideWhenUsed/>
    <w:rsid w:val="009978A3"/>
    <w:rPr>
      <w:color w:val="0000FF" w:themeColor="hyperlink"/>
      <w:u w:val="single"/>
    </w:rPr>
  </w:style>
  <w:style w:type="character" w:styleId="FollowedHyperlink">
    <w:name w:val="FollowedHyperlink"/>
    <w:basedOn w:val="DefaultParagraphFont"/>
    <w:uiPriority w:val="99"/>
    <w:semiHidden/>
    <w:unhideWhenUsed/>
    <w:rsid w:val="009978A3"/>
    <w:rPr>
      <w:color w:val="800080" w:themeColor="followedHyperlink"/>
      <w:u w:val="single"/>
    </w:rPr>
  </w:style>
  <w:style w:type="character" w:customStyle="1" w:styleId="UnresolvedMention1">
    <w:name w:val="Unresolved Mention1"/>
    <w:basedOn w:val="DefaultParagraphFont"/>
    <w:uiPriority w:val="99"/>
    <w:rsid w:val="00BC4278"/>
    <w:rPr>
      <w:color w:val="808080"/>
      <w:shd w:val="clear" w:color="auto" w:fill="E6E6E6"/>
    </w:rPr>
  </w:style>
  <w:style w:type="character" w:customStyle="1" w:styleId="UnresolvedMention2">
    <w:name w:val="Unresolved Mention2"/>
    <w:basedOn w:val="DefaultParagraphFont"/>
    <w:uiPriority w:val="99"/>
    <w:rsid w:val="00BB73D0"/>
    <w:rPr>
      <w:color w:val="808080"/>
      <w:shd w:val="clear" w:color="auto" w:fill="E6E6E6"/>
    </w:rPr>
  </w:style>
  <w:style w:type="character" w:customStyle="1" w:styleId="UnresolvedMention3">
    <w:name w:val="Unresolved Mention3"/>
    <w:basedOn w:val="DefaultParagraphFont"/>
    <w:uiPriority w:val="99"/>
    <w:rsid w:val="00273870"/>
    <w:rPr>
      <w:color w:val="605E5C"/>
      <w:shd w:val="clear" w:color="auto" w:fill="E1DFDD"/>
    </w:rPr>
  </w:style>
  <w:style w:type="character" w:customStyle="1" w:styleId="UnresolvedMention4">
    <w:name w:val="Unresolved Mention4"/>
    <w:basedOn w:val="DefaultParagraphFont"/>
    <w:uiPriority w:val="99"/>
    <w:rsid w:val="009B0660"/>
    <w:rPr>
      <w:color w:val="605E5C"/>
      <w:shd w:val="clear" w:color="auto" w:fill="E1DFDD"/>
    </w:rPr>
  </w:style>
  <w:style w:type="character" w:customStyle="1" w:styleId="UnresolvedMention5">
    <w:name w:val="Unresolved Mention5"/>
    <w:basedOn w:val="DefaultParagraphFont"/>
    <w:uiPriority w:val="99"/>
    <w:rsid w:val="008C6E00"/>
    <w:rPr>
      <w:color w:val="605E5C"/>
      <w:shd w:val="clear" w:color="auto" w:fill="E1DFDD"/>
    </w:rPr>
  </w:style>
  <w:style w:type="character" w:customStyle="1" w:styleId="UnresolvedMention6">
    <w:name w:val="Unresolved Mention6"/>
    <w:basedOn w:val="DefaultParagraphFont"/>
    <w:uiPriority w:val="99"/>
    <w:rsid w:val="00321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9811">
      <w:bodyDiv w:val="1"/>
      <w:marLeft w:val="0"/>
      <w:marRight w:val="0"/>
      <w:marTop w:val="0"/>
      <w:marBottom w:val="0"/>
      <w:divBdr>
        <w:top w:val="none" w:sz="0" w:space="0" w:color="auto"/>
        <w:left w:val="none" w:sz="0" w:space="0" w:color="auto"/>
        <w:bottom w:val="none" w:sz="0" w:space="0" w:color="auto"/>
        <w:right w:val="none" w:sz="0" w:space="0" w:color="auto"/>
      </w:divBdr>
    </w:div>
    <w:div w:id="116218228">
      <w:bodyDiv w:val="1"/>
      <w:marLeft w:val="0"/>
      <w:marRight w:val="0"/>
      <w:marTop w:val="0"/>
      <w:marBottom w:val="0"/>
      <w:divBdr>
        <w:top w:val="none" w:sz="0" w:space="0" w:color="auto"/>
        <w:left w:val="none" w:sz="0" w:space="0" w:color="auto"/>
        <w:bottom w:val="none" w:sz="0" w:space="0" w:color="auto"/>
        <w:right w:val="none" w:sz="0" w:space="0" w:color="auto"/>
      </w:divBdr>
    </w:div>
    <w:div w:id="281304693">
      <w:bodyDiv w:val="1"/>
      <w:marLeft w:val="0"/>
      <w:marRight w:val="0"/>
      <w:marTop w:val="0"/>
      <w:marBottom w:val="0"/>
      <w:divBdr>
        <w:top w:val="none" w:sz="0" w:space="0" w:color="auto"/>
        <w:left w:val="none" w:sz="0" w:space="0" w:color="auto"/>
        <w:bottom w:val="none" w:sz="0" w:space="0" w:color="auto"/>
        <w:right w:val="none" w:sz="0" w:space="0" w:color="auto"/>
      </w:divBdr>
    </w:div>
    <w:div w:id="293365557">
      <w:bodyDiv w:val="1"/>
      <w:marLeft w:val="0"/>
      <w:marRight w:val="0"/>
      <w:marTop w:val="0"/>
      <w:marBottom w:val="0"/>
      <w:divBdr>
        <w:top w:val="none" w:sz="0" w:space="0" w:color="auto"/>
        <w:left w:val="none" w:sz="0" w:space="0" w:color="auto"/>
        <w:bottom w:val="none" w:sz="0" w:space="0" w:color="auto"/>
        <w:right w:val="none" w:sz="0" w:space="0" w:color="auto"/>
      </w:divBdr>
    </w:div>
    <w:div w:id="303701006">
      <w:bodyDiv w:val="1"/>
      <w:marLeft w:val="0"/>
      <w:marRight w:val="0"/>
      <w:marTop w:val="0"/>
      <w:marBottom w:val="0"/>
      <w:divBdr>
        <w:top w:val="none" w:sz="0" w:space="0" w:color="auto"/>
        <w:left w:val="none" w:sz="0" w:space="0" w:color="auto"/>
        <w:bottom w:val="none" w:sz="0" w:space="0" w:color="auto"/>
        <w:right w:val="none" w:sz="0" w:space="0" w:color="auto"/>
      </w:divBdr>
    </w:div>
    <w:div w:id="322705009">
      <w:bodyDiv w:val="1"/>
      <w:marLeft w:val="0"/>
      <w:marRight w:val="0"/>
      <w:marTop w:val="0"/>
      <w:marBottom w:val="0"/>
      <w:divBdr>
        <w:top w:val="none" w:sz="0" w:space="0" w:color="auto"/>
        <w:left w:val="none" w:sz="0" w:space="0" w:color="auto"/>
        <w:bottom w:val="none" w:sz="0" w:space="0" w:color="auto"/>
        <w:right w:val="none" w:sz="0" w:space="0" w:color="auto"/>
      </w:divBdr>
    </w:div>
    <w:div w:id="365520886">
      <w:bodyDiv w:val="1"/>
      <w:marLeft w:val="0"/>
      <w:marRight w:val="0"/>
      <w:marTop w:val="0"/>
      <w:marBottom w:val="0"/>
      <w:divBdr>
        <w:top w:val="none" w:sz="0" w:space="0" w:color="auto"/>
        <w:left w:val="none" w:sz="0" w:space="0" w:color="auto"/>
        <w:bottom w:val="none" w:sz="0" w:space="0" w:color="auto"/>
        <w:right w:val="none" w:sz="0" w:space="0" w:color="auto"/>
      </w:divBdr>
    </w:div>
    <w:div w:id="368456561">
      <w:bodyDiv w:val="1"/>
      <w:marLeft w:val="0"/>
      <w:marRight w:val="0"/>
      <w:marTop w:val="0"/>
      <w:marBottom w:val="0"/>
      <w:divBdr>
        <w:top w:val="none" w:sz="0" w:space="0" w:color="auto"/>
        <w:left w:val="none" w:sz="0" w:space="0" w:color="auto"/>
        <w:bottom w:val="none" w:sz="0" w:space="0" w:color="auto"/>
        <w:right w:val="none" w:sz="0" w:space="0" w:color="auto"/>
      </w:divBdr>
    </w:div>
    <w:div w:id="435103291">
      <w:bodyDiv w:val="1"/>
      <w:marLeft w:val="0"/>
      <w:marRight w:val="0"/>
      <w:marTop w:val="0"/>
      <w:marBottom w:val="0"/>
      <w:divBdr>
        <w:top w:val="none" w:sz="0" w:space="0" w:color="auto"/>
        <w:left w:val="none" w:sz="0" w:space="0" w:color="auto"/>
        <w:bottom w:val="none" w:sz="0" w:space="0" w:color="auto"/>
        <w:right w:val="none" w:sz="0" w:space="0" w:color="auto"/>
      </w:divBdr>
    </w:div>
    <w:div w:id="451169939">
      <w:bodyDiv w:val="1"/>
      <w:marLeft w:val="0"/>
      <w:marRight w:val="0"/>
      <w:marTop w:val="0"/>
      <w:marBottom w:val="0"/>
      <w:divBdr>
        <w:top w:val="none" w:sz="0" w:space="0" w:color="auto"/>
        <w:left w:val="none" w:sz="0" w:space="0" w:color="auto"/>
        <w:bottom w:val="none" w:sz="0" w:space="0" w:color="auto"/>
        <w:right w:val="none" w:sz="0" w:space="0" w:color="auto"/>
      </w:divBdr>
    </w:div>
    <w:div w:id="493840351">
      <w:bodyDiv w:val="1"/>
      <w:marLeft w:val="0"/>
      <w:marRight w:val="0"/>
      <w:marTop w:val="0"/>
      <w:marBottom w:val="0"/>
      <w:divBdr>
        <w:top w:val="none" w:sz="0" w:space="0" w:color="auto"/>
        <w:left w:val="none" w:sz="0" w:space="0" w:color="auto"/>
        <w:bottom w:val="none" w:sz="0" w:space="0" w:color="auto"/>
        <w:right w:val="none" w:sz="0" w:space="0" w:color="auto"/>
      </w:divBdr>
    </w:div>
    <w:div w:id="516776671">
      <w:bodyDiv w:val="1"/>
      <w:marLeft w:val="0"/>
      <w:marRight w:val="0"/>
      <w:marTop w:val="0"/>
      <w:marBottom w:val="0"/>
      <w:divBdr>
        <w:top w:val="none" w:sz="0" w:space="0" w:color="auto"/>
        <w:left w:val="none" w:sz="0" w:space="0" w:color="auto"/>
        <w:bottom w:val="none" w:sz="0" w:space="0" w:color="auto"/>
        <w:right w:val="none" w:sz="0" w:space="0" w:color="auto"/>
      </w:divBdr>
    </w:div>
    <w:div w:id="584874261">
      <w:bodyDiv w:val="1"/>
      <w:marLeft w:val="0"/>
      <w:marRight w:val="0"/>
      <w:marTop w:val="0"/>
      <w:marBottom w:val="0"/>
      <w:divBdr>
        <w:top w:val="none" w:sz="0" w:space="0" w:color="auto"/>
        <w:left w:val="none" w:sz="0" w:space="0" w:color="auto"/>
        <w:bottom w:val="none" w:sz="0" w:space="0" w:color="auto"/>
        <w:right w:val="none" w:sz="0" w:space="0" w:color="auto"/>
      </w:divBdr>
    </w:div>
    <w:div w:id="610354476">
      <w:bodyDiv w:val="1"/>
      <w:marLeft w:val="0"/>
      <w:marRight w:val="0"/>
      <w:marTop w:val="0"/>
      <w:marBottom w:val="0"/>
      <w:divBdr>
        <w:top w:val="none" w:sz="0" w:space="0" w:color="auto"/>
        <w:left w:val="none" w:sz="0" w:space="0" w:color="auto"/>
        <w:bottom w:val="none" w:sz="0" w:space="0" w:color="auto"/>
        <w:right w:val="none" w:sz="0" w:space="0" w:color="auto"/>
      </w:divBdr>
    </w:div>
    <w:div w:id="702360777">
      <w:bodyDiv w:val="1"/>
      <w:marLeft w:val="0"/>
      <w:marRight w:val="0"/>
      <w:marTop w:val="0"/>
      <w:marBottom w:val="0"/>
      <w:divBdr>
        <w:top w:val="none" w:sz="0" w:space="0" w:color="auto"/>
        <w:left w:val="none" w:sz="0" w:space="0" w:color="auto"/>
        <w:bottom w:val="none" w:sz="0" w:space="0" w:color="auto"/>
        <w:right w:val="none" w:sz="0" w:space="0" w:color="auto"/>
      </w:divBdr>
    </w:div>
    <w:div w:id="723676594">
      <w:bodyDiv w:val="1"/>
      <w:marLeft w:val="0"/>
      <w:marRight w:val="0"/>
      <w:marTop w:val="0"/>
      <w:marBottom w:val="0"/>
      <w:divBdr>
        <w:top w:val="none" w:sz="0" w:space="0" w:color="auto"/>
        <w:left w:val="none" w:sz="0" w:space="0" w:color="auto"/>
        <w:bottom w:val="none" w:sz="0" w:space="0" w:color="auto"/>
        <w:right w:val="none" w:sz="0" w:space="0" w:color="auto"/>
      </w:divBdr>
    </w:div>
    <w:div w:id="726731222">
      <w:bodyDiv w:val="1"/>
      <w:marLeft w:val="0"/>
      <w:marRight w:val="0"/>
      <w:marTop w:val="0"/>
      <w:marBottom w:val="0"/>
      <w:divBdr>
        <w:top w:val="none" w:sz="0" w:space="0" w:color="auto"/>
        <w:left w:val="none" w:sz="0" w:space="0" w:color="auto"/>
        <w:bottom w:val="none" w:sz="0" w:space="0" w:color="auto"/>
        <w:right w:val="none" w:sz="0" w:space="0" w:color="auto"/>
      </w:divBdr>
    </w:div>
    <w:div w:id="732040846">
      <w:bodyDiv w:val="1"/>
      <w:marLeft w:val="0"/>
      <w:marRight w:val="0"/>
      <w:marTop w:val="0"/>
      <w:marBottom w:val="0"/>
      <w:divBdr>
        <w:top w:val="none" w:sz="0" w:space="0" w:color="auto"/>
        <w:left w:val="none" w:sz="0" w:space="0" w:color="auto"/>
        <w:bottom w:val="none" w:sz="0" w:space="0" w:color="auto"/>
        <w:right w:val="none" w:sz="0" w:space="0" w:color="auto"/>
      </w:divBdr>
    </w:div>
    <w:div w:id="773089782">
      <w:bodyDiv w:val="1"/>
      <w:marLeft w:val="0"/>
      <w:marRight w:val="0"/>
      <w:marTop w:val="0"/>
      <w:marBottom w:val="0"/>
      <w:divBdr>
        <w:top w:val="none" w:sz="0" w:space="0" w:color="auto"/>
        <w:left w:val="none" w:sz="0" w:space="0" w:color="auto"/>
        <w:bottom w:val="none" w:sz="0" w:space="0" w:color="auto"/>
        <w:right w:val="none" w:sz="0" w:space="0" w:color="auto"/>
      </w:divBdr>
    </w:div>
    <w:div w:id="773522429">
      <w:bodyDiv w:val="1"/>
      <w:marLeft w:val="0"/>
      <w:marRight w:val="0"/>
      <w:marTop w:val="0"/>
      <w:marBottom w:val="0"/>
      <w:divBdr>
        <w:top w:val="none" w:sz="0" w:space="0" w:color="auto"/>
        <w:left w:val="none" w:sz="0" w:space="0" w:color="auto"/>
        <w:bottom w:val="none" w:sz="0" w:space="0" w:color="auto"/>
        <w:right w:val="none" w:sz="0" w:space="0" w:color="auto"/>
      </w:divBdr>
    </w:div>
    <w:div w:id="783118639">
      <w:bodyDiv w:val="1"/>
      <w:marLeft w:val="0"/>
      <w:marRight w:val="0"/>
      <w:marTop w:val="0"/>
      <w:marBottom w:val="0"/>
      <w:divBdr>
        <w:top w:val="none" w:sz="0" w:space="0" w:color="auto"/>
        <w:left w:val="none" w:sz="0" w:space="0" w:color="auto"/>
        <w:bottom w:val="none" w:sz="0" w:space="0" w:color="auto"/>
        <w:right w:val="none" w:sz="0" w:space="0" w:color="auto"/>
      </w:divBdr>
    </w:div>
    <w:div w:id="799882295">
      <w:bodyDiv w:val="1"/>
      <w:marLeft w:val="0"/>
      <w:marRight w:val="0"/>
      <w:marTop w:val="0"/>
      <w:marBottom w:val="0"/>
      <w:divBdr>
        <w:top w:val="none" w:sz="0" w:space="0" w:color="auto"/>
        <w:left w:val="none" w:sz="0" w:space="0" w:color="auto"/>
        <w:bottom w:val="none" w:sz="0" w:space="0" w:color="auto"/>
        <w:right w:val="none" w:sz="0" w:space="0" w:color="auto"/>
      </w:divBdr>
    </w:div>
    <w:div w:id="803157361">
      <w:bodyDiv w:val="1"/>
      <w:marLeft w:val="0"/>
      <w:marRight w:val="0"/>
      <w:marTop w:val="0"/>
      <w:marBottom w:val="0"/>
      <w:divBdr>
        <w:top w:val="none" w:sz="0" w:space="0" w:color="auto"/>
        <w:left w:val="none" w:sz="0" w:space="0" w:color="auto"/>
        <w:bottom w:val="none" w:sz="0" w:space="0" w:color="auto"/>
        <w:right w:val="none" w:sz="0" w:space="0" w:color="auto"/>
      </w:divBdr>
    </w:div>
    <w:div w:id="885530810">
      <w:bodyDiv w:val="1"/>
      <w:marLeft w:val="0"/>
      <w:marRight w:val="0"/>
      <w:marTop w:val="0"/>
      <w:marBottom w:val="0"/>
      <w:divBdr>
        <w:top w:val="none" w:sz="0" w:space="0" w:color="auto"/>
        <w:left w:val="none" w:sz="0" w:space="0" w:color="auto"/>
        <w:bottom w:val="none" w:sz="0" w:space="0" w:color="auto"/>
        <w:right w:val="none" w:sz="0" w:space="0" w:color="auto"/>
      </w:divBdr>
    </w:div>
    <w:div w:id="899246158">
      <w:bodyDiv w:val="1"/>
      <w:marLeft w:val="0"/>
      <w:marRight w:val="0"/>
      <w:marTop w:val="0"/>
      <w:marBottom w:val="0"/>
      <w:divBdr>
        <w:top w:val="none" w:sz="0" w:space="0" w:color="auto"/>
        <w:left w:val="none" w:sz="0" w:space="0" w:color="auto"/>
        <w:bottom w:val="none" w:sz="0" w:space="0" w:color="auto"/>
        <w:right w:val="none" w:sz="0" w:space="0" w:color="auto"/>
      </w:divBdr>
    </w:div>
    <w:div w:id="904410557">
      <w:bodyDiv w:val="1"/>
      <w:marLeft w:val="0"/>
      <w:marRight w:val="0"/>
      <w:marTop w:val="0"/>
      <w:marBottom w:val="0"/>
      <w:divBdr>
        <w:top w:val="none" w:sz="0" w:space="0" w:color="auto"/>
        <w:left w:val="none" w:sz="0" w:space="0" w:color="auto"/>
        <w:bottom w:val="none" w:sz="0" w:space="0" w:color="auto"/>
        <w:right w:val="none" w:sz="0" w:space="0" w:color="auto"/>
      </w:divBdr>
    </w:div>
    <w:div w:id="906299857">
      <w:bodyDiv w:val="1"/>
      <w:marLeft w:val="0"/>
      <w:marRight w:val="0"/>
      <w:marTop w:val="0"/>
      <w:marBottom w:val="0"/>
      <w:divBdr>
        <w:top w:val="none" w:sz="0" w:space="0" w:color="auto"/>
        <w:left w:val="none" w:sz="0" w:space="0" w:color="auto"/>
        <w:bottom w:val="none" w:sz="0" w:space="0" w:color="auto"/>
        <w:right w:val="none" w:sz="0" w:space="0" w:color="auto"/>
      </w:divBdr>
    </w:div>
    <w:div w:id="918291373">
      <w:bodyDiv w:val="1"/>
      <w:marLeft w:val="0"/>
      <w:marRight w:val="0"/>
      <w:marTop w:val="0"/>
      <w:marBottom w:val="0"/>
      <w:divBdr>
        <w:top w:val="none" w:sz="0" w:space="0" w:color="auto"/>
        <w:left w:val="none" w:sz="0" w:space="0" w:color="auto"/>
        <w:bottom w:val="none" w:sz="0" w:space="0" w:color="auto"/>
        <w:right w:val="none" w:sz="0" w:space="0" w:color="auto"/>
      </w:divBdr>
    </w:div>
    <w:div w:id="970013941">
      <w:bodyDiv w:val="1"/>
      <w:marLeft w:val="0"/>
      <w:marRight w:val="0"/>
      <w:marTop w:val="0"/>
      <w:marBottom w:val="0"/>
      <w:divBdr>
        <w:top w:val="none" w:sz="0" w:space="0" w:color="auto"/>
        <w:left w:val="none" w:sz="0" w:space="0" w:color="auto"/>
        <w:bottom w:val="none" w:sz="0" w:space="0" w:color="auto"/>
        <w:right w:val="none" w:sz="0" w:space="0" w:color="auto"/>
      </w:divBdr>
    </w:div>
    <w:div w:id="1009452086">
      <w:bodyDiv w:val="1"/>
      <w:marLeft w:val="0"/>
      <w:marRight w:val="0"/>
      <w:marTop w:val="0"/>
      <w:marBottom w:val="0"/>
      <w:divBdr>
        <w:top w:val="none" w:sz="0" w:space="0" w:color="auto"/>
        <w:left w:val="none" w:sz="0" w:space="0" w:color="auto"/>
        <w:bottom w:val="none" w:sz="0" w:space="0" w:color="auto"/>
        <w:right w:val="none" w:sz="0" w:space="0" w:color="auto"/>
      </w:divBdr>
    </w:div>
    <w:div w:id="1050304153">
      <w:bodyDiv w:val="1"/>
      <w:marLeft w:val="0"/>
      <w:marRight w:val="0"/>
      <w:marTop w:val="0"/>
      <w:marBottom w:val="0"/>
      <w:divBdr>
        <w:top w:val="none" w:sz="0" w:space="0" w:color="auto"/>
        <w:left w:val="none" w:sz="0" w:space="0" w:color="auto"/>
        <w:bottom w:val="none" w:sz="0" w:space="0" w:color="auto"/>
        <w:right w:val="none" w:sz="0" w:space="0" w:color="auto"/>
      </w:divBdr>
    </w:div>
    <w:div w:id="1053895264">
      <w:bodyDiv w:val="1"/>
      <w:marLeft w:val="0"/>
      <w:marRight w:val="0"/>
      <w:marTop w:val="0"/>
      <w:marBottom w:val="0"/>
      <w:divBdr>
        <w:top w:val="none" w:sz="0" w:space="0" w:color="auto"/>
        <w:left w:val="none" w:sz="0" w:space="0" w:color="auto"/>
        <w:bottom w:val="none" w:sz="0" w:space="0" w:color="auto"/>
        <w:right w:val="none" w:sz="0" w:space="0" w:color="auto"/>
      </w:divBdr>
    </w:div>
    <w:div w:id="1124930590">
      <w:bodyDiv w:val="1"/>
      <w:marLeft w:val="0"/>
      <w:marRight w:val="0"/>
      <w:marTop w:val="0"/>
      <w:marBottom w:val="0"/>
      <w:divBdr>
        <w:top w:val="none" w:sz="0" w:space="0" w:color="auto"/>
        <w:left w:val="none" w:sz="0" w:space="0" w:color="auto"/>
        <w:bottom w:val="none" w:sz="0" w:space="0" w:color="auto"/>
        <w:right w:val="none" w:sz="0" w:space="0" w:color="auto"/>
      </w:divBdr>
    </w:div>
    <w:div w:id="1138064705">
      <w:bodyDiv w:val="1"/>
      <w:marLeft w:val="0"/>
      <w:marRight w:val="0"/>
      <w:marTop w:val="0"/>
      <w:marBottom w:val="0"/>
      <w:divBdr>
        <w:top w:val="none" w:sz="0" w:space="0" w:color="auto"/>
        <w:left w:val="none" w:sz="0" w:space="0" w:color="auto"/>
        <w:bottom w:val="none" w:sz="0" w:space="0" w:color="auto"/>
        <w:right w:val="none" w:sz="0" w:space="0" w:color="auto"/>
      </w:divBdr>
    </w:div>
    <w:div w:id="1165366364">
      <w:bodyDiv w:val="1"/>
      <w:marLeft w:val="0"/>
      <w:marRight w:val="0"/>
      <w:marTop w:val="0"/>
      <w:marBottom w:val="0"/>
      <w:divBdr>
        <w:top w:val="none" w:sz="0" w:space="0" w:color="auto"/>
        <w:left w:val="none" w:sz="0" w:space="0" w:color="auto"/>
        <w:bottom w:val="none" w:sz="0" w:space="0" w:color="auto"/>
        <w:right w:val="none" w:sz="0" w:space="0" w:color="auto"/>
      </w:divBdr>
    </w:div>
    <w:div w:id="1203980601">
      <w:bodyDiv w:val="1"/>
      <w:marLeft w:val="0"/>
      <w:marRight w:val="0"/>
      <w:marTop w:val="0"/>
      <w:marBottom w:val="0"/>
      <w:divBdr>
        <w:top w:val="none" w:sz="0" w:space="0" w:color="auto"/>
        <w:left w:val="none" w:sz="0" w:space="0" w:color="auto"/>
        <w:bottom w:val="none" w:sz="0" w:space="0" w:color="auto"/>
        <w:right w:val="none" w:sz="0" w:space="0" w:color="auto"/>
      </w:divBdr>
    </w:div>
    <w:div w:id="1238443812">
      <w:bodyDiv w:val="1"/>
      <w:marLeft w:val="0"/>
      <w:marRight w:val="0"/>
      <w:marTop w:val="0"/>
      <w:marBottom w:val="0"/>
      <w:divBdr>
        <w:top w:val="none" w:sz="0" w:space="0" w:color="auto"/>
        <w:left w:val="none" w:sz="0" w:space="0" w:color="auto"/>
        <w:bottom w:val="none" w:sz="0" w:space="0" w:color="auto"/>
        <w:right w:val="none" w:sz="0" w:space="0" w:color="auto"/>
      </w:divBdr>
    </w:div>
    <w:div w:id="1257595922">
      <w:bodyDiv w:val="1"/>
      <w:marLeft w:val="0"/>
      <w:marRight w:val="0"/>
      <w:marTop w:val="0"/>
      <w:marBottom w:val="0"/>
      <w:divBdr>
        <w:top w:val="none" w:sz="0" w:space="0" w:color="auto"/>
        <w:left w:val="none" w:sz="0" w:space="0" w:color="auto"/>
        <w:bottom w:val="none" w:sz="0" w:space="0" w:color="auto"/>
        <w:right w:val="none" w:sz="0" w:space="0" w:color="auto"/>
      </w:divBdr>
    </w:div>
    <w:div w:id="1293948728">
      <w:bodyDiv w:val="1"/>
      <w:marLeft w:val="0"/>
      <w:marRight w:val="0"/>
      <w:marTop w:val="0"/>
      <w:marBottom w:val="0"/>
      <w:divBdr>
        <w:top w:val="none" w:sz="0" w:space="0" w:color="auto"/>
        <w:left w:val="none" w:sz="0" w:space="0" w:color="auto"/>
        <w:bottom w:val="none" w:sz="0" w:space="0" w:color="auto"/>
        <w:right w:val="none" w:sz="0" w:space="0" w:color="auto"/>
      </w:divBdr>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72343607">
      <w:bodyDiv w:val="1"/>
      <w:marLeft w:val="0"/>
      <w:marRight w:val="0"/>
      <w:marTop w:val="0"/>
      <w:marBottom w:val="0"/>
      <w:divBdr>
        <w:top w:val="none" w:sz="0" w:space="0" w:color="auto"/>
        <w:left w:val="none" w:sz="0" w:space="0" w:color="auto"/>
        <w:bottom w:val="none" w:sz="0" w:space="0" w:color="auto"/>
        <w:right w:val="none" w:sz="0" w:space="0" w:color="auto"/>
      </w:divBdr>
    </w:div>
    <w:div w:id="1417046299">
      <w:bodyDiv w:val="1"/>
      <w:marLeft w:val="0"/>
      <w:marRight w:val="0"/>
      <w:marTop w:val="0"/>
      <w:marBottom w:val="0"/>
      <w:divBdr>
        <w:top w:val="none" w:sz="0" w:space="0" w:color="auto"/>
        <w:left w:val="none" w:sz="0" w:space="0" w:color="auto"/>
        <w:bottom w:val="none" w:sz="0" w:space="0" w:color="auto"/>
        <w:right w:val="none" w:sz="0" w:space="0" w:color="auto"/>
      </w:divBdr>
    </w:div>
    <w:div w:id="1422140407">
      <w:bodyDiv w:val="1"/>
      <w:marLeft w:val="0"/>
      <w:marRight w:val="0"/>
      <w:marTop w:val="0"/>
      <w:marBottom w:val="0"/>
      <w:divBdr>
        <w:top w:val="none" w:sz="0" w:space="0" w:color="auto"/>
        <w:left w:val="none" w:sz="0" w:space="0" w:color="auto"/>
        <w:bottom w:val="none" w:sz="0" w:space="0" w:color="auto"/>
        <w:right w:val="none" w:sz="0" w:space="0" w:color="auto"/>
      </w:divBdr>
    </w:div>
    <w:div w:id="1454443159">
      <w:bodyDiv w:val="1"/>
      <w:marLeft w:val="0"/>
      <w:marRight w:val="0"/>
      <w:marTop w:val="0"/>
      <w:marBottom w:val="0"/>
      <w:divBdr>
        <w:top w:val="none" w:sz="0" w:space="0" w:color="auto"/>
        <w:left w:val="none" w:sz="0" w:space="0" w:color="auto"/>
        <w:bottom w:val="none" w:sz="0" w:space="0" w:color="auto"/>
        <w:right w:val="none" w:sz="0" w:space="0" w:color="auto"/>
      </w:divBdr>
    </w:div>
    <w:div w:id="1512835993">
      <w:bodyDiv w:val="1"/>
      <w:marLeft w:val="0"/>
      <w:marRight w:val="0"/>
      <w:marTop w:val="0"/>
      <w:marBottom w:val="0"/>
      <w:divBdr>
        <w:top w:val="none" w:sz="0" w:space="0" w:color="auto"/>
        <w:left w:val="none" w:sz="0" w:space="0" w:color="auto"/>
        <w:bottom w:val="none" w:sz="0" w:space="0" w:color="auto"/>
        <w:right w:val="none" w:sz="0" w:space="0" w:color="auto"/>
      </w:divBdr>
    </w:div>
    <w:div w:id="1540511549">
      <w:bodyDiv w:val="1"/>
      <w:marLeft w:val="0"/>
      <w:marRight w:val="0"/>
      <w:marTop w:val="0"/>
      <w:marBottom w:val="0"/>
      <w:divBdr>
        <w:top w:val="none" w:sz="0" w:space="0" w:color="auto"/>
        <w:left w:val="none" w:sz="0" w:space="0" w:color="auto"/>
        <w:bottom w:val="none" w:sz="0" w:space="0" w:color="auto"/>
        <w:right w:val="none" w:sz="0" w:space="0" w:color="auto"/>
      </w:divBdr>
    </w:div>
    <w:div w:id="1560822289">
      <w:bodyDiv w:val="1"/>
      <w:marLeft w:val="0"/>
      <w:marRight w:val="0"/>
      <w:marTop w:val="0"/>
      <w:marBottom w:val="0"/>
      <w:divBdr>
        <w:top w:val="none" w:sz="0" w:space="0" w:color="auto"/>
        <w:left w:val="none" w:sz="0" w:space="0" w:color="auto"/>
        <w:bottom w:val="none" w:sz="0" w:space="0" w:color="auto"/>
        <w:right w:val="none" w:sz="0" w:space="0" w:color="auto"/>
      </w:divBdr>
    </w:div>
    <w:div w:id="1565411961">
      <w:bodyDiv w:val="1"/>
      <w:marLeft w:val="0"/>
      <w:marRight w:val="0"/>
      <w:marTop w:val="0"/>
      <w:marBottom w:val="0"/>
      <w:divBdr>
        <w:top w:val="none" w:sz="0" w:space="0" w:color="auto"/>
        <w:left w:val="none" w:sz="0" w:space="0" w:color="auto"/>
        <w:bottom w:val="none" w:sz="0" w:space="0" w:color="auto"/>
        <w:right w:val="none" w:sz="0" w:space="0" w:color="auto"/>
      </w:divBdr>
    </w:div>
    <w:div w:id="1571696103">
      <w:bodyDiv w:val="1"/>
      <w:marLeft w:val="0"/>
      <w:marRight w:val="0"/>
      <w:marTop w:val="0"/>
      <w:marBottom w:val="0"/>
      <w:divBdr>
        <w:top w:val="none" w:sz="0" w:space="0" w:color="auto"/>
        <w:left w:val="none" w:sz="0" w:space="0" w:color="auto"/>
        <w:bottom w:val="none" w:sz="0" w:space="0" w:color="auto"/>
        <w:right w:val="none" w:sz="0" w:space="0" w:color="auto"/>
      </w:divBdr>
    </w:div>
    <w:div w:id="1599751799">
      <w:bodyDiv w:val="1"/>
      <w:marLeft w:val="0"/>
      <w:marRight w:val="0"/>
      <w:marTop w:val="0"/>
      <w:marBottom w:val="0"/>
      <w:divBdr>
        <w:top w:val="none" w:sz="0" w:space="0" w:color="auto"/>
        <w:left w:val="none" w:sz="0" w:space="0" w:color="auto"/>
        <w:bottom w:val="none" w:sz="0" w:space="0" w:color="auto"/>
        <w:right w:val="none" w:sz="0" w:space="0" w:color="auto"/>
      </w:divBdr>
    </w:div>
    <w:div w:id="1615594678">
      <w:bodyDiv w:val="1"/>
      <w:marLeft w:val="0"/>
      <w:marRight w:val="0"/>
      <w:marTop w:val="0"/>
      <w:marBottom w:val="0"/>
      <w:divBdr>
        <w:top w:val="none" w:sz="0" w:space="0" w:color="auto"/>
        <w:left w:val="none" w:sz="0" w:space="0" w:color="auto"/>
        <w:bottom w:val="none" w:sz="0" w:space="0" w:color="auto"/>
        <w:right w:val="none" w:sz="0" w:space="0" w:color="auto"/>
      </w:divBdr>
    </w:div>
    <w:div w:id="1640040274">
      <w:bodyDiv w:val="1"/>
      <w:marLeft w:val="0"/>
      <w:marRight w:val="0"/>
      <w:marTop w:val="0"/>
      <w:marBottom w:val="0"/>
      <w:divBdr>
        <w:top w:val="none" w:sz="0" w:space="0" w:color="auto"/>
        <w:left w:val="none" w:sz="0" w:space="0" w:color="auto"/>
        <w:bottom w:val="none" w:sz="0" w:space="0" w:color="auto"/>
        <w:right w:val="none" w:sz="0" w:space="0" w:color="auto"/>
      </w:divBdr>
    </w:div>
    <w:div w:id="1652515140">
      <w:bodyDiv w:val="1"/>
      <w:marLeft w:val="0"/>
      <w:marRight w:val="0"/>
      <w:marTop w:val="0"/>
      <w:marBottom w:val="0"/>
      <w:divBdr>
        <w:top w:val="none" w:sz="0" w:space="0" w:color="auto"/>
        <w:left w:val="none" w:sz="0" w:space="0" w:color="auto"/>
        <w:bottom w:val="none" w:sz="0" w:space="0" w:color="auto"/>
        <w:right w:val="none" w:sz="0" w:space="0" w:color="auto"/>
      </w:divBdr>
    </w:div>
    <w:div w:id="1694265918">
      <w:bodyDiv w:val="1"/>
      <w:marLeft w:val="0"/>
      <w:marRight w:val="0"/>
      <w:marTop w:val="0"/>
      <w:marBottom w:val="0"/>
      <w:divBdr>
        <w:top w:val="none" w:sz="0" w:space="0" w:color="auto"/>
        <w:left w:val="none" w:sz="0" w:space="0" w:color="auto"/>
        <w:bottom w:val="none" w:sz="0" w:space="0" w:color="auto"/>
        <w:right w:val="none" w:sz="0" w:space="0" w:color="auto"/>
      </w:divBdr>
    </w:div>
    <w:div w:id="1734305446">
      <w:bodyDiv w:val="1"/>
      <w:marLeft w:val="0"/>
      <w:marRight w:val="0"/>
      <w:marTop w:val="0"/>
      <w:marBottom w:val="0"/>
      <w:divBdr>
        <w:top w:val="none" w:sz="0" w:space="0" w:color="auto"/>
        <w:left w:val="none" w:sz="0" w:space="0" w:color="auto"/>
        <w:bottom w:val="none" w:sz="0" w:space="0" w:color="auto"/>
        <w:right w:val="none" w:sz="0" w:space="0" w:color="auto"/>
      </w:divBdr>
    </w:div>
    <w:div w:id="1766882946">
      <w:bodyDiv w:val="1"/>
      <w:marLeft w:val="0"/>
      <w:marRight w:val="0"/>
      <w:marTop w:val="0"/>
      <w:marBottom w:val="0"/>
      <w:divBdr>
        <w:top w:val="none" w:sz="0" w:space="0" w:color="auto"/>
        <w:left w:val="none" w:sz="0" w:space="0" w:color="auto"/>
        <w:bottom w:val="none" w:sz="0" w:space="0" w:color="auto"/>
        <w:right w:val="none" w:sz="0" w:space="0" w:color="auto"/>
      </w:divBdr>
    </w:div>
    <w:div w:id="1793598914">
      <w:bodyDiv w:val="1"/>
      <w:marLeft w:val="0"/>
      <w:marRight w:val="0"/>
      <w:marTop w:val="0"/>
      <w:marBottom w:val="0"/>
      <w:divBdr>
        <w:top w:val="none" w:sz="0" w:space="0" w:color="auto"/>
        <w:left w:val="none" w:sz="0" w:space="0" w:color="auto"/>
        <w:bottom w:val="none" w:sz="0" w:space="0" w:color="auto"/>
        <w:right w:val="none" w:sz="0" w:space="0" w:color="auto"/>
      </w:divBdr>
    </w:div>
    <w:div w:id="1824663357">
      <w:bodyDiv w:val="1"/>
      <w:marLeft w:val="0"/>
      <w:marRight w:val="0"/>
      <w:marTop w:val="0"/>
      <w:marBottom w:val="0"/>
      <w:divBdr>
        <w:top w:val="none" w:sz="0" w:space="0" w:color="auto"/>
        <w:left w:val="none" w:sz="0" w:space="0" w:color="auto"/>
        <w:bottom w:val="none" w:sz="0" w:space="0" w:color="auto"/>
        <w:right w:val="none" w:sz="0" w:space="0" w:color="auto"/>
      </w:divBdr>
    </w:div>
    <w:div w:id="1842040745">
      <w:bodyDiv w:val="1"/>
      <w:marLeft w:val="0"/>
      <w:marRight w:val="0"/>
      <w:marTop w:val="0"/>
      <w:marBottom w:val="0"/>
      <w:divBdr>
        <w:top w:val="none" w:sz="0" w:space="0" w:color="auto"/>
        <w:left w:val="none" w:sz="0" w:space="0" w:color="auto"/>
        <w:bottom w:val="none" w:sz="0" w:space="0" w:color="auto"/>
        <w:right w:val="none" w:sz="0" w:space="0" w:color="auto"/>
      </w:divBdr>
    </w:div>
    <w:div w:id="1875312812">
      <w:bodyDiv w:val="1"/>
      <w:marLeft w:val="0"/>
      <w:marRight w:val="0"/>
      <w:marTop w:val="0"/>
      <w:marBottom w:val="0"/>
      <w:divBdr>
        <w:top w:val="none" w:sz="0" w:space="0" w:color="auto"/>
        <w:left w:val="none" w:sz="0" w:space="0" w:color="auto"/>
        <w:bottom w:val="none" w:sz="0" w:space="0" w:color="auto"/>
        <w:right w:val="none" w:sz="0" w:space="0" w:color="auto"/>
      </w:divBdr>
    </w:div>
    <w:div w:id="1935236464">
      <w:bodyDiv w:val="1"/>
      <w:marLeft w:val="0"/>
      <w:marRight w:val="0"/>
      <w:marTop w:val="0"/>
      <w:marBottom w:val="0"/>
      <w:divBdr>
        <w:top w:val="none" w:sz="0" w:space="0" w:color="auto"/>
        <w:left w:val="none" w:sz="0" w:space="0" w:color="auto"/>
        <w:bottom w:val="none" w:sz="0" w:space="0" w:color="auto"/>
        <w:right w:val="none" w:sz="0" w:space="0" w:color="auto"/>
      </w:divBdr>
    </w:div>
    <w:div w:id="1943105544">
      <w:bodyDiv w:val="1"/>
      <w:marLeft w:val="0"/>
      <w:marRight w:val="0"/>
      <w:marTop w:val="0"/>
      <w:marBottom w:val="0"/>
      <w:divBdr>
        <w:top w:val="none" w:sz="0" w:space="0" w:color="auto"/>
        <w:left w:val="none" w:sz="0" w:space="0" w:color="auto"/>
        <w:bottom w:val="none" w:sz="0" w:space="0" w:color="auto"/>
        <w:right w:val="none" w:sz="0" w:space="0" w:color="auto"/>
      </w:divBdr>
    </w:div>
    <w:div w:id="1970548410">
      <w:bodyDiv w:val="1"/>
      <w:marLeft w:val="0"/>
      <w:marRight w:val="0"/>
      <w:marTop w:val="0"/>
      <w:marBottom w:val="0"/>
      <w:divBdr>
        <w:top w:val="none" w:sz="0" w:space="0" w:color="auto"/>
        <w:left w:val="none" w:sz="0" w:space="0" w:color="auto"/>
        <w:bottom w:val="none" w:sz="0" w:space="0" w:color="auto"/>
        <w:right w:val="none" w:sz="0" w:space="0" w:color="auto"/>
      </w:divBdr>
    </w:div>
    <w:div w:id="2023583883">
      <w:bodyDiv w:val="1"/>
      <w:marLeft w:val="0"/>
      <w:marRight w:val="0"/>
      <w:marTop w:val="0"/>
      <w:marBottom w:val="0"/>
      <w:divBdr>
        <w:top w:val="none" w:sz="0" w:space="0" w:color="auto"/>
        <w:left w:val="none" w:sz="0" w:space="0" w:color="auto"/>
        <w:bottom w:val="none" w:sz="0" w:space="0" w:color="auto"/>
        <w:right w:val="none" w:sz="0" w:space="0" w:color="auto"/>
      </w:divBdr>
    </w:div>
    <w:div w:id="2036887384">
      <w:bodyDiv w:val="1"/>
      <w:marLeft w:val="0"/>
      <w:marRight w:val="0"/>
      <w:marTop w:val="0"/>
      <w:marBottom w:val="0"/>
      <w:divBdr>
        <w:top w:val="none" w:sz="0" w:space="0" w:color="auto"/>
        <w:left w:val="none" w:sz="0" w:space="0" w:color="auto"/>
        <w:bottom w:val="none" w:sz="0" w:space="0" w:color="auto"/>
        <w:right w:val="none" w:sz="0" w:space="0" w:color="auto"/>
      </w:divBdr>
    </w:div>
    <w:div w:id="2117823721">
      <w:bodyDiv w:val="1"/>
      <w:marLeft w:val="0"/>
      <w:marRight w:val="0"/>
      <w:marTop w:val="0"/>
      <w:marBottom w:val="0"/>
      <w:divBdr>
        <w:top w:val="none" w:sz="0" w:space="0" w:color="auto"/>
        <w:left w:val="none" w:sz="0" w:space="0" w:color="auto"/>
        <w:bottom w:val="none" w:sz="0" w:space="0" w:color="auto"/>
        <w:right w:val="none" w:sz="0" w:space="0" w:color="auto"/>
      </w:divBdr>
    </w:div>
    <w:div w:id="2134515645">
      <w:bodyDiv w:val="1"/>
      <w:marLeft w:val="0"/>
      <w:marRight w:val="0"/>
      <w:marTop w:val="0"/>
      <w:marBottom w:val="0"/>
      <w:divBdr>
        <w:top w:val="none" w:sz="0" w:space="0" w:color="auto"/>
        <w:left w:val="none" w:sz="0" w:space="0" w:color="auto"/>
        <w:bottom w:val="none" w:sz="0" w:space="0" w:color="auto"/>
        <w:right w:val="none" w:sz="0" w:space="0" w:color="auto"/>
      </w:divBdr>
    </w:div>
    <w:div w:id="214226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igshare.com/articles/Reusing_data_and_building_upon_it_a_case_study_of_Computer_Scientist_Mayank_Kejriwal/6969503" TargetMode="External"/><Relationship Id="rId21" Type="http://schemas.openxmlformats.org/officeDocument/2006/relationships/hyperlink" Target="https://www.igi-global.com/book/encyclopedia-criminal-activities-deep-web/223181?utm_source=m&amp;utm_medium=ac&amp;utm_campaign=bec_to_prod&amp;utm_content=12.05.2019" TargetMode="External"/><Relationship Id="rId22" Type="http://schemas.openxmlformats.org/officeDocument/2006/relationships/hyperlink" Target="https://www.springer.com/us/book/9783030123741" TargetMode="External"/><Relationship Id="rId23" Type="http://schemas.openxmlformats.org/officeDocument/2006/relationships/hyperlink" Target="https://dl.acm.org/citation.cfm?id=3192293" TargetMode="External"/><Relationship Id="rId24" Type="http://schemas.openxmlformats.org/officeDocument/2006/relationships/hyperlink" Target="http://ceur-ws.org/Vol-2106" TargetMode="External"/><Relationship Id="rId25" Type="http://schemas.openxmlformats.org/officeDocument/2006/relationships/hyperlink" Target="http://ceur-ws.org/Vol-1923/" TargetMode="External"/><Relationship Id="rId26" Type="http://schemas.openxmlformats.org/officeDocument/2006/relationships/hyperlink" Target="https://researchoutreach.org/articles/crisis-management-artificial-intelligence-save-lives/" TargetMode="External"/><Relationship Id="rId27" Type="http://schemas.openxmlformats.org/officeDocument/2006/relationships/hyperlink" Target="https://cra.org/ccc/co-lod-continuous-space-linked-open-data/" TargetMode="External"/><Relationship Id="rId28" Type="http://schemas.openxmlformats.org/officeDocument/2006/relationships/hyperlink" Target="https://www.cccblog.org/2019/11/12/great-innovative-idea-co-lod-continuous-space-linked-open-data/" TargetMode="External"/><Relationship Id="rId29" Type="http://schemas.openxmlformats.org/officeDocument/2006/relationships/hyperlink" Target="https://365datascience.com/interview-mayank-kejriwa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logs.springeropen.com/springeropen/2019/07/22/measuring-without-labels/" TargetMode="External"/><Relationship Id="rId31" Type="http://schemas.openxmlformats.org/officeDocument/2006/relationships/hyperlink" Target="https://www.mensafoundation.org/what-we-do/awards-and-recognition/copper-black-award-for-creative-achievement/copper-black-winners/2019-mayank-kejriwal/" TargetMode="External"/><Relationship Id="rId32" Type="http://schemas.openxmlformats.org/officeDocument/2006/relationships/hyperlink" Target="http://magazine.ivy.com/2018/08/technology-good-fighting-human-trafficking-artificial-intelligence/" TargetMode="External"/><Relationship Id="rId9" Type="http://schemas.openxmlformats.org/officeDocument/2006/relationships/hyperlink" Target="https://www.linkedin.com/in/mayankkejriw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jriwal@isi.edu" TargetMode="External"/><Relationship Id="rId33" Type="http://schemas.openxmlformats.org/officeDocument/2006/relationships/hyperlink" Target="https://aitopics.org/class/Technology/IT/Communications/Web/Semantic%20Web" TargetMode="External"/><Relationship Id="rId34" Type="http://schemas.openxmlformats.org/officeDocument/2006/relationships/hyperlink" Target="https://aitopics.org/class/Technology/IT/ai/Games" TargetMode="External"/><Relationship Id="rId35" Type="http://schemas.openxmlformats.org/officeDocument/2006/relationships/hyperlink" Target="http://www.nydailynews.com/new-york/nyc-crime/student-hackers-manhattan-da-fight-human-trafficking-article-1.2821657?cid=bitly" TargetMode="External"/><Relationship Id="rId36" Type="http://schemas.openxmlformats.org/officeDocument/2006/relationships/header" Target="header1.xml"/><Relationship Id="rId10" Type="http://schemas.openxmlformats.org/officeDocument/2006/relationships/hyperlink" Target="https://github.com/mayankkejriwal" TargetMode="External"/><Relationship Id="rId11" Type="http://schemas.openxmlformats.org/officeDocument/2006/relationships/hyperlink" Target="https://twitter.com/kejriwal_mayank|" TargetMode="External"/><Relationship Id="rId12" Type="http://schemas.openxmlformats.org/officeDocument/2006/relationships/hyperlink" Target="https://scholar.google.com/citations?user=fetkEu4AAAAJ&amp;hl=en" TargetMode="External"/><Relationship Id="rId13" Type="http://schemas.openxmlformats.org/officeDocument/2006/relationships/hyperlink" Target="https://dblp.uni-trier.de/pers/hd/k/Kejriwal:Mayank" TargetMode="External"/><Relationship Id="rId14" Type="http://schemas.openxmlformats.org/officeDocument/2006/relationships/hyperlink" Target="https://www.researchgate.net/profile/Mayank_Kejriwal" TargetMode="External"/><Relationship Id="rId15" Type="http://schemas.openxmlformats.org/officeDocument/2006/relationships/hyperlink" Target="http://usc-isi-i2.github.io/kejriwal/" TargetMode="External"/><Relationship Id="rId16" Type="http://schemas.openxmlformats.org/officeDocument/2006/relationships/hyperlink" Target="http://sloanopsclub.mit.edu/" TargetMode="External"/><Relationship Id="rId17" Type="http://schemas.openxmlformats.org/officeDocument/2006/relationships/hyperlink" Target="https://clubs.marshall.usc.edu/mbcp/ebgcc/" TargetMode="External"/><Relationship Id="rId18" Type="http://schemas.openxmlformats.org/officeDocument/2006/relationships/hyperlink" Target="https://aitopics.org/misc/about" TargetMode="External"/><Relationship Id="rId19" Type="http://schemas.openxmlformats.org/officeDocument/2006/relationships/hyperlink" Target="http://www.nydailynews.com/new-york/nyc-crime/student-hackers-manhattan-da-fight-human-trafficking-article-1.2821657?cid=bitly"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Users/Mayank/Downloads/TS01016955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D604F2B98049AA89863B1CECAA6C3D"/>
        <w:category>
          <w:name w:val="General"/>
          <w:gallery w:val="placeholder"/>
        </w:category>
        <w:types>
          <w:type w:val="bbPlcHdr"/>
        </w:types>
        <w:behaviors>
          <w:behavior w:val="content"/>
        </w:behaviors>
        <w:guid w:val="{38530C20-A05D-4FC3-B7AD-9E0E4FDBB54F}"/>
      </w:docPartPr>
      <w:docPartBody>
        <w:p w:rsidR="00AB5FDB" w:rsidRDefault="002A3C15">
          <w:pPr>
            <w:pStyle w:val="69D604F2B98049AA89863B1CECAA6C3D"/>
          </w:pPr>
          <w:r>
            <w:t>[your name]</w:t>
          </w:r>
        </w:p>
      </w:docPartBody>
    </w:docPart>
    <w:docPart>
      <w:docPartPr>
        <w:name w:val="D8A8B543AF13415E854872D523F51355"/>
        <w:category>
          <w:name w:val="General"/>
          <w:gallery w:val="placeholder"/>
        </w:category>
        <w:types>
          <w:type w:val="bbPlcHdr"/>
        </w:types>
        <w:behaviors>
          <w:behavior w:val="content"/>
        </w:behaviors>
        <w:guid w:val="{4B6F671E-9586-4644-A192-94AC2932AE68}"/>
      </w:docPartPr>
      <w:docPartBody>
        <w:p w:rsidR="00AB5FDB" w:rsidRDefault="002A3C15">
          <w:pPr>
            <w:pStyle w:val="D8A8B543AF13415E854872D523F51355"/>
          </w:pPr>
          <w:r>
            <w:t>[Start Date]</w:t>
          </w:r>
        </w:p>
      </w:docPartBody>
    </w:docPart>
    <w:docPart>
      <w:docPartPr>
        <w:name w:val="B8B649B86CB04A6C8D73A708DC901960"/>
        <w:category>
          <w:name w:val="General"/>
          <w:gallery w:val="placeholder"/>
        </w:category>
        <w:types>
          <w:type w:val="bbPlcHdr"/>
        </w:types>
        <w:behaviors>
          <w:behavior w:val="content"/>
        </w:behaviors>
        <w:guid w:val="{5344C23E-DC96-49BA-8616-5D3212465013}"/>
      </w:docPartPr>
      <w:docPartBody>
        <w:p w:rsidR="00AB5FDB" w:rsidRDefault="002A3C15">
          <w:pPr>
            <w:pStyle w:val="B8B649B86CB04A6C8D73A708DC901960"/>
          </w:pPr>
          <w:r>
            <w:t>[Start Date]</w:t>
          </w:r>
        </w:p>
      </w:docPartBody>
    </w:docPart>
    <w:docPart>
      <w:docPartPr>
        <w:name w:val="4CD13BFD25BE4E858314BA9D36DB3C01"/>
        <w:category>
          <w:name w:val="General"/>
          <w:gallery w:val="placeholder"/>
        </w:category>
        <w:types>
          <w:type w:val="bbPlcHdr"/>
        </w:types>
        <w:behaviors>
          <w:behavior w:val="content"/>
        </w:behaviors>
        <w:guid w:val="{A08410DF-06A8-43EF-9BB3-9D45580D4656}"/>
      </w:docPartPr>
      <w:docPartBody>
        <w:p w:rsidR="00AB5FDB" w:rsidRDefault="0080515E" w:rsidP="0080515E">
          <w:pPr>
            <w:pStyle w:val="4CD13BFD25BE4E858314BA9D36DB3C01"/>
          </w:pPr>
          <w:r>
            <w:t xml:space="preserve">[Paper presented to the Historical Society for American Women, </w:t>
          </w:r>
          <w:r>
            <w:rPr>
              <w:i/>
            </w:rPr>
            <w:t>Athens, Ohio</w:t>
          </w:r>
          <w:r>
            <w:t>]</w:t>
          </w:r>
        </w:p>
      </w:docPartBody>
    </w:docPart>
    <w:docPart>
      <w:docPartPr>
        <w:name w:val="62CEAC4D213842C5AAC98DC0B9B02036"/>
        <w:category>
          <w:name w:val="General"/>
          <w:gallery w:val="placeholder"/>
        </w:category>
        <w:types>
          <w:type w:val="bbPlcHdr"/>
        </w:types>
        <w:behaviors>
          <w:behavior w:val="content"/>
        </w:behaviors>
        <w:guid w:val="{D8EE9A64-B2B7-48A7-8EEF-374F945389EC}"/>
      </w:docPartPr>
      <w:docPartBody>
        <w:p w:rsidR="00AB5FDB" w:rsidRDefault="0080515E" w:rsidP="0080515E">
          <w:pPr>
            <w:pStyle w:val="62CEAC4D213842C5AAC98DC0B9B02036"/>
          </w:pPr>
          <w:r>
            <w:t>[Start Date]</w:t>
          </w:r>
        </w:p>
      </w:docPartBody>
    </w:docPart>
    <w:docPart>
      <w:docPartPr>
        <w:name w:val="45FBFBA3C0FD48A9A5591A4F5FCD3699"/>
        <w:category>
          <w:name w:val="General"/>
          <w:gallery w:val="placeholder"/>
        </w:category>
        <w:types>
          <w:type w:val="bbPlcHdr"/>
        </w:types>
        <w:behaviors>
          <w:behavior w:val="content"/>
        </w:behaviors>
        <w:guid w:val="{F242C68E-973B-454D-B027-5ED153A11E35}"/>
      </w:docPartPr>
      <w:docPartBody>
        <w:p w:rsidR="00AB5FDB" w:rsidRDefault="0080515E" w:rsidP="0080515E">
          <w:pPr>
            <w:pStyle w:val="45FBFBA3C0FD48A9A5591A4F5FCD3699"/>
          </w:pPr>
          <w:r>
            <w:t>[Start Date]</w:t>
          </w:r>
        </w:p>
      </w:docPartBody>
    </w:docPart>
    <w:docPart>
      <w:docPartPr>
        <w:name w:val="E520C113E5B44FBAA450F0B9F21F461D"/>
        <w:category>
          <w:name w:val="General"/>
          <w:gallery w:val="placeholder"/>
        </w:category>
        <w:types>
          <w:type w:val="bbPlcHdr"/>
        </w:types>
        <w:behaviors>
          <w:behavior w:val="content"/>
        </w:behaviors>
        <w:guid w:val="{5A3C58A6-DEFA-4E9D-9BBE-5BFD6A7C56A7}"/>
      </w:docPartPr>
      <w:docPartBody>
        <w:p w:rsidR="00AB5FDB" w:rsidRDefault="0080515E" w:rsidP="0080515E">
          <w:pPr>
            <w:pStyle w:val="E520C113E5B44FBAA450F0B9F21F461D"/>
          </w:pPr>
          <w:r>
            <w:t>[Pick the Year]</w:t>
          </w:r>
        </w:p>
      </w:docPartBody>
    </w:docPart>
    <w:docPart>
      <w:docPartPr>
        <w:name w:val="A3F080DC3D76CB4C8F484D25F4261E23"/>
        <w:category>
          <w:name w:val="General"/>
          <w:gallery w:val="placeholder"/>
        </w:category>
        <w:types>
          <w:type w:val="bbPlcHdr"/>
        </w:types>
        <w:behaviors>
          <w:behavior w:val="content"/>
        </w:behaviors>
        <w:guid w:val="{616FF15B-11EA-2249-B9B9-A26085FD1FCA}"/>
      </w:docPartPr>
      <w:docPartBody>
        <w:p w:rsidR="006029BF" w:rsidRDefault="008209D7" w:rsidP="008209D7">
          <w:pPr>
            <w:pStyle w:val="A3F080DC3D76CB4C8F484D25F4261E23"/>
          </w:pPr>
          <w:r>
            <w:t>[Start Date]</w:t>
          </w:r>
        </w:p>
      </w:docPartBody>
    </w:docPart>
    <w:docPart>
      <w:docPartPr>
        <w:name w:val="A9A38A8A5E33094694954A4B7CC3A254"/>
        <w:category>
          <w:name w:val="General"/>
          <w:gallery w:val="placeholder"/>
        </w:category>
        <w:types>
          <w:type w:val="bbPlcHdr"/>
        </w:types>
        <w:behaviors>
          <w:behavior w:val="content"/>
        </w:behaviors>
        <w:guid w:val="{80FA5839-698B-8A4E-87D8-9B48C80564D2}"/>
      </w:docPartPr>
      <w:docPartBody>
        <w:p w:rsidR="005F6931" w:rsidRDefault="006029BF" w:rsidP="006029BF">
          <w:pPr>
            <w:pStyle w:val="A9A38A8A5E33094694954A4B7CC3A254"/>
          </w:pPr>
          <w:r>
            <w:t>[Start Date]</w:t>
          </w:r>
        </w:p>
      </w:docPartBody>
    </w:docPart>
    <w:docPart>
      <w:docPartPr>
        <w:name w:val="E5E28DA36468CC44AABB76D9C9B19D48"/>
        <w:category>
          <w:name w:val="General"/>
          <w:gallery w:val="placeholder"/>
        </w:category>
        <w:types>
          <w:type w:val="bbPlcHdr"/>
        </w:types>
        <w:behaviors>
          <w:behavior w:val="content"/>
        </w:behaviors>
        <w:guid w:val="{9A620DA9-7A8E-F546-8953-3E1EB78500A4}"/>
      </w:docPartPr>
      <w:docPartBody>
        <w:p w:rsidR="004E7B3D" w:rsidRDefault="006C76FB" w:rsidP="006C76FB">
          <w:pPr>
            <w:pStyle w:val="E5E28DA36468CC44AABB76D9C9B19D48"/>
          </w:pPr>
          <w:r>
            <w:t>[Pick the Year]</w:t>
          </w:r>
        </w:p>
      </w:docPartBody>
    </w:docPart>
    <w:docPart>
      <w:docPartPr>
        <w:name w:val="B8A23F89D3147E449F949C1D75673694"/>
        <w:category>
          <w:name w:val="General"/>
          <w:gallery w:val="placeholder"/>
        </w:category>
        <w:types>
          <w:type w:val="bbPlcHdr"/>
        </w:types>
        <w:behaviors>
          <w:behavior w:val="content"/>
        </w:behaviors>
        <w:guid w:val="{C38A7AC7-DE00-5D4A-B50B-5703498004EF}"/>
      </w:docPartPr>
      <w:docPartBody>
        <w:p w:rsidR="004E7B3D" w:rsidRDefault="006C76FB" w:rsidP="006C76FB">
          <w:pPr>
            <w:pStyle w:val="B8A23F89D3147E449F949C1D75673694"/>
          </w:pPr>
          <w:r>
            <w:t>[Pick the Year]</w:t>
          </w:r>
        </w:p>
      </w:docPartBody>
    </w:docPart>
    <w:docPart>
      <w:docPartPr>
        <w:name w:val="E04DE376EBF4824AB49F170204AC8BEC"/>
        <w:category>
          <w:name w:val="General"/>
          <w:gallery w:val="placeholder"/>
        </w:category>
        <w:types>
          <w:type w:val="bbPlcHdr"/>
        </w:types>
        <w:behaviors>
          <w:behavior w:val="content"/>
        </w:behaviors>
        <w:guid w:val="{45993603-42AC-3E40-95DC-6A36CF1059BD}"/>
      </w:docPartPr>
      <w:docPartBody>
        <w:p w:rsidR="007A08AC" w:rsidRDefault="00733E75" w:rsidP="00733E75">
          <w:pPr>
            <w:pStyle w:val="E04DE376EBF4824AB49F170204AC8BEC"/>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5E"/>
    <w:rsid w:val="00003039"/>
    <w:rsid w:val="00014AA6"/>
    <w:rsid w:val="00033AD5"/>
    <w:rsid w:val="00035067"/>
    <w:rsid w:val="00074227"/>
    <w:rsid w:val="000A0C70"/>
    <w:rsid w:val="000A2848"/>
    <w:rsid w:val="000C3A60"/>
    <w:rsid w:val="000D0EAE"/>
    <w:rsid w:val="00130AD1"/>
    <w:rsid w:val="00143CB9"/>
    <w:rsid w:val="0015435D"/>
    <w:rsid w:val="0017290D"/>
    <w:rsid w:val="001D3745"/>
    <w:rsid w:val="001E5D42"/>
    <w:rsid w:val="002222AF"/>
    <w:rsid w:val="0022490E"/>
    <w:rsid w:val="00250074"/>
    <w:rsid w:val="002521DF"/>
    <w:rsid w:val="00260C3B"/>
    <w:rsid w:val="0026258A"/>
    <w:rsid w:val="00271785"/>
    <w:rsid w:val="00274025"/>
    <w:rsid w:val="002806E8"/>
    <w:rsid w:val="002857A9"/>
    <w:rsid w:val="00287E53"/>
    <w:rsid w:val="00291AA1"/>
    <w:rsid w:val="002A3C15"/>
    <w:rsid w:val="002A79FA"/>
    <w:rsid w:val="002B6956"/>
    <w:rsid w:val="0030552D"/>
    <w:rsid w:val="00306810"/>
    <w:rsid w:val="003146B9"/>
    <w:rsid w:val="003219A4"/>
    <w:rsid w:val="00341785"/>
    <w:rsid w:val="00343B2F"/>
    <w:rsid w:val="003561F6"/>
    <w:rsid w:val="0037092A"/>
    <w:rsid w:val="003A4753"/>
    <w:rsid w:val="003F06C5"/>
    <w:rsid w:val="003F2B3A"/>
    <w:rsid w:val="003F43CE"/>
    <w:rsid w:val="00404314"/>
    <w:rsid w:val="00406096"/>
    <w:rsid w:val="0041050F"/>
    <w:rsid w:val="004177D9"/>
    <w:rsid w:val="00421354"/>
    <w:rsid w:val="00432850"/>
    <w:rsid w:val="004456BF"/>
    <w:rsid w:val="004512E4"/>
    <w:rsid w:val="004B51DC"/>
    <w:rsid w:val="004B7311"/>
    <w:rsid w:val="004B7C84"/>
    <w:rsid w:val="004C27F3"/>
    <w:rsid w:val="004D29FF"/>
    <w:rsid w:val="004E01E4"/>
    <w:rsid w:val="004E7B3D"/>
    <w:rsid w:val="005304CD"/>
    <w:rsid w:val="00547F7B"/>
    <w:rsid w:val="005A2AC1"/>
    <w:rsid w:val="005F6931"/>
    <w:rsid w:val="006029BF"/>
    <w:rsid w:val="00646C51"/>
    <w:rsid w:val="0065038A"/>
    <w:rsid w:val="00651087"/>
    <w:rsid w:val="00662914"/>
    <w:rsid w:val="006A3B42"/>
    <w:rsid w:val="006C76FB"/>
    <w:rsid w:val="006D6897"/>
    <w:rsid w:val="006E1378"/>
    <w:rsid w:val="00733E75"/>
    <w:rsid w:val="00736AB5"/>
    <w:rsid w:val="007857B3"/>
    <w:rsid w:val="00792538"/>
    <w:rsid w:val="007A08AC"/>
    <w:rsid w:val="007A235D"/>
    <w:rsid w:val="007B0974"/>
    <w:rsid w:val="007C1BBB"/>
    <w:rsid w:val="007C5FB2"/>
    <w:rsid w:val="007E2F90"/>
    <w:rsid w:val="007E486F"/>
    <w:rsid w:val="0080515E"/>
    <w:rsid w:val="008209D7"/>
    <w:rsid w:val="00853E2D"/>
    <w:rsid w:val="008602F9"/>
    <w:rsid w:val="00873A72"/>
    <w:rsid w:val="00884D6C"/>
    <w:rsid w:val="008E1431"/>
    <w:rsid w:val="008F17AB"/>
    <w:rsid w:val="008F64B5"/>
    <w:rsid w:val="008F6C00"/>
    <w:rsid w:val="009126CB"/>
    <w:rsid w:val="0091614D"/>
    <w:rsid w:val="00973BB0"/>
    <w:rsid w:val="00990DFD"/>
    <w:rsid w:val="009C14B6"/>
    <w:rsid w:val="009D412D"/>
    <w:rsid w:val="00A268C2"/>
    <w:rsid w:val="00A36CF4"/>
    <w:rsid w:val="00A76F86"/>
    <w:rsid w:val="00A84119"/>
    <w:rsid w:val="00A9563A"/>
    <w:rsid w:val="00AA1A62"/>
    <w:rsid w:val="00AB5FDB"/>
    <w:rsid w:val="00AC48EF"/>
    <w:rsid w:val="00B02910"/>
    <w:rsid w:val="00B0403D"/>
    <w:rsid w:val="00B26DA1"/>
    <w:rsid w:val="00B33BD4"/>
    <w:rsid w:val="00B61309"/>
    <w:rsid w:val="00B7475F"/>
    <w:rsid w:val="00B946D1"/>
    <w:rsid w:val="00BA3578"/>
    <w:rsid w:val="00BB6B9A"/>
    <w:rsid w:val="00C838C7"/>
    <w:rsid w:val="00C85EAE"/>
    <w:rsid w:val="00C92123"/>
    <w:rsid w:val="00CB351D"/>
    <w:rsid w:val="00D0284F"/>
    <w:rsid w:val="00D12A36"/>
    <w:rsid w:val="00D13A2D"/>
    <w:rsid w:val="00D31272"/>
    <w:rsid w:val="00D3397B"/>
    <w:rsid w:val="00D47113"/>
    <w:rsid w:val="00DA1366"/>
    <w:rsid w:val="00DB4180"/>
    <w:rsid w:val="00E16EEC"/>
    <w:rsid w:val="00E21D10"/>
    <w:rsid w:val="00E27867"/>
    <w:rsid w:val="00E74F56"/>
    <w:rsid w:val="00E87079"/>
    <w:rsid w:val="00E872CD"/>
    <w:rsid w:val="00EB6C95"/>
    <w:rsid w:val="00EC124E"/>
    <w:rsid w:val="00EF35F4"/>
    <w:rsid w:val="00F01373"/>
    <w:rsid w:val="00F36556"/>
    <w:rsid w:val="00F45F4E"/>
    <w:rsid w:val="00F86B0C"/>
    <w:rsid w:val="00F92035"/>
    <w:rsid w:val="00F93E53"/>
    <w:rsid w:val="00FD310F"/>
    <w:rsid w:val="00FD4B93"/>
    <w:rsid w:val="00FE6B5A"/>
    <w:rsid w:val="00FF0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604F2B98049AA89863B1CECAA6C3D">
    <w:name w:val="69D604F2B98049AA89863B1CECAA6C3D"/>
  </w:style>
  <w:style w:type="paragraph" w:customStyle="1" w:styleId="A7EECE3573F04CBEBA610B7E62065E9E">
    <w:name w:val="A7EECE3573F04CBEBA610B7E62065E9E"/>
  </w:style>
  <w:style w:type="paragraph" w:customStyle="1" w:styleId="756AFAFF67EB49388982EAF1F5E54B40">
    <w:name w:val="756AFAFF67EB49388982EAF1F5E54B40"/>
  </w:style>
  <w:style w:type="paragraph" w:customStyle="1" w:styleId="3ACF838D19F8434798B1D125D621FF53">
    <w:name w:val="3ACF838D19F8434798B1D125D621FF53"/>
  </w:style>
  <w:style w:type="paragraph" w:customStyle="1" w:styleId="85972E5C1B5647E6B1D223375762E9C7">
    <w:name w:val="85972E5C1B5647E6B1D223375762E9C7"/>
  </w:style>
  <w:style w:type="paragraph" w:customStyle="1" w:styleId="92C0938B6FA74B9E8B2BAC42E1921E79">
    <w:name w:val="92C0938B6FA74B9E8B2BAC42E1921E79"/>
  </w:style>
  <w:style w:type="paragraph" w:customStyle="1" w:styleId="AF2D38E9BC514DA09F625C0239938B72">
    <w:name w:val="AF2D38E9BC514DA09F625C0239938B72"/>
  </w:style>
  <w:style w:type="paragraph" w:customStyle="1" w:styleId="36DC9CD113154CFC9821DD5F6F839859">
    <w:name w:val="36DC9CD113154CFC9821DD5F6F839859"/>
  </w:style>
  <w:style w:type="paragraph" w:customStyle="1" w:styleId="0BB5EABC056B450AB02F795A6B16B7A6">
    <w:name w:val="0BB5EABC056B450AB02F795A6B16B7A6"/>
  </w:style>
  <w:style w:type="paragraph" w:customStyle="1" w:styleId="9BB1F98E9E554BF1B0082AAD772F8190">
    <w:name w:val="9BB1F98E9E554BF1B0082AAD772F8190"/>
  </w:style>
  <w:style w:type="paragraph" w:customStyle="1" w:styleId="DED1428E5A9447F498CFA38E46E6B86F">
    <w:name w:val="DED1428E5A9447F498CFA38E46E6B86F"/>
  </w:style>
  <w:style w:type="paragraph" w:customStyle="1" w:styleId="7BD99F954E0A4DBD9CF6503B3862D8AD">
    <w:name w:val="7BD99F954E0A4DBD9CF6503B3862D8AD"/>
  </w:style>
  <w:style w:type="paragraph" w:customStyle="1" w:styleId="42155622EE344D638F2A319A4450AA65">
    <w:name w:val="42155622EE344D638F2A319A4450AA65"/>
  </w:style>
  <w:style w:type="paragraph" w:customStyle="1" w:styleId="3E2C3B5EEB9848EAB2B1C8A3B0568733">
    <w:name w:val="3E2C3B5EEB9848EAB2B1C8A3B0568733"/>
  </w:style>
  <w:style w:type="paragraph" w:customStyle="1" w:styleId="7456CD28A7644837829E6A3CA6B44909">
    <w:name w:val="7456CD28A7644837829E6A3CA6B44909"/>
  </w:style>
  <w:style w:type="paragraph" w:customStyle="1" w:styleId="3273B8200EF44C31B9B5D7F24C0AB41F">
    <w:name w:val="3273B8200EF44C31B9B5D7F24C0AB41F"/>
  </w:style>
  <w:style w:type="paragraph" w:customStyle="1" w:styleId="9D008746BAE241AF9059F3D30B4BDC1E">
    <w:name w:val="9D008746BAE241AF9059F3D30B4BDC1E"/>
  </w:style>
  <w:style w:type="paragraph" w:customStyle="1" w:styleId="3E3C9CDB20B14CC6B61C52342BA36D19">
    <w:name w:val="3E3C9CDB20B14CC6B61C52342BA36D19"/>
  </w:style>
  <w:style w:type="paragraph" w:customStyle="1" w:styleId="8B4E9E23D6C44F2A8C7B08D7D68AB4AE">
    <w:name w:val="8B4E9E23D6C44F2A8C7B08D7D68AB4AE"/>
  </w:style>
  <w:style w:type="paragraph" w:customStyle="1" w:styleId="E08A64067A3C47D0AB8F7FD4497721CB">
    <w:name w:val="E08A64067A3C47D0AB8F7FD4497721CB"/>
  </w:style>
  <w:style w:type="paragraph" w:customStyle="1" w:styleId="94D95994AC444CD6A06066B07CEFA50F">
    <w:name w:val="94D95994AC444CD6A06066B07CEFA50F"/>
  </w:style>
  <w:style w:type="paragraph" w:customStyle="1" w:styleId="D8A8B543AF13415E854872D523F51355">
    <w:name w:val="D8A8B543AF13415E854872D523F51355"/>
  </w:style>
  <w:style w:type="paragraph" w:customStyle="1" w:styleId="85BB09A8CCB44238BF9A08A9CE8DCF16">
    <w:name w:val="85BB09A8CCB44238BF9A08A9CE8DCF16"/>
  </w:style>
  <w:style w:type="paragraph" w:customStyle="1" w:styleId="A79DFE61CCC147B7A18AD61FAC047630">
    <w:name w:val="A79DFE61CCC147B7A18AD61FAC047630"/>
  </w:style>
  <w:style w:type="paragraph" w:customStyle="1" w:styleId="B8B649B86CB04A6C8D73A708DC901960">
    <w:name w:val="B8B649B86CB04A6C8D73A708DC901960"/>
  </w:style>
  <w:style w:type="paragraph" w:customStyle="1" w:styleId="B450761CA8474FD5AB264B79D3CAF92F">
    <w:name w:val="B450761CA8474FD5AB264B79D3CAF92F"/>
  </w:style>
  <w:style w:type="paragraph" w:customStyle="1" w:styleId="2D2854BEB58342E7B1643F9D6FB35C60">
    <w:name w:val="2D2854BEB58342E7B1643F9D6FB35C60"/>
  </w:style>
  <w:style w:type="paragraph" w:customStyle="1" w:styleId="121D06079E984A98A970CE12CFDC694F">
    <w:name w:val="121D06079E984A98A970CE12CFDC694F"/>
  </w:style>
  <w:style w:type="paragraph" w:customStyle="1" w:styleId="0B9DB3870278437AB4174298981A7E12">
    <w:name w:val="0B9DB3870278437AB4174298981A7E12"/>
  </w:style>
  <w:style w:type="paragraph" w:customStyle="1" w:styleId="9D7A6F0FB60C49F0872D62DB8700EE03">
    <w:name w:val="9D7A6F0FB60C49F0872D62DB8700EE03"/>
  </w:style>
  <w:style w:type="paragraph" w:customStyle="1" w:styleId="BD6418278B9746F9B8462E759E6AA3ED">
    <w:name w:val="BD6418278B9746F9B8462E759E6AA3ED"/>
  </w:style>
  <w:style w:type="paragraph" w:customStyle="1" w:styleId="B8D0E4B4558744B5BB9732575AA3769B">
    <w:name w:val="B8D0E4B4558744B5BB9732575AA3769B"/>
  </w:style>
  <w:style w:type="paragraph" w:customStyle="1" w:styleId="7BE15EC5D46C4DFF9375FB9B33A46874">
    <w:name w:val="7BE15EC5D46C4DFF9375FB9B33A46874"/>
  </w:style>
  <w:style w:type="paragraph" w:customStyle="1" w:styleId="5C42EA0B9C0B419386BDA942D4481037">
    <w:name w:val="5C42EA0B9C0B419386BDA942D4481037"/>
  </w:style>
  <w:style w:type="paragraph" w:customStyle="1" w:styleId="B86A4F7D1ABF4C64B49CD9CE02B15202">
    <w:name w:val="B86A4F7D1ABF4C64B49CD9CE02B15202"/>
  </w:style>
  <w:style w:type="paragraph" w:customStyle="1" w:styleId="4A37B72A5CF54293B904295A1B702E22">
    <w:name w:val="4A37B72A5CF54293B904295A1B702E22"/>
  </w:style>
  <w:style w:type="paragraph" w:customStyle="1" w:styleId="1D92899055E548CF81DC46E9602B19DA">
    <w:name w:val="1D92899055E548CF81DC46E9602B19DA"/>
  </w:style>
  <w:style w:type="paragraph" w:customStyle="1" w:styleId="72DCE4F351C64E4088EF74590A0E22E5">
    <w:name w:val="72DCE4F351C64E4088EF74590A0E22E5"/>
  </w:style>
  <w:style w:type="paragraph" w:customStyle="1" w:styleId="A9D6DB97153F46CA8A83859CA919C6BE">
    <w:name w:val="A9D6DB97153F46CA8A83859CA919C6BE"/>
  </w:style>
  <w:style w:type="paragraph" w:customStyle="1" w:styleId="C6F7CC578ACD49DDBC1D55A0280CC376">
    <w:name w:val="C6F7CC578ACD49DDBC1D55A0280CC376"/>
  </w:style>
  <w:style w:type="paragraph" w:customStyle="1" w:styleId="EEEEC4916CCF4C4A9CD3837624600B75">
    <w:name w:val="EEEEC4916CCF4C4A9CD3837624600B75"/>
  </w:style>
  <w:style w:type="paragraph" w:customStyle="1" w:styleId="14A9C277E8BA41F793362D7D54B76693">
    <w:name w:val="14A9C277E8BA41F793362D7D54B76693"/>
  </w:style>
  <w:style w:type="paragraph" w:customStyle="1" w:styleId="513EEE642AE54670B88033F09727A0C2">
    <w:name w:val="513EEE642AE54670B88033F09727A0C2"/>
  </w:style>
  <w:style w:type="paragraph" w:customStyle="1" w:styleId="A0AC063911CE4379A425A73907F41434">
    <w:name w:val="A0AC063911CE4379A425A73907F41434"/>
  </w:style>
  <w:style w:type="paragraph" w:customStyle="1" w:styleId="DE6F7012E5B0405B9620B3A93F832910">
    <w:name w:val="DE6F7012E5B0405B9620B3A93F832910"/>
  </w:style>
  <w:style w:type="paragraph" w:customStyle="1" w:styleId="7D2D17B932EA47EAA3487C54A974308D">
    <w:name w:val="7D2D17B932EA47EAA3487C54A974308D"/>
  </w:style>
  <w:style w:type="paragraph" w:customStyle="1" w:styleId="95482FD45AC8459799B64A61D48B0799">
    <w:name w:val="95482FD45AC8459799B64A61D48B0799"/>
  </w:style>
  <w:style w:type="paragraph" w:customStyle="1" w:styleId="1B30D4BE1EC14B268751B766B6577CDF">
    <w:name w:val="1B30D4BE1EC14B268751B766B6577CDF"/>
  </w:style>
  <w:style w:type="paragraph" w:customStyle="1" w:styleId="D1B15E14DC734D358105F1B898FB12A8">
    <w:name w:val="D1B15E14DC734D358105F1B898FB12A8"/>
  </w:style>
  <w:style w:type="paragraph" w:customStyle="1" w:styleId="8F234FC26DF84196BF81804159D1538F">
    <w:name w:val="8F234FC26DF84196BF81804159D1538F"/>
  </w:style>
  <w:style w:type="paragraph" w:customStyle="1" w:styleId="68E443C1A5F347C1B78E8FA180EC9A6F">
    <w:name w:val="68E443C1A5F347C1B78E8FA180EC9A6F"/>
  </w:style>
  <w:style w:type="paragraph" w:customStyle="1" w:styleId="5D052187B7BA445C9D2EB42CB43B8C0B">
    <w:name w:val="5D052187B7BA445C9D2EB42CB43B8C0B"/>
  </w:style>
  <w:style w:type="paragraph" w:customStyle="1" w:styleId="1539E951DC90427EAA70935BB1D10910">
    <w:name w:val="1539E951DC90427EAA70935BB1D10910"/>
  </w:style>
  <w:style w:type="paragraph" w:customStyle="1" w:styleId="3EA15204FA664216959771B198DF6924">
    <w:name w:val="3EA15204FA664216959771B198DF6924"/>
  </w:style>
  <w:style w:type="paragraph" w:customStyle="1" w:styleId="FA0A07347E9F419C9893FCE9E4FB5CA7">
    <w:name w:val="FA0A07347E9F419C9893FCE9E4FB5CA7"/>
  </w:style>
  <w:style w:type="paragraph" w:customStyle="1" w:styleId="6B68F4C3B1F94C5CB830DEBF29AF5D9A">
    <w:name w:val="6B68F4C3B1F94C5CB830DEBF29AF5D9A"/>
  </w:style>
  <w:style w:type="paragraph" w:customStyle="1" w:styleId="B0B5B3DC655640529703044F5C23A385">
    <w:name w:val="B0B5B3DC655640529703044F5C23A385"/>
  </w:style>
  <w:style w:type="paragraph" w:customStyle="1" w:styleId="52DB7641C9C147AC8D680F824984D8DE">
    <w:name w:val="52DB7641C9C147AC8D680F824984D8DE"/>
  </w:style>
  <w:style w:type="paragraph" w:customStyle="1" w:styleId="EB1A081B1AB54E3BB84C3EAA11A3B381">
    <w:name w:val="EB1A081B1AB54E3BB84C3EAA11A3B381"/>
  </w:style>
  <w:style w:type="paragraph" w:customStyle="1" w:styleId="BDF69F8F81B546F0873E0CE245CA411F">
    <w:name w:val="BDF69F8F81B546F0873E0CE245CA411F"/>
  </w:style>
  <w:style w:type="paragraph" w:customStyle="1" w:styleId="038AF11CD5054D5E8F035F835B81AD27">
    <w:name w:val="038AF11CD5054D5E8F035F835B81AD27"/>
  </w:style>
  <w:style w:type="paragraph" w:customStyle="1" w:styleId="400487FF5DE64657B8B96D795BB7D44B">
    <w:name w:val="400487FF5DE64657B8B96D795BB7D44B"/>
  </w:style>
  <w:style w:type="paragraph" w:customStyle="1" w:styleId="6124440C4CA54BD48CFC2E4D6604D9A0">
    <w:name w:val="6124440C4CA54BD48CFC2E4D6604D9A0"/>
  </w:style>
  <w:style w:type="paragraph" w:customStyle="1" w:styleId="73BE309875014E2EA4955E40A4A5269A">
    <w:name w:val="73BE309875014E2EA4955E40A4A5269A"/>
  </w:style>
  <w:style w:type="paragraph" w:customStyle="1" w:styleId="167A5207753C412E9B31C2103E983A5C">
    <w:name w:val="167A5207753C412E9B31C2103E983A5C"/>
  </w:style>
  <w:style w:type="paragraph" w:customStyle="1" w:styleId="44980342606049E08ACD7B401A84D521">
    <w:name w:val="44980342606049E08ACD7B401A84D521"/>
  </w:style>
  <w:style w:type="paragraph" w:customStyle="1" w:styleId="D2D016F24D354E73B29B03C1E75AAB17">
    <w:name w:val="D2D016F24D354E73B29B03C1E75AAB17"/>
  </w:style>
  <w:style w:type="paragraph" w:customStyle="1" w:styleId="35D3D2A0CB7F40EFA04338FF662BFE01">
    <w:name w:val="35D3D2A0CB7F40EFA04338FF662BFE01"/>
  </w:style>
  <w:style w:type="paragraph" w:customStyle="1" w:styleId="86921B8C33A644D7B7D38A67E29C8E23">
    <w:name w:val="86921B8C33A644D7B7D38A67E29C8E23"/>
  </w:style>
  <w:style w:type="paragraph" w:customStyle="1" w:styleId="BFE638249A51411BAE3BE3387F0F5B5E">
    <w:name w:val="BFE638249A51411BAE3BE3387F0F5B5E"/>
  </w:style>
  <w:style w:type="paragraph" w:customStyle="1" w:styleId="94637507624C4142A11EE57B7EFF0355">
    <w:name w:val="94637507624C4142A11EE57B7EFF0355"/>
  </w:style>
  <w:style w:type="paragraph" w:customStyle="1" w:styleId="F1AAD6E71B2C47AA99BD8016F3698FFE">
    <w:name w:val="F1AAD6E71B2C47AA99BD8016F3698FFE"/>
  </w:style>
  <w:style w:type="paragraph" w:customStyle="1" w:styleId="241228EA50DB483AB38F73FBA4831838">
    <w:name w:val="241228EA50DB483AB38F73FBA4831838"/>
  </w:style>
  <w:style w:type="paragraph" w:customStyle="1" w:styleId="151347AD5C4D4AC3B997D117A373292B">
    <w:name w:val="151347AD5C4D4AC3B997D117A373292B"/>
  </w:style>
  <w:style w:type="paragraph" w:customStyle="1" w:styleId="5FB3E5775185470F8B63087DBC118C98">
    <w:name w:val="5FB3E5775185470F8B63087DBC118C98"/>
  </w:style>
  <w:style w:type="paragraph" w:customStyle="1" w:styleId="E5A0675E67D24DB185FB0BB881501B3B">
    <w:name w:val="E5A0675E67D24DB185FB0BB881501B3B"/>
    <w:rsid w:val="0080515E"/>
  </w:style>
  <w:style w:type="paragraph" w:customStyle="1" w:styleId="6E15D95D54314E3994A3F423D6BCA1BE">
    <w:name w:val="6E15D95D54314E3994A3F423D6BCA1BE"/>
    <w:rsid w:val="0080515E"/>
  </w:style>
  <w:style w:type="paragraph" w:customStyle="1" w:styleId="172E77AAC21A4597A9C74070821020A8">
    <w:name w:val="172E77AAC21A4597A9C74070821020A8"/>
    <w:rsid w:val="0080515E"/>
  </w:style>
  <w:style w:type="paragraph" w:customStyle="1" w:styleId="30A01CA777504B059DD7C1B307F6F6A2">
    <w:name w:val="30A01CA777504B059DD7C1B307F6F6A2"/>
    <w:rsid w:val="0080515E"/>
  </w:style>
  <w:style w:type="paragraph" w:customStyle="1" w:styleId="F5915483046541C399101792EC6E5022">
    <w:name w:val="F5915483046541C399101792EC6E5022"/>
    <w:rsid w:val="0080515E"/>
  </w:style>
  <w:style w:type="paragraph" w:customStyle="1" w:styleId="4973BEAF8C2345C091FBE9C2E3B260DC">
    <w:name w:val="4973BEAF8C2345C091FBE9C2E3B260DC"/>
    <w:rsid w:val="0080515E"/>
  </w:style>
  <w:style w:type="paragraph" w:customStyle="1" w:styleId="0F47B89CBEA7410BAC045BAA9BE20178">
    <w:name w:val="0F47B89CBEA7410BAC045BAA9BE20178"/>
    <w:rsid w:val="0080515E"/>
  </w:style>
  <w:style w:type="paragraph" w:customStyle="1" w:styleId="4CD13BFD25BE4E858314BA9D36DB3C01">
    <w:name w:val="4CD13BFD25BE4E858314BA9D36DB3C01"/>
    <w:rsid w:val="0080515E"/>
  </w:style>
  <w:style w:type="paragraph" w:customStyle="1" w:styleId="DA852A95EA8546FEB767F8D42D15E082">
    <w:name w:val="DA852A95EA8546FEB767F8D42D15E082"/>
    <w:rsid w:val="0080515E"/>
  </w:style>
  <w:style w:type="paragraph" w:customStyle="1" w:styleId="07BD8A45F7354DB195F2DC3DFBF4EA5B">
    <w:name w:val="07BD8A45F7354DB195F2DC3DFBF4EA5B"/>
    <w:rsid w:val="0080515E"/>
  </w:style>
  <w:style w:type="paragraph" w:customStyle="1" w:styleId="62CEAC4D213842C5AAC98DC0B9B02036">
    <w:name w:val="62CEAC4D213842C5AAC98DC0B9B02036"/>
    <w:rsid w:val="0080515E"/>
  </w:style>
  <w:style w:type="paragraph" w:customStyle="1" w:styleId="C40B8BFB013A41D89E686C62B1981CF0">
    <w:name w:val="C40B8BFB013A41D89E686C62B1981CF0"/>
    <w:rsid w:val="0080515E"/>
  </w:style>
  <w:style w:type="paragraph" w:customStyle="1" w:styleId="45FBFBA3C0FD48A9A5591A4F5FCD3699">
    <w:name w:val="45FBFBA3C0FD48A9A5591A4F5FCD3699"/>
    <w:rsid w:val="0080515E"/>
  </w:style>
  <w:style w:type="paragraph" w:customStyle="1" w:styleId="DFB766E3AA614B99989A012CFFC68CEA">
    <w:name w:val="DFB766E3AA614B99989A012CFFC68CEA"/>
    <w:rsid w:val="0080515E"/>
  </w:style>
  <w:style w:type="paragraph" w:customStyle="1" w:styleId="922DEB464ED14CC8B739A5E745BCAE33">
    <w:name w:val="922DEB464ED14CC8B739A5E745BCAE33"/>
    <w:rsid w:val="0080515E"/>
  </w:style>
  <w:style w:type="paragraph" w:customStyle="1" w:styleId="E520C113E5B44FBAA450F0B9F21F461D">
    <w:name w:val="E520C113E5B44FBAA450F0B9F21F461D"/>
    <w:rsid w:val="0080515E"/>
  </w:style>
  <w:style w:type="paragraph" w:customStyle="1" w:styleId="A3F080DC3D76CB4C8F484D25F4261E23">
    <w:name w:val="A3F080DC3D76CB4C8F484D25F4261E23"/>
    <w:rsid w:val="008209D7"/>
    <w:pPr>
      <w:spacing w:after="0" w:line="240" w:lineRule="auto"/>
    </w:pPr>
    <w:rPr>
      <w:sz w:val="24"/>
      <w:szCs w:val="24"/>
    </w:rPr>
  </w:style>
  <w:style w:type="paragraph" w:customStyle="1" w:styleId="A9A38A8A5E33094694954A4B7CC3A254">
    <w:name w:val="A9A38A8A5E33094694954A4B7CC3A254"/>
    <w:rsid w:val="006029BF"/>
    <w:pPr>
      <w:spacing w:after="0" w:line="240" w:lineRule="auto"/>
    </w:pPr>
    <w:rPr>
      <w:sz w:val="24"/>
      <w:szCs w:val="24"/>
    </w:rPr>
  </w:style>
  <w:style w:type="paragraph" w:customStyle="1" w:styleId="E5E28DA36468CC44AABB76D9C9B19D48">
    <w:name w:val="E5E28DA36468CC44AABB76D9C9B19D48"/>
    <w:rsid w:val="006C76FB"/>
    <w:pPr>
      <w:spacing w:after="0" w:line="240" w:lineRule="auto"/>
    </w:pPr>
    <w:rPr>
      <w:sz w:val="24"/>
      <w:szCs w:val="24"/>
    </w:rPr>
  </w:style>
  <w:style w:type="paragraph" w:customStyle="1" w:styleId="B8A23F89D3147E449F949C1D75673694">
    <w:name w:val="B8A23F89D3147E449F949C1D75673694"/>
    <w:rsid w:val="006C76FB"/>
    <w:pPr>
      <w:spacing w:after="0" w:line="240" w:lineRule="auto"/>
    </w:pPr>
    <w:rPr>
      <w:sz w:val="24"/>
      <w:szCs w:val="24"/>
    </w:rPr>
  </w:style>
  <w:style w:type="paragraph" w:customStyle="1" w:styleId="E04DE376EBF4824AB49F170204AC8BEC">
    <w:name w:val="E04DE376EBF4824AB49F170204AC8BEC"/>
    <w:rsid w:val="00733E7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TS010169559.dotx</Template>
  <TotalTime>192</TotalTime>
  <Pages>17</Pages>
  <Words>7509</Words>
  <Characters>42806</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Mayank Kejriwal</dc:creator>
  <cp:keywords/>
  <cp:lastModifiedBy>Mayank Kejriwal</cp:lastModifiedBy>
  <cp:revision>127</cp:revision>
  <cp:lastPrinted>2017-06-12T04:57:00Z</cp:lastPrinted>
  <dcterms:created xsi:type="dcterms:W3CDTF">2019-01-08T00:42:00Z</dcterms:created>
  <dcterms:modified xsi:type="dcterms:W3CDTF">2020-02-10T21:20:00Z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